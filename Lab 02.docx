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D54414" w:rsidR="00490265" w:rsidP="00D7000E" w:rsidRDefault="00490265" w14:paraId="672A6659" wp14:textId="77777777">
      <w:pPr>
        <w:pStyle w:val="ppFigure"/>
        <w:rPr>
          <w:noProof/>
          <w:lang w:eastAsia="es-AR" w:bidi="ar-SA"/>
        </w:rPr>
      </w:pPr>
      <w:bookmarkStart w:name="_Toc462569805" w:id="0"/>
    </w:p>
    <w:p xmlns:wp14="http://schemas.microsoft.com/office/word/2010/wordml" w:rsidRPr="00D54414" w:rsidR="00490265" w:rsidP="00490265" w:rsidRDefault="00490265" w14:paraId="0A37501D" wp14:textId="77777777">
      <w:pPr>
        <w:rPr>
          <w:rFonts w:ascii="Arial Black" w:hAnsi="Arial Black"/>
          <w:noProof/>
          <w:sz w:val="52"/>
          <w:highlight w:val="yellow"/>
        </w:rPr>
      </w:pPr>
    </w:p>
    <w:p xmlns:wp14="http://schemas.microsoft.com/office/word/2010/wordml" w:rsidRPr="00D54414" w:rsidR="00490265" w:rsidP="00490265" w:rsidRDefault="00490265" w14:paraId="5DAB6C7B" wp14:textId="77777777">
      <w:pPr>
        <w:rPr>
          <w:rFonts w:ascii="Arial Black" w:hAnsi="Arial Black"/>
          <w:noProof/>
          <w:sz w:val="52"/>
          <w:highlight w:val="yellow"/>
        </w:rPr>
      </w:pPr>
    </w:p>
    <w:p xmlns:wp14="http://schemas.microsoft.com/office/word/2010/wordml" w:rsidRPr="00D54414" w:rsidR="00490265" w:rsidP="00490265" w:rsidRDefault="00490265" w14:paraId="02EB378F" wp14:textId="77777777">
      <w:pPr>
        <w:rPr>
          <w:rFonts w:ascii="Arial Black" w:hAnsi="Arial Black"/>
          <w:noProof/>
          <w:sz w:val="52"/>
          <w:highlight w:val="yellow"/>
        </w:rPr>
      </w:pPr>
    </w:p>
    <w:p xmlns:wp14="http://schemas.microsoft.com/office/word/2010/wordml" w:rsidRPr="00D54414" w:rsidR="00490265" w:rsidP="00490265" w:rsidRDefault="00490265" w14:paraId="364F6F3E" wp14:textId="77777777">
      <w:pPr>
        <w:pStyle w:val="HOLTitle1"/>
        <w:rPr>
          <w:noProof/>
        </w:rPr>
      </w:pPr>
      <w:r w:rsidRPr="00D54414">
        <w:rPr>
          <w:noProof/>
        </w:rPr>
        <w:t>Lab</w:t>
      </w:r>
      <w:r w:rsidR="00AB34B4">
        <w:rPr>
          <w:noProof/>
        </w:rPr>
        <w:t xml:space="preserve"> Guide</w:t>
      </w:r>
    </w:p>
    <w:p xmlns:wp14="http://schemas.microsoft.com/office/word/2010/wordml" w:rsidRPr="00857B01" w:rsidR="00490265" w:rsidP="00857B01" w:rsidRDefault="00AB34B4" w14:paraId="4660E539" wp14:textId="77777777">
      <w:pPr>
        <w:rPr>
          <w:rFonts w:ascii="Arial Narrow" w:hAnsi="Arial Narrow"/>
          <w:i/>
          <w:color w:val="365F91" w:themeColor="accent1" w:themeShade="BF"/>
          <w:sz w:val="56"/>
          <w:szCs w:val="56"/>
        </w:rPr>
      </w:pPr>
      <w:r w:rsidRPr="00857B01">
        <w:rPr>
          <w:rFonts w:ascii="Arial Narrow" w:hAnsi="Arial Narrow"/>
          <w:i/>
          <w:color w:val="365F91" w:themeColor="accent1" w:themeShade="BF"/>
          <w:sz w:val="56"/>
          <w:szCs w:val="56"/>
        </w:rPr>
        <w:t>&lt;</w:t>
      </w:r>
      <w:r w:rsidRPr="00857B01" w:rsidR="0012582D">
        <w:rPr>
          <w:rFonts w:ascii="Arial Narrow" w:hAnsi="Arial Narrow"/>
          <w:i/>
          <w:color w:val="365F91" w:themeColor="accent1" w:themeShade="BF"/>
          <w:sz w:val="56"/>
          <w:szCs w:val="56"/>
        </w:rPr>
        <w:t>Java programming language</w:t>
      </w:r>
      <w:r w:rsidR="0035426D">
        <w:rPr>
          <w:rFonts w:ascii="Arial Narrow" w:hAnsi="Arial Narrow"/>
          <w:i/>
          <w:color w:val="365F91" w:themeColor="accent1" w:themeShade="BF"/>
          <w:sz w:val="56"/>
          <w:szCs w:val="56"/>
        </w:rPr>
        <w:t xml:space="preserve"> </w:t>
      </w:r>
      <w:r w:rsidRPr="00857B01">
        <w:rPr>
          <w:rFonts w:ascii="Arial Narrow" w:hAnsi="Arial Narrow"/>
          <w:i/>
          <w:color w:val="365F91" w:themeColor="accent1" w:themeShade="BF"/>
          <w:sz w:val="56"/>
          <w:szCs w:val="56"/>
        </w:rPr>
        <w:t>&gt;</w:t>
      </w:r>
    </w:p>
    <w:p xmlns:wp14="http://schemas.microsoft.com/office/word/2010/wordml" w:rsidR="004F45B9" w:rsidP="004F45B9" w:rsidRDefault="004F45B9" w14:paraId="22A91B1C" wp14:textId="77777777">
      <w:pPr>
        <w:pStyle w:val="ListParagraph"/>
        <w:numPr>
          <w:ilvl w:val="0"/>
          <w:numId w:val="7"/>
        </w:numPr>
        <w:rPr>
          <w:rFonts w:ascii="Arial Narrow" w:hAnsi="Arial Narrow"/>
          <w:i/>
          <w:color w:val="365F91" w:themeColor="accent1" w:themeShade="BF"/>
          <w:sz w:val="30"/>
          <w:szCs w:val="30"/>
        </w:rPr>
      </w:pPr>
      <w:r>
        <w:rPr>
          <w:rFonts w:ascii="Arial Narrow" w:hAnsi="Arial Narrow"/>
          <w:i/>
          <w:color w:val="365F91" w:themeColor="accent1" w:themeShade="BF"/>
          <w:sz w:val="30"/>
          <w:szCs w:val="30"/>
        </w:rPr>
        <w:t>&lt;Session 2 &gt;</w:t>
      </w:r>
    </w:p>
    <w:p xmlns:wp14="http://schemas.microsoft.com/office/word/2010/wordml" w:rsidRPr="00D54414" w:rsidR="00490265" w:rsidP="0073193F" w:rsidRDefault="00490265" w14:paraId="6A05A809" wp14:textId="77777777">
      <w:pPr>
        <w:pStyle w:val="ppBodyText"/>
        <w:rPr>
          <w:rFonts w:eastAsia="Batang"/>
          <w:noProof/>
          <w:lang w:eastAsia="ko-KR"/>
        </w:rPr>
      </w:pPr>
    </w:p>
    <w:bookmarkEnd w:id="0"/>
    <w:p xmlns:wp14="http://schemas.microsoft.com/office/word/2010/wordml" w:rsidRPr="00D54414" w:rsidR="00AC129A" w:rsidP="0073193F" w:rsidRDefault="00AC129A" w14:paraId="5A39BBE3" wp14:textId="77777777">
      <w:pPr>
        <w:pStyle w:val="ppBodyText"/>
        <w:rPr>
          <w:rFonts w:eastAsia="Batang"/>
          <w:noProof/>
          <w:lang w:eastAsia="ko-KR"/>
        </w:rPr>
      </w:pPr>
    </w:p>
    <w:p xmlns:wp14="http://schemas.microsoft.com/office/word/2010/wordml" w:rsidRPr="000B59DA" w:rsidR="00AC129A" w:rsidP="0073193F" w:rsidRDefault="00AC129A" w14:paraId="31962A2B" wp14:textId="77777777">
      <w:pPr>
        <w:pStyle w:val="ppBodyText"/>
        <w:rPr>
          <w:rFonts w:eastAsia="Batang" w:cs="Arial"/>
          <w:noProof/>
          <w:lang w:eastAsia="ko-KR"/>
        </w:rPr>
      </w:pPr>
      <w:r>
        <w:rPr>
          <w:rFonts w:eastAsia="Batang" w:cs="Arial"/>
          <w:noProof/>
          <w:lang w:eastAsia="ko-KR"/>
        </w:rPr>
        <w:t>Lab version:</w:t>
      </w:r>
      <w:r>
        <w:rPr>
          <w:rFonts w:eastAsia="Batang" w:cs="Arial"/>
          <w:noProof/>
          <w:lang w:eastAsia="ko-KR"/>
        </w:rPr>
        <w:tab/>
      </w:r>
      <w:r>
        <w:rPr>
          <w:rFonts w:eastAsia="Batang" w:cs="Arial"/>
          <w:noProof/>
          <w:lang w:eastAsia="ko-KR"/>
        </w:rPr>
        <w:t>1.0.0</w:t>
      </w:r>
    </w:p>
    <w:p xmlns:wp14="http://schemas.microsoft.com/office/word/2010/wordml" w:rsidRPr="00D54414" w:rsidR="00AC129A" w:rsidP="0073193F" w:rsidRDefault="00AC129A" w14:paraId="13EDFBF9" wp14:textId="77777777">
      <w:pPr>
        <w:pStyle w:val="ppBodyText"/>
        <w:rPr>
          <w:rFonts w:eastAsia="Batang"/>
          <w:noProof/>
          <w:lang w:eastAsia="ko-KR"/>
        </w:rPr>
      </w:pPr>
      <w:r w:rsidRPr="000B59DA">
        <w:rPr>
          <w:rFonts w:eastAsia="Batang" w:cs="Arial"/>
          <w:noProof/>
          <w:lang w:eastAsia="ko-KR"/>
        </w:rPr>
        <w:t>Last updated:</w:t>
      </w:r>
      <w:r w:rsidRPr="000B59DA">
        <w:rPr>
          <w:rFonts w:eastAsia="Batang" w:cs="Arial"/>
          <w:noProof/>
          <w:lang w:eastAsia="ko-KR"/>
        </w:rPr>
        <w:tab/>
      </w:r>
      <w:r w:rsidRPr="000B59DA" w:rsidR="00795CE1">
        <w:rPr>
          <w:rFonts w:cs="Arial"/>
          <w:noProof/>
        </w:rPr>
        <w:fldChar w:fldCharType="begin"/>
      </w:r>
      <w:r w:rsidRPr="000B59DA">
        <w:rPr>
          <w:rFonts w:cs="Arial"/>
          <w:noProof/>
        </w:rPr>
        <w:instrText xml:space="preserve"> DATE \@ "M/d/yyyy" 9/29/2008</w:instrText>
      </w:r>
      <w:r w:rsidRPr="000B59DA" w:rsidR="00795CE1">
        <w:rPr>
          <w:rFonts w:cs="Arial"/>
          <w:noProof/>
        </w:rPr>
        <w:fldChar w:fldCharType="separate"/>
      </w:r>
      <w:r w:rsidR="00A0567A">
        <w:rPr>
          <w:rFonts w:cs="Arial"/>
          <w:noProof/>
        </w:rPr>
        <w:t>11/17/2015</w:t>
      </w:r>
      <w:r w:rsidRPr="000B59DA" w:rsidR="00795CE1">
        <w:rPr>
          <w:rFonts w:cs="Arial"/>
          <w:noProof/>
        </w:rPr>
        <w:fldChar w:fldCharType="end"/>
      </w:r>
    </w:p>
    <w:p xmlns:wp14="http://schemas.microsoft.com/office/word/2010/wordml" w:rsidRPr="00D54414" w:rsidR="00490265" w:rsidP="0073193F" w:rsidRDefault="00490265" w14:paraId="41C8F396" wp14:textId="77777777">
      <w:pPr>
        <w:pStyle w:val="ppBodyText"/>
        <w:rPr>
          <w:rFonts w:eastAsia="Batang"/>
          <w:noProof/>
          <w:lang w:eastAsia="ko-KR"/>
        </w:rPr>
      </w:pPr>
    </w:p>
    <w:p xmlns:wp14="http://schemas.microsoft.com/office/word/2010/wordml" w:rsidRPr="00D54414" w:rsidR="00490265" w:rsidP="0073193F" w:rsidRDefault="00490265" w14:paraId="72A3D3EC" wp14:textId="77777777">
      <w:pPr>
        <w:pStyle w:val="ppBodyText"/>
        <w:rPr>
          <w:rFonts w:eastAsia="Batang"/>
          <w:noProof/>
          <w:lang w:eastAsia="ko-KR"/>
        </w:rPr>
      </w:pPr>
    </w:p>
    <w:p xmlns:wp14="http://schemas.microsoft.com/office/word/2010/wordml" w:rsidRPr="00D54414" w:rsidR="00490265" w:rsidP="0073193F" w:rsidRDefault="00490265" w14:paraId="0D0B940D" wp14:textId="77777777">
      <w:pPr>
        <w:pStyle w:val="ppBodyText"/>
        <w:rPr>
          <w:rFonts w:eastAsia="Batang"/>
          <w:noProof/>
          <w:lang w:eastAsia="ko-KR"/>
        </w:rPr>
      </w:pPr>
    </w:p>
    <w:p xmlns:wp14="http://schemas.microsoft.com/office/word/2010/wordml" w:rsidRPr="00D54414" w:rsidR="00490265" w:rsidP="0073193F" w:rsidRDefault="00490265" w14:paraId="0E27B00A" wp14:textId="77777777">
      <w:pPr>
        <w:pStyle w:val="ppBodyText"/>
        <w:rPr>
          <w:rFonts w:eastAsia="Batang"/>
          <w:noProof/>
          <w:lang w:eastAsia="ko-KR"/>
        </w:rPr>
      </w:pPr>
    </w:p>
    <w:p xmlns:wp14="http://schemas.microsoft.com/office/word/2010/wordml" w:rsidRPr="00D54414" w:rsidR="00490265" w:rsidP="0073193F" w:rsidRDefault="00490265" w14:paraId="60061E4C" wp14:textId="77777777">
      <w:pPr>
        <w:pStyle w:val="ppBodyText"/>
        <w:rPr>
          <w:rFonts w:eastAsia="Batang"/>
          <w:noProof/>
          <w:lang w:eastAsia="ko-KR"/>
        </w:rPr>
      </w:pPr>
    </w:p>
    <w:p xmlns:wp14="http://schemas.microsoft.com/office/word/2010/wordml" w:rsidR="00490265" w:rsidP="0073193F" w:rsidRDefault="00490265" w14:paraId="44EAFD9C" wp14:textId="77777777">
      <w:pPr>
        <w:pStyle w:val="ppFigure"/>
        <w:rPr>
          <w:noProof/>
        </w:rPr>
      </w:pPr>
    </w:p>
    <w:p xmlns:wp14="http://schemas.microsoft.com/office/word/2010/wordml" w:rsidR="00490265" w:rsidP="00AB34B4" w:rsidRDefault="00AB34B4" w14:paraId="4B94D5A5" wp14:textId="77777777">
      <w:pPr>
        <w:spacing w:after="0" w:line="240" w:lineRule="auto"/>
        <w:rPr>
          <w:noProof/>
        </w:rPr>
      </w:pPr>
      <w:r>
        <w:rPr>
          <w:noProof/>
        </w:rPr>
        <w:br w:type="page"/>
      </w:r>
    </w:p>
    <w:bookmarkStart w:name="_Toc280782389" w:displacedByCustomXml="next" w:id="1"/>
    <w:sdt>
      <w:sdtPr>
        <w:rPr>
          <w:noProof/>
        </w:rPr>
        <w:alias w:val="Topic"/>
        <w:tag w:val="b3858de9-d626-416f-8df0-e8dd3b8c5814"/>
        <w:id w:val="46547314"/>
        <w:placeholder>
          <w:docPart w:val="DefaultPlaceholder_22675703"/>
        </w:placeholder>
        <w:text/>
      </w:sdtPr>
      <w:sdtEndPr>
        <w:rPr>
          <w:noProof/>
        </w:rPr>
      </w:sdtEndPr>
      <w:sdtContent>
        <w:p xmlns:wp14="http://schemas.microsoft.com/office/word/2010/wordml" w:rsidR="00490265" w:rsidP="00490265" w:rsidRDefault="00490265" w14:paraId="6C0E1DE5" wp14:textId="77777777">
          <w:pPr>
            <w:pStyle w:val="ppTopic"/>
            <w:rPr>
              <w:noProof/>
            </w:rPr>
          </w:pPr>
          <w:r>
            <w:rPr>
              <w:noProof/>
            </w:rPr>
            <w:t>Overview</w:t>
          </w:r>
        </w:p>
      </w:sdtContent>
    </w:sdt>
    <w:bookmarkEnd w:displacedByCustomXml="prev" w:id="1"/>
    <w:p xmlns:wp14="http://schemas.microsoft.com/office/word/2010/wordml" w:rsidRPr="00490265" w:rsidR="00C81E6D" w:rsidP="00490265" w:rsidRDefault="008807A3" w14:paraId="77B8E768" wp14:textId="77777777">
      <w:r w:rsidRPr="00490265">
        <w:t>In this lab</w:t>
      </w:r>
      <w:r w:rsidR="00835A8E">
        <w:t>,</w:t>
      </w:r>
      <w:r w:rsidRPr="00490265">
        <w:t xml:space="preserve"> you</w:t>
      </w:r>
      <w:r w:rsidR="00796F66">
        <w:t xml:space="preserve"> wi</w:t>
      </w:r>
      <w:r w:rsidR="007A015A">
        <w:t>ll start to learn</w:t>
      </w:r>
      <w:r w:rsidR="007027F2">
        <w:t xml:space="preserve"> how to write a program using </w:t>
      </w:r>
      <w:r w:rsidR="007A015A">
        <w:t>Java Language</w:t>
      </w:r>
    </w:p>
    <w:p xmlns:wp14="http://schemas.microsoft.com/office/word/2010/wordml" w:rsidRPr="00857B01" w:rsidR="00C81E6D" w:rsidP="00857B01" w:rsidRDefault="00C81E6D" w14:paraId="106DD217" wp14:textId="77777777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857B01">
        <w:rPr>
          <w:rFonts w:asciiTheme="majorHAnsi" w:hAnsiTheme="majorHAnsi"/>
          <w:b/>
          <w:color w:val="365F91" w:themeColor="accent1" w:themeShade="BF"/>
          <w:sz w:val="28"/>
          <w:szCs w:val="28"/>
        </w:rPr>
        <w:t>Objectives</w:t>
      </w:r>
    </w:p>
    <w:p xmlns:wp14="http://schemas.microsoft.com/office/word/2010/wordml" w:rsidRPr="00490265" w:rsidR="00C81E6D" w:rsidP="00490265" w:rsidRDefault="00835A8E" w14:paraId="2555CBEC" wp14:textId="77777777">
      <w:pPr>
        <w:pStyle w:val="ppBodyText"/>
        <w:numPr>
          <w:ilvl w:val="0"/>
          <w:numId w:val="0"/>
        </w:numPr>
        <w:rPr>
          <w:noProof/>
        </w:rPr>
      </w:pPr>
      <w:r>
        <w:rPr>
          <w:noProof/>
        </w:rPr>
        <w:t>Once you ha</w:t>
      </w:r>
      <w:r w:rsidR="00830B4A">
        <w:rPr>
          <w:noProof/>
        </w:rPr>
        <w:t>ve completed this lab</w:t>
      </w:r>
      <w:r w:rsidRPr="00490265" w:rsidR="008807A3">
        <w:rPr>
          <w:noProof/>
        </w:rPr>
        <w:t>:</w:t>
      </w:r>
    </w:p>
    <w:p xmlns:wp14="http://schemas.microsoft.com/office/word/2010/wordml" w:rsidR="008164A6" w:rsidP="00490265" w:rsidRDefault="00295FC8" w14:paraId="16E13F4F" wp14:textId="77777777">
      <w:pPr>
        <w:pStyle w:val="ppBulletList"/>
        <w:rPr>
          <w:noProof/>
        </w:rPr>
      </w:pPr>
      <w:r>
        <w:rPr>
          <w:noProof/>
        </w:rPr>
        <w:t>You will u</w:t>
      </w:r>
      <w:r w:rsidR="00D34A98">
        <w:rPr>
          <w:noProof/>
        </w:rPr>
        <w:t>nderstand h</w:t>
      </w:r>
      <w:r w:rsidR="008164A6">
        <w:rPr>
          <w:noProof/>
        </w:rPr>
        <w:t xml:space="preserve">ow to </w:t>
      </w:r>
      <w:r w:rsidR="005A1D09">
        <w:rPr>
          <w:noProof/>
        </w:rPr>
        <w:t>use Command-Line Arguments</w:t>
      </w:r>
    </w:p>
    <w:p xmlns:wp14="http://schemas.microsoft.com/office/word/2010/wordml" w:rsidR="005A1D09" w:rsidP="00490265" w:rsidRDefault="00295FC8" w14:paraId="47CD3C6E" wp14:textId="77777777">
      <w:pPr>
        <w:pStyle w:val="ppBulletList"/>
        <w:rPr>
          <w:noProof/>
        </w:rPr>
      </w:pPr>
      <w:r>
        <w:rPr>
          <w:noProof/>
        </w:rPr>
        <w:t>You will a</w:t>
      </w:r>
      <w:r w:rsidR="00D34A98">
        <w:rPr>
          <w:noProof/>
        </w:rPr>
        <w:t>ble to use some type of opreators in Java</w:t>
      </w:r>
    </w:p>
    <w:p xmlns:wp14="http://schemas.microsoft.com/office/word/2010/wordml" w:rsidR="00D34A98" w:rsidP="00490265" w:rsidRDefault="00295FC8" w14:paraId="554F6CC9" wp14:textId="77777777">
      <w:pPr>
        <w:pStyle w:val="ppBulletList"/>
        <w:rPr>
          <w:noProof/>
        </w:rPr>
      </w:pPr>
      <w:r>
        <w:rPr>
          <w:noProof/>
        </w:rPr>
        <w:t>You will u</w:t>
      </w:r>
      <w:r w:rsidR="00B236E5">
        <w:rPr>
          <w:noProof/>
        </w:rPr>
        <w:t>nderstand how to u</w:t>
      </w:r>
      <w:r w:rsidR="000540A1">
        <w:rPr>
          <w:noProof/>
        </w:rPr>
        <w:t>s</w:t>
      </w:r>
      <w:r w:rsidR="00B236E5">
        <w:rPr>
          <w:noProof/>
        </w:rPr>
        <w:t>e Scanner Object</w:t>
      </w:r>
    </w:p>
    <w:p xmlns:wp14="http://schemas.microsoft.com/office/word/2010/wordml" w:rsidR="00295FC8" w:rsidP="00490265" w:rsidRDefault="007027F2" w14:paraId="102F5A8E" wp14:textId="77777777">
      <w:pPr>
        <w:pStyle w:val="ppBulletList"/>
        <w:rPr>
          <w:noProof/>
        </w:rPr>
      </w:pPr>
      <w:r>
        <w:t>You can use two</w:t>
      </w:r>
      <w:r w:rsidR="00295FC8">
        <w:t xml:space="preserve"> basic flow control constructs - </w:t>
      </w:r>
      <w:r w:rsidR="00295FC8">
        <w:rPr>
          <w:rStyle w:val="Emphasis"/>
        </w:rPr>
        <w:t>sequential</w:t>
      </w:r>
      <w:r w:rsidR="00295FC8">
        <w:t xml:space="preserve">, </w:t>
      </w:r>
      <w:r w:rsidR="00295FC8">
        <w:rPr>
          <w:rStyle w:val="Emphasis"/>
        </w:rPr>
        <w:t>conditional</w:t>
      </w:r>
      <w:r w:rsidR="00295FC8">
        <w:t xml:space="preserve"> (or </w:t>
      </w:r>
      <w:r w:rsidR="00295FC8">
        <w:rPr>
          <w:rStyle w:val="Emphasis"/>
        </w:rPr>
        <w:t>decision</w:t>
      </w:r>
      <w:r w:rsidR="00295FC8">
        <w:t>) to write your programs</w:t>
      </w:r>
    </w:p>
    <w:p xmlns:wp14="http://schemas.microsoft.com/office/word/2010/wordml" w:rsidRPr="00857B01" w:rsidR="00E42C2F" w:rsidP="00857B01" w:rsidRDefault="00E42C2F" w14:paraId="417AF443" wp14:textId="77777777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857B01">
        <w:rPr>
          <w:rFonts w:asciiTheme="majorHAnsi" w:hAnsiTheme="majorHAnsi"/>
          <w:b/>
          <w:color w:val="365F91" w:themeColor="accent1" w:themeShade="BF"/>
          <w:sz w:val="28"/>
          <w:szCs w:val="28"/>
        </w:rPr>
        <w:t>Exercises</w:t>
      </w:r>
    </w:p>
    <w:p xmlns:wp14="http://schemas.microsoft.com/office/word/2010/wordml" w:rsidRPr="00D54414" w:rsidR="00E42C2F" w:rsidP="00E42C2F" w:rsidRDefault="00E42C2F" w14:paraId="5F2EA527" wp14:textId="77777777">
      <w:pPr>
        <w:pStyle w:val="ppBodyText"/>
        <w:rPr>
          <w:noProof/>
        </w:rPr>
      </w:pPr>
      <w:r w:rsidRPr="00D54414">
        <w:rPr>
          <w:noProof/>
        </w:rPr>
        <w:t>This Hands-On Lab is comprised by the following exercises:</w:t>
      </w:r>
    </w:p>
    <w:p xmlns:wp14="http://schemas.microsoft.com/office/word/2010/wordml" w:rsidR="00D13F3B" w:rsidP="00D618E1" w:rsidRDefault="00D13F3B" w14:paraId="441FF1F0" wp14:textId="77777777">
      <w:pPr>
        <w:pStyle w:val="ppBulletList"/>
        <w:rPr>
          <w:noProof/>
        </w:rPr>
      </w:pPr>
      <w:r>
        <w:rPr>
          <w:noProof/>
        </w:rPr>
        <w:t>Command-Line Arguments</w:t>
      </w:r>
    </w:p>
    <w:p xmlns:wp14="http://schemas.microsoft.com/office/word/2010/wordml" w:rsidR="00D13F3B" w:rsidP="00D618E1" w:rsidRDefault="00D13F3B" w14:paraId="2DAF0D40" wp14:textId="77777777">
      <w:pPr>
        <w:pStyle w:val="ppBulletList"/>
        <w:rPr>
          <w:noProof/>
        </w:rPr>
      </w:pPr>
      <w:r>
        <w:rPr>
          <w:noProof/>
        </w:rPr>
        <w:t>Relational &amp; Logical Operators</w:t>
      </w:r>
    </w:p>
    <w:p xmlns:wp14="http://schemas.microsoft.com/office/word/2010/wordml" w:rsidR="00D13F3B" w:rsidP="00D618E1" w:rsidRDefault="00D13F3B" w14:paraId="1EEC817D" wp14:textId="77777777">
      <w:pPr>
        <w:pStyle w:val="ppBulletList"/>
        <w:rPr>
          <w:noProof/>
        </w:rPr>
      </w:pPr>
      <w:r>
        <w:rPr>
          <w:noProof/>
        </w:rPr>
        <w:t>Scanner object</w:t>
      </w:r>
    </w:p>
    <w:p xmlns:wp14="http://schemas.microsoft.com/office/word/2010/wordml" w:rsidR="007E62BC" w:rsidP="00D618E1" w:rsidRDefault="007E62BC" w14:paraId="21A5787A" wp14:textId="77777777">
      <w:pPr>
        <w:pStyle w:val="ppBulletList"/>
        <w:rPr>
          <w:noProof/>
        </w:rPr>
      </w:pPr>
      <w:r>
        <w:rPr>
          <w:noProof/>
        </w:rPr>
        <w:t>Types</w:t>
      </w:r>
    </w:p>
    <w:p xmlns:wp14="http://schemas.microsoft.com/office/word/2010/wordml" w:rsidR="007E62BC" w:rsidP="00D618E1" w:rsidRDefault="007E62BC" w14:paraId="34764C71" wp14:textId="77777777">
      <w:pPr>
        <w:pStyle w:val="ppBulletList"/>
        <w:rPr>
          <w:noProof/>
        </w:rPr>
      </w:pPr>
      <w:r>
        <w:rPr>
          <w:noProof/>
        </w:rPr>
        <w:t>If/ else statement</w:t>
      </w:r>
    </w:p>
    <w:p xmlns:wp14="http://schemas.microsoft.com/office/word/2010/wordml" w:rsidR="007E62BC" w:rsidP="00D618E1" w:rsidRDefault="007E62BC" w14:paraId="6B7A5FC4" wp14:textId="77777777">
      <w:pPr>
        <w:pStyle w:val="ppBulletList"/>
        <w:rPr>
          <w:noProof/>
        </w:rPr>
      </w:pPr>
      <w:r>
        <w:rPr>
          <w:noProof/>
        </w:rPr>
        <w:t>Swith case statement</w:t>
      </w:r>
    </w:p>
    <w:p xmlns:wp14="http://schemas.microsoft.com/office/word/2010/wordml" w:rsidRPr="00AB34B4" w:rsidR="00AC129A" w:rsidP="00AB34B4" w:rsidRDefault="00E42C2F" w14:paraId="3750976E" wp14:textId="77777777">
      <w:pPr>
        <w:pStyle w:val="ppBodyText"/>
        <w:numPr>
          <w:ilvl w:val="0"/>
          <w:numId w:val="0"/>
        </w:numPr>
        <w:rPr>
          <w:noProof/>
        </w:rPr>
      </w:pPr>
      <w:r w:rsidRPr="00C52CDA">
        <w:rPr>
          <w:noProof/>
        </w:rPr>
        <w:t xml:space="preserve">Estimated time to complete this lab: </w:t>
      </w:r>
      <w:r w:rsidR="00120540">
        <w:rPr>
          <w:b/>
          <w:noProof/>
        </w:rPr>
        <w:t>2 hours</w:t>
      </w:r>
    </w:p>
    <w:p xmlns:wp14="http://schemas.microsoft.com/office/word/2010/wordml" w:rsidR="00DE26A6" w:rsidP="00DE26A6" w:rsidRDefault="00FD2151" w14:paraId="41752711" wp14:textId="77777777">
      <w:pPr>
        <w:pStyle w:val="ppTopic"/>
        <w:rPr>
          <w:noProof/>
        </w:rPr>
      </w:pPr>
      <w:r>
        <w:rPr>
          <w:b/>
          <w:i/>
          <w:color w:val="365F91" w:themeColor="accent1" w:themeShade="BF"/>
          <w:sz w:val="28"/>
          <w:szCs w:val="28"/>
        </w:rPr>
        <w:br w:type="page"/>
      </w:r>
      <w:sdt>
        <w:sdtPr>
          <w:rPr>
            <w:noProof/>
          </w:rPr>
          <w:alias w:val="Topic"/>
          <w:tag w:val="b3858de9-d626-416f-8df0-e8dd3b8c5814"/>
          <w:id w:val="9621636"/>
          <w:placeholder>
            <w:docPart w:val="61A72D7915B343999D15FD302D7005A3"/>
          </w:placeholder>
          <w:text/>
        </w:sdtPr>
        <w:sdtEndPr/>
        <w:sdtContent>
          <w:r w:rsidR="00DE26A6">
            <w:rPr>
              <w:noProof/>
            </w:rPr>
            <w:t>Index</w:t>
          </w:r>
        </w:sdtContent>
      </w:sdt>
    </w:p>
    <w:p xmlns:wp14="http://schemas.microsoft.com/office/word/2010/wordml" w:rsidR="008B19DD" w:rsidRDefault="00795CE1" w14:paraId="07BF77D5" wp14:textId="77777777">
      <w:pPr>
        <w:pStyle w:val="TOC1"/>
        <w:tabs>
          <w:tab w:val="left" w:pos="1540"/>
        </w:tabs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en-US" w:bidi="ar-SA"/>
        </w:rPr>
      </w:pPr>
      <w:r>
        <w:rPr>
          <w:rFonts w:asciiTheme="majorHAnsi" w:hAnsiTheme="majorHAnsi"/>
          <w:b w:val="0"/>
          <w:i/>
          <w:color w:val="365F91" w:themeColor="accent1" w:themeShade="BF"/>
          <w:sz w:val="28"/>
          <w:szCs w:val="28"/>
        </w:rPr>
        <w:fldChar w:fldCharType="begin"/>
      </w:r>
      <w:r w:rsidR="00231C3D">
        <w:rPr>
          <w:rFonts w:asciiTheme="majorHAnsi" w:hAnsiTheme="majorHAnsi"/>
          <w:b w:val="0"/>
          <w:i/>
          <w:color w:val="365F91" w:themeColor="accent1" w:themeShade="BF"/>
          <w:sz w:val="28"/>
          <w:szCs w:val="28"/>
        </w:rPr>
        <w:instrText xml:space="preserve"> TOC \o "1-2" \h \z \u </w:instrText>
      </w:r>
      <w:r>
        <w:rPr>
          <w:rFonts w:asciiTheme="majorHAnsi" w:hAnsiTheme="majorHAnsi"/>
          <w:b w:val="0"/>
          <w:i/>
          <w:color w:val="365F91" w:themeColor="accent1" w:themeShade="BF"/>
          <w:sz w:val="28"/>
          <w:szCs w:val="28"/>
        </w:rPr>
        <w:fldChar w:fldCharType="separate"/>
      </w:r>
      <w:hyperlink w:history="1" w:anchor="_Toc421715237">
        <w:r w:rsidRPr="0085563F" w:rsidR="008B19DD">
          <w:rPr>
            <w:rStyle w:val="Hyperlink"/>
          </w:rPr>
          <w:t>Exercise 1:</w:t>
        </w:r>
        <w:r w:rsidR="008B19DD">
          <w:rPr>
            <w:rFonts w:asciiTheme="minorHAnsi" w:hAnsiTheme="minorHAnsi" w:eastAsiaTheme="minorEastAsia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Pr="0085563F" w:rsidR="008B19DD">
          <w:rPr>
            <w:rStyle w:val="Hyperlink"/>
          </w:rPr>
          <w:t>Relational &amp; Logical Operators</w:t>
        </w:r>
        <w:r w:rsidR="008B19DD">
          <w:rPr>
            <w:webHidden/>
          </w:rPr>
          <w:tab/>
        </w:r>
        <w:r w:rsidR="008B19DD">
          <w:rPr>
            <w:webHidden/>
          </w:rPr>
          <w:fldChar w:fldCharType="begin"/>
        </w:r>
        <w:r w:rsidR="008B19DD">
          <w:rPr>
            <w:webHidden/>
          </w:rPr>
          <w:instrText xml:space="preserve"> PAGEREF _Toc421715237 \h </w:instrText>
        </w:r>
        <w:r w:rsidR="008B19DD">
          <w:rPr>
            <w:webHidden/>
          </w:rPr>
        </w:r>
        <w:r w:rsidR="008B19DD">
          <w:rPr>
            <w:webHidden/>
          </w:rPr>
          <w:fldChar w:fldCharType="separate"/>
        </w:r>
        <w:r w:rsidR="008B19DD">
          <w:rPr>
            <w:webHidden/>
          </w:rPr>
          <w:t>5</w:t>
        </w:r>
        <w:r w:rsidR="008B19DD">
          <w:rPr>
            <w:webHidden/>
          </w:rPr>
          <w:fldChar w:fldCharType="end"/>
        </w:r>
      </w:hyperlink>
    </w:p>
    <w:p xmlns:wp14="http://schemas.microsoft.com/office/word/2010/wordml" w:rsidR="008B19DD" w:rsidRDefault="00F42FAC" w14:paraId="7D5F56CC" wp14:textId="77777777">
      <w:pPr>
        <w:pStyle w:val="TOC2"/>
        <w:tabs>
          <w:tab w:val="left" w:pos="1320"/>
        </w:tabs>
        <w:rPr>
          <w:rFonts w:asciiTheme="minorHAnsi" w:hAnsiTheme="minorHAnsi"/>
          <w:noProof/>
          <w:sz w:val="22"/>
          <w:lang w:bidi="ar-SA"/>
        </w:rPr>
      </w:pPr>
      <w:hyperlink w:history="1" w:anchor="_Toc421715238">
        <w:r w:rsidRPr="0085563F" w:rsidR="008B19DD">
          <w:rPr>
            <w:rStyle w:val="Hyperlink"/>
            <w:noProof/>
          </w:rPr>
          <w:t>Task 1 -</w:t>
        </w:r>
        <w:r w:rsidR="008B19DD">
          <w:rPr>
            <w:rFonts w:asciiTheme="minorHAnsi" w:hAnsiTheme="minorHAnsi"/>
            <w:noProof/>
            <w:sz w:val="22"/>
            <w:lang w:bidi="ar-SA"/>
          </w:rPr>
          <w:tab/>
        </w:r>
        <w:r w:rsidRPr="0085563F" w:rsidR="008B19DD">
          <w:rPr>
            <w:rStyle w:val="Hyperlink"/>
            <w:noProof/>
          </w:rPr>
          <w:t>Create a RelationalLogicalOpTest  class</w:t>
        </w:r>
        <w:r w:rsidR="008B19DD">
          <w:rPr>
            <w:noProof/>
            <w:webHidden/>
          </w:rPr>
          <w:tab/>
        </w:r>
        <w:r w:rsidR="008B19DD">
          <w:rPr>
            <w:noProof/>
            <w:webHidden/>
          </w:rPr>
          <w:fldChar w:fldCharType="begin"/>
        </w:r>
        <w:r w:rsidR="008B19DD">
          <w:rPr>
            <w:noProof/>
            <w:webHidden/>
          </w:rPr>
          <w:instrText xml:space="preserve"> PAGEREF _Toc421715238 \h </w:instrText>
        </w:r>
        <w:r w:rsidR="008B19DD">
          <w:rPr>
            <w:noProof/>
            <w:webHidden/>
          </w:rPr>
        </w:r>
        <w:r w:rsidR="008B19DD">
          <w:rPr>
            <w:noProof/>
            <w:webHidden/>
          </w:rPr>
          <w:fldChar w:fldCharType="separate"/>
        </w:r>
        <w:r w:rsidR="008B19DD">
          <w:rPr>
            <w:noProof/>
            <w:webHidden/>
          </w:rPr>
          <w:t>5</w:t>
        </w:r>
        <w:r w:rsidR="008B19DD">
          <w:rPr>
            <w:noProof/>
            <w:webHidden/>
          </w:rPr>
          <w:fldChar w:fldCharType="end"/>
        </w:r>
      </w:hyperlink>
    </w:p>
    <w:p xmlns:wp14="http://schemas.microsoft.com/office/word/2010/wordml" w:rsidR="008B19DD" w:rsidRDefault="00F42FAC" w14:paraId="4A903A46" wp14:textId="77777777">
      <w:pPr>
        <w:pStyle w:val="TOC2"/>
        <w:tabs>
          <w:tab w:val="left" w:pos="1320"/>
        </w:tabs>
        <w:rPr>
          <w:rFonts w:asciiTheme="minorHAnsi" w:hAnsiTheme="minorHAnsi"/>
          <w:noProof/>
          <w:sz w:val="22"/>
          <w:lang w:bidi="ar-SA"/>
        </w:rPr>
      </w:pPr>
      <w:hyperlink w:history="1" w:anchor="_Toc421715239">
        <w:r w:rsidRPr="0085563F" w:rsidR="008B19DD">
          <w:rPr>
            <w:rStyle w:val="Hyperlink"/>
            <w:noProof/>
          </w:rPr>
          <w:t>Task 2 -</w:t>
        </w:r>
        <w:r w:rsidR="008B19DD">
          <w:rPr>
            <w:rFonts w:asciiTheme="minorHAnsi" w:hAnsiTheme="minorHAnsi"/>
            <w:noProof/>
            <w:sz w:val="22"/>
            <w:lang w:bidi="ar-SA"/>
          </w:rPr>
          <w:tab/>
        </w:r>
        <w:r w:rsidRPr="0085563F" w:rsidR="008B19DD">
          <w:rPr>
            <w:rStyle w:val="Hyperlink"/>
            <w:noProof/>
          </w:rPr>
          <w:t>Write your code</w:t>
        </w:r>
        <w:r w:rsidR="008B19DD">
          <w:rPr>
            <w:noProof/>
            <w:webHidden/>
          </w:rPr>
          <w:tab/>
        </w:r>
        <w:r w:rsidR="008B19DD">
          <w:rPr>
            <w:noProof/>
            <w:webHidden/>
          </w:rPr>
          <w:fldChar w:fldCharType="begin"/>
        </w:r>
        <w:r w:rsidR="008B19DD">
          <w:rPr>
            <w:noProof/>
            <w:webHidden/>
          </w:rPr>
          <w:instrText xml:space="preserve"> PAGEREF _Toc421715239 \h </w:instrText>
        </w:r>
        <w:r w:rsidR="008B19DD">
          <w:rPr>
            <w:noProof/>
            <w:webHidden/>
          </w:rPr>
        </w:r>
        <w:r w:rsidR="008B19DD">
          <w:rPr>
            <w:noProof/>
            <w:webHidden/>
          </w:rPr>
          <w:fldChar w:fldCharType="separate"/>
        </w:r>
        <w:r w:rsidR="008B19DD">
          <w:rPr>
            <w:noProof/>
            <w:webHidden/>
          </w:rPr>
          <w:t>5</w:t>
        </w:r>
        <w:r w:rsidR="008B19DD">
          <w:rPr>
            <w:noProof/>
            <w:webHidden/>
          </w:rPr>
          <w:fldChar w:fldCharType="end"/>
        </w:r>
      </w:hyperlink>
    </w:p>
    <w:p xmlns:wp14="http://schemas.microsoft.com/office/word/2010/wordml" w:rsidR="008B19DD" w:rsidRDefault="00F42FAC" w14:paraId="721DEA2D" wp14:textId="77777777">
      <w:pPr>
        <w:pStyle w:val="TOC2"/>
        <w:tabs>
          <w:tab w:val="left" w:pos="1320"/>
        </w:tabs>
        <w:rPr>
          <w:rFonts w:asciiTheme="minorHAnsi" w:hAnsiTheme="minorHAnsi"/>
          <w:noProof/>
          <w:sz w:val="22"/>
          <w:lang w:bidi="ar-SA"/>
        </w:rPr>
      </w:pPr>
      <w:hyperlink w:history="1" w:anchor="_Toc421715240">
        <w:r w:rsidRPr="0085563F" w:rsidR="008B19DD">
          <w:rPr>
            <w:rStyle w:val="Hyperlink"/>
            <w:noProof/>
          </w:rPr>
          <w:t>Task 3 -</w:t>
        </w:r>
        <w:r w:rsidR="008B19DD">
          <w:rPr>
            <w:rFonts w:asciiTheme="minorHAnsi" w:hAnsiTheme="minorHAnsi"/>
            <w:noProof/>
            <w:sz w:val="22"/>
            <w:lang w:bidi="ar-SA"/>
          </w:rPr>
          <w:tab/>
        </w:r>
        <w:r w:rsidRPr="0085563F" w:rsidR="008B19DD">
          <w:rPr>
            <w:rStyle w:val="Hyperlink"/>
            <w:noProof/>
          </w:rPr>
          <w:t>Execute your program</w:t>
        </w:r>
        <w:r w:rsidR="008B19DD">
          <w:rPr>
            <w:noProof/>
            <w:webHidden/>
          </w:rPr>
          <w:tab/>
        </w:r>
        <w:r w:rsidR="008B19DD">
          <w:rPr>
            <w:noProof/>
            <w:webHidden/>
          </w:rPr>
          <w:fldChar w:fldCharType="begin"/>
        </w:r>
        <w:r w:rsidR="008B19DD">
          <w:rPr>
            <w:noProof/>
            <w:webHidden/>
          </w:rPr>
          <w:instrText xml:space="preserve"> PAGEREF _Toc421715240 \h </w:instrText>
        </w:r>
        <w:r w:rsidR="008B19DD">
          <w:rPr>
            <w:noProof/>
            <w:webHidden/>
          </w:rPr>
        </w:r>
        <w:r w:rsidR="008B19DD">
          <w:rPr>
            <w:noProof/>
            <w:webHidden/>
          </w:rPr>
          <w:fldChar w:fldCharType="separate"/>
        </w:r>
        <w:r w:rsidR="008B19DD">
          <w:rPr>
            <w:noProof/>
            <w:webHidden/>
          </w:rPr>
          <w:t>6</w:t>
        </w:r>
        <w:r w:rsidR="008B19DD">
          <w:rPr>
            <w:noProof/>
            <w:webHidden/>
          </w:rPr>
          <w:fldChar w:fldCharType="end"/>
        </w:r>
      </w:hyperlink>
    </w:p>
    <w:p xmlns:wp14="http://schemas.microsoft.com/office/word/2010/wordml" w:rsidR="008B19DD" w:rsidRDefault="00F42FAC" w14:paraId="2FC18630" wp14:textId="77777777">
      <w:pPr>
        <w:pStyle w:val="TOC1"/>
        <w:tabs>
          <w:tab w:val="left" w:pos="1540"/>
        </w:tabs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en-US" w:bidi="ar-SA"/>
        </w:rPr>
      </w:pPr>
      <w:hyperlink w:history="1" w:anchor="_Toc421715241">
        <w:r w:rsidRPr="0085563F" w:rsidR="008B19DD">
          <w:rPr>
            <w:rStyle w:val="Hyperlink"/>
          </w:rPr>
          <w:t>Exercise 2:</w:t>
        </w:r>
        <w:r w:rsidR="008B19DD">
          <w:rPr>
            <w:rFonts w:asciiTheme="minorHAnsi" w:hAnsiTheme="minorHAnsi" w:eastAsiaTheme="minorEastAsia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Pr="0085563F" w:rsidR="008B19DD">
          <w:rPr>
            <w:rStyle w:val="Hyperlink"/>
          </w:rPr>
          <w:t>Types</w:t>
        </w:r>
        <w:r w:rsidR="008B19DD">
          <w:rPr>
            <w:webHidden/>
          </w:rPr>
          <w:tab/>
        </w:r>
        <w:r w:rsidR="008B19DD">
          <w:rPr>
            <w:webHidden/>
          </w:rPr>
          <w:fldChar w:fldCharType="begin"/>
        </w:r>
        <w:r w:rsidR="008B19DD">
          <w:rPr>
            <w:webHidden/>
          </w:rPr>
          <w:instrText xml:space="preserve"> PAGEREF _Toc421715241 \h </w:instrText>
        </w:r>
        <w:r w:rsidR="008B19DD">
          <w:rPr>
            <w:webHidden/>
          </w:rPr>
        </w:r>
        <w:r w:rsidR="008B19DD">
          <w:rPr>
            <w:webHidden/>
          </w:rPr>
          <w:fldChar w:fldCharType="separate"/>
        </w:r>
        <w:r w:rsidR="008B19DD">
          <w:rPr>
            <w:webHidden/>
          </w:rPr>
          <w:t>6</w:t>
        </w:r>
        <w:r w:rsidR="008B19DD">
          <w:rPr>
            <w:webHidden/>
          </w:rPr>
          <w:fldChar w:fldCharType="end"/>
        </w:r>
      </w:hyperlink>
    </w:p>
    <w:p xmlns:wp14="http://schemas.microsoft.com/office/word/2010/wordml" w:rsidR="008B19DD" w:rsidRDefault="00F42FAC" w14:paraId="195A1174" wp14:textId="77777777">
      <w:pPr>
        <w:pStyle w:val="TOC2"/>
        <w:tabs>
          <w:tab w:val="left" w:pos="1320"/>
        </w:tabs>
        <w:rPr>
          <w:rFonts w:asciiTheme="minorHAnsi" w:hAnsiTheme="minorHAnsi"/>
          <w:noProof/>
          <w:sz w:val="22"/>
          <w:lang w:bidi="ar-SA"/>
        </w:rPr>
      </w:pPr>
      <w:hyperlink w:history="1" w:anchor="_Toc421715242">
        <w:r w:rsidRPr="0085563F" w:rsidR="008B19DD">
          <w:rPr>
            <w:rStyle w:val="Hyperlink"/>
            <w:noProof/>
          </w:rPr>
          <w:t>Task 4 -</w:t>
        </w:r>
        <w:r w:rsidR="008B19DD">
          <w:rPr>
            <w:rFonts w:asciiTheme="minorHAnsi" w:hAnsiTheme="minorHAnsi"/>
            <w:noProof/>
            <w:sz w:val="22"/>
            <w:lang w:bidi="ar-SA"/>
          </w:rPr>
          <w:tab/>
        </w:r>
        <w:r w:rsidRPr="0085563F" w:rsidR="008B19DD">
          <w:rPr>
            <w:rStyle w:val="Hyperlink"/>
            <w:noProof/>
          </w:rPr>
          <w:t>Create a TypesMinMax class</w:t>
        </w:r>
        <w:r w:rsidR="008B19DD">
          <w:rPr>
            <w:noProof/>
            <w:webHidden/>
          </w:rPr>
          <w:tab/>
        </w:r>
        <w:r w:rsidR="008B19DD">
          <w:rPr>
            <w:noProof/>
            <w:webHidden/>
          </w:rPr>
          <w:fldChar w:fldCharType="begin"/>
        </w:r>
        <w:r w:rsidR="008B19DD">
          <w:rPr>
            <w:noProof/>
            <w:webHidden/>
          </w:rPr>
          <w:instrText xml:space="preserve"> PAGEREF _Toc421715242 \h </w:instrText>
        </w:r>
        <w:r w:rsidR="008B19DD">
          <w:rPr>
            <w:noProof/>
            <w:webHidden/>
          </w:rPr>
        </w:r>
        <w:r w:rsidR="008B19DD">
          <w:rPr>
            <w:noProof/>
            <w:webHidden/>
          </w:rPr>
          <w:fldChar w:fldCharType="separate"/>
        </w:r>
        <w:r w:rsidR="008B19DD">
          <w:rPr>
            <w:noProof/>
            <w:webHidden/>
          </w:rPr>
          <w:t>6</w:t>
        </w:r>
        <w:r w:rsidR="008B19DD">
          <w:rPr>
            <w:noProof/>
            <w:webHidden/>
          </w:rPr>
          <w:fldChar w:fldCharType="end"/>
        </w:r>
      </w:hyperlink>
    </w:p>
    <w:p xmlns:wp14="http://schemas.microsoft.com/office/word/2010/wordml" w:rsidR="008B19DD" w:rsidRDefault="00F42FAC" w14:paraId="66EE3B95" wp14:textId="77777777">
      <w:pPr>
        <w:pStyle w:val="TOC2"/>
        <w:tabs>
          <w:tab w:val="left" w:pos="1320"/>
        </w:tabs>
        <w:rPr>
          <w:rFonts w:asciiTheme="minorHAnsi" w:hAnsiTheme="minorHAnsi"/>
          <w:noProof/>
          <w:sz w:val="22"/>
          <w:lang w:bidi="ar-SA"/>
        </w:rPr>
      </w:pPr>
      <w:hyperlink w:history="1" w:anchor="_Toc421715243">
        <w:r w:rsidRPr="0085563F" w:rsidR="008B19DD">
          <w:rPr>
            <w:rStyle w:val="Hyperlink"/>
            <w:noProof/>
          </w:rPr>
          <w:t>Task 5 -</w:t>
        </w:r>
        <w:r w:rsidR="008B19DD">
          <w:rPr>
            <w:rFonts w:asciiTheme="minorHAnsi" w:hAnsiTheme="minorHAnsi"/>
            <w:noProof/>
            <w:sz w:val="22"/>
            <w:lang w:bidi="ar-SA"/>
          </w:rPr>
          <w:tab/>
        </w:r>
        <w:r w:rsidRPr="0085563F" w:rsidR="008B19DD">
          <w:rPr>
            <w:rStyle w:val="Hyperlink"/>
            <w:noProof/>
          </w:rPr>
          <w:t>Print MAX_VALUE and MIN_VALUE of each type</w:t>
        </w:r>
        <w:r w:rsidR="008B19DD">
          <w:rPr>
            <w:noProof/>
            <w:webHidden/>
          </w:rPr>
          <w:tab/>
        </w:r>
        <w:r w:rsidR="008B19DD">
          <w:rPr>
            <w:noProof/>
            <w:webHidden/>
          </w:rPr>
          <w:fldChar w:fldCharType="begin"/>
        </w:r>
        <w:r w:rsidR="008B19DD">
          <w:rPr>
            <w:noProof/>
            <w:webHidden/>
          </w:rPr>
          <w:instrText xml:space="preserve"> PAGEREF _Toc421715243 \h </w:instrText>
        </w:r>
        <w:r w:rsidR="008B19DD">
          <w:rPr>
            <w:noProof/>
            <w:webHidden/>
          </w:rPr>
        </w:r>
        <w:r w:rsidR="008B19DD">
          <w:rPr>
            <w:noProof/>
            <w:webHidden/>
          </w:rPr>
          <w:fldChar w:fldCharType="separate"/>
        </w:r>
        <w:r w:rsidR="008B19DD">
          <w:rPr>
            <w:noProof/>
            <w:webHidden/>
          </w:rPr>
          <w:t>7</w:t>
        </w:r>
        <w:r w:rsidR="008B19DD">
          <w:rPr>
            <w:noProof/>
            <w:webHidden/>
          </w:rPr>
          <w:fldChar w:fldCharType="end"/>
        </w:r>
      </w:hyperlink>
    </w:p>
    <w:p xmlns:wp14="http://schemas.microsoft.com/office/word/2010/wordml" w:rsidR="008B19DD" w:rsidRDefault="00F42FAC" w14:paraId="551F833F" wp14:textId="77777777">
      <w:pPr>
        <w:pStyle w:val="TOC2"/>
        <w:tabs>
          <w:tab w:val="left" w:pos="1320"/>
        </w:tabs>
        <w:rPr>
          <w:rFonts w:asciiTheme="minorHAnsi" w:hAnsiTheme="minorHAnsi"/>
          <w:noProof/>
          <w:sz w:val="22"/>
          <w:lang w:bidi="ar-SA"/>
        </w:rPr>
      </w:pPr>
      <w:hyperlink w:history="1" w:anchor="_Toc421715244">
        <w:r w:rsidRPr="0085563F" w:rsidR="008B19DD">
          <w:rPr>
            <w:rStyle w:val="Hyperlink"/>
            <w:noProof/>
          </w:rPr>
          <w:t>Task 6 -</w:t>
        </w:r>
        <w:r w:rsidR="008B19DD">
          <w:rPr>
            <w:rFonts w:asciiTheme="minorHAnsi" w:hAnsiTheme="minorHAnsi"/>
            <w:noProof/>
            <w:sz w:val="22"/>
            <w:lang w:bidi="ar-SA"/>
          </w:rPr>
          <w:tab/>
        </w:r>
        <w:r w:rsidRPr="0085563F" w:rsidR="008B19DD">
          <w:rPr>
            <w:rStyle w:val="Hyperlink"/>
            <w:noProof/>
          </w:rPr>
          <w:t>Execute your program</w:t>
        </w:r>
        <w:r w:rsidR="008B19DD">
          <w:rPr>
            <w:noProof/>
            <w:webHidden/>
          </w:rPr>
          <w:tab/>
        </w:r>
        <w:r w:rsidR="008B19DD">
          <w:rPr>
            <w:noProof/>
            <w:webHidden/>
          </w:rPr>
          <w:fldChar w:fldCharType="begin"/>
        </w:r>
        <w:r w:rsidR="008B19DD">
          <w:rPr>
            <w:noProof/>
            <w:webHidden/>
          </w:rPr>
          <w:instrText xml:space="preserve"> PAGEREF _Toc421715244 \h </w:instrText>
        </w:r>
        <w:r w:rsidR="008B19DD">
          <w:rPr>
            <w:noProof/>
            <w:webHidden/>
          </w:rPr>
        </w:r>
        <w:r w:rsidR="008B19DD">
          <w:rPr>
            <w:noProof/>
            <w:webHidden/>
          </w:rPr>
          <w:fldChar w:fldCharType="separate"/>
        </w:r>
        <w:r w:rsidR="008B19DD">
          <w:rPr>
            <w:noProof/>
            <w:webHidden/>
          </w:rPr>
          <w:t>8</w:t>
        </w:r>
        <w:r w:rsidR="008B19DD">
          <w:rPr>
            <w:noProof/>
            <w:webHidden/>
          </w:rPr>
          <w:fldChar w:fldCharType="end"/>
        </w:r>
      </w:hyperlink>
    </w:p>
    <w:p xmlns:wp14="http://schemas.microsoft.com/office/word/2010/wordml" w:rsidR="008B19DD" w:rsidRDefault="00F42FAC" w14:paraId="19A1976A" wp14:textId="77777777">
      <w:pPr>
        <w:pStyle w:val="TOC1"/>
        <w:tabs>
          <w:tab w:val="left" w:pos="1540"/>
        </w:tabs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en-US" w:bidi="ar-SA"/>
        </w:rPr>
      </w:pPr>
      <w:hyperlink w:history="1" w:anchor="_Toc421715245">
        <w:r w:rsidRPr="0085563F" w:rsidR="008B19DD">
          <w:rPr>
            <w:rStyle w:val="Hyperlink"/>
          </w:rPr>
          <w:t>Exercise 3:</w:t>
        </w:r>
        <w:r w:rsidR="008B19DD">
          <w:rPr>
            <w:rFonts w:asciiTheme="minorHAnsi" w:hAnsiTheme="minorHAnsi" w:eastAsiaTheme="minorEastAsia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Pr="0085563F" w:rsidR="008B19DD">
          <w:rPr>
            <w:rStyle w:val="Hyperlink"/>
          </w:rPr>
          <w:t>Scanner object</w:t>
        </w:r>
        <w:r w:rsidR="008B19DD">
          <w:rPr>
            <w:webHidden/>
          </w:rPr>
          <w:tab/>
        </w:r>
        <w:r w:rsidR="008B19DD">
          <w:rPr>
            <w:webHidden/>
          </w:rPr>
          <w:fldChar w:fldCharType="begin"/>
        </w:r>
        <w:r w:rsidR="008B19DD">
          <w:rPr>
            <w:webHidden/>
          </w:rPr>
          <w:instrText xml:space="preserve"> PAGEREF _Toc421715245 \h </w:instrText>
        </w:r>
        <w:r w:rsidR="008B19DD">
          <w:rPr>
            <w:webHidden/>
          </w:rPr>
        </w:r>
        <w:r w:rsidR="008B19DD">
          <w:rPr>
            <w:webHidden/>
          </w:rPr>
          <w:fldChar w:fldCharType="separate"/>
        </w:r>
        <w:r w:rsidR="008B19DD">
          <w:rPr>
            <w:webHidden/>
          </w:rPr>
          <w:t>9</w:t>
        </w:r>
        <w:r w:rsidR="008B19DD">
          <w:rPr>
            <w:webHidden/>
          </w:rPr>
          <w:fldChar w:fldCharType="end"/>
        </w:r>
      </w:hyperlink>
    </w:p>
    <w:p xmlns:wp14="http://schemas.microsoft.com/office/word/2010/wordml" w:rsidR="008B19DD" w:rsidRDefault="00F42FAC" w14:paraId="354D6B15" wp14:textId="77777777">
      <w:pPr>
        <w:pStyle w:val="TOC2"/>
        <w:tabs>
          <w:tab w:val="left" w:pos="1320"/>
        </w:tabs>
        <w:rPr>
          <w:rFonts w:asciiTheme="minorHAnsi" w:hAnsiTheme="minorHAnsi"/>
          <w:noProof/>
          <w:sz w:val="22"/>
          <w:lang w:bidi="ar-SA"/>
        </w:rPr>
      </w:pPr>
      <w:hyperlink w:history="1" w:anchor="_Toc421715246">
        <w:r w:rsidRPr="0085563F" w:rsidR="008B19DD">
          <w:rPr>
            <w:rStyle w:val="Hyperlink"/>
            <w:noProof/>
          </w:rPr>
          <w:t>Task 1 -</w:t>
        </w:r>
        <w:r w:rsidR="008B19DD">
          <w:rPr>
            <w:rFonts w:asciiTheme="minorHAnsi" w:hAnsiTheme="minorHAnsi"/>
            <w:noProof/>
            <w:sz w:val="22"/>
            <w:lang w:bidi="ar-SA"/>
          </w:rPr>
          <w:tab/>
        </w:r>
        <w:r w:rsidRPr="0085563F" w:rsidR="008B19DD">
          <w:rPr>
            <w:rStyle w:val="Hyperlink"/>
            <w:noProof/>
          </w:rPr>
          <w:t>Create a ScannerTest  class</w:t>
        </w:r>
        <w:r w:rsidR="008B19DD">
          <w:rPr>
            <w:noProof/>
            <w:webHidden/>
          </w:rPr>
          <w:tab/>
        </w:r>
        <w:r w:rsidR="008B19DD">
          <w:rPr>
            <w:noProof/>
            <w:webHidden/>
          </w:rPr>
          <w:fldChar w:fldCharType="begin"/>
        </w:r>
        <w:r w:rsidR="008B19DD">
          <w:rPr>
            <w:noProof/>
            <w:webHidden/>
          </w:rPr>
          <w:instrText xml:space="preserve"> PAGEREF _Toc421715246 \h </w:instrText>
        </w:r>
        <w:r w:rsidR="008B19DD">
          <w:rPr>
            <w:noProof/>
            <w:webHidden/>
          </w:rPr>
        </w:r>
        <w:r w:rsidR="008B19DD">
          <w:rPr>
            <w:noProof/>
            <w:webHidden/>
          </w:rPr>
          <w:fldChar w:fldCharType="separate"/>
        </w:r>
        <w:r w:rsidR="008B19DD">
          <w:rPr>
            <w:noProof/>
            <w:webHidden/>
          </w:rPr>
          <w:t>9</w:t>
        </w:r>
        <w:r w:rsidR="008B19DD">
          <w:rPr>
            <w:noProof/>
            <w:webHidden/>
          </w:rPr>
          <w:fldChar w:fldCharType="end"/>
        </w:r>
      </w:hyperlink>
    </w:p>
    <w:p xmlns:wp14="http://schemas.microsoft.com/office/word/2010/wordml" w:rsidR="008B19DD" w:rsidRDefault="00F42FAC" w14:paraId="62BA6814" wp14:textId="77777777">
      <w:pPr>
        <w:pStyle w:val="TOC2"/>
        <w:tabs>
          <w:tab w:val="left" w:pos="1320"/>
        </w:tabs>
        <w:rPr>
          <w:rFonts w:asciiTheme="minorHAnsi" w:hAnsiTheme="minorHAnsi"/>
          <w:noProof/>
          <w:sz w:val="22"/>
          <w:lang w:bidi="ar-SA"/>
        </w:rPr>
      </w:pPr>
      <w:hyperlink w:history="1" w:anchor="_Toc421715247">
        <w:r w:rsidRPr="0085563F" w:rsidR="008B19DD">
          <w:rPr>
            <w:rStyle w:val="Hyperlink"/>
            <w:noProof/>
          </w:rPr>
          <w:t>Task 2 -</w:t>
        </w:r>
        <w:r w:rsidR="008B19DD">
          <w:rPr>
            <w:rFonts w:asciiTheme="minorHAnsi" w:hAnsiTheme="minorHAnsi"/>
            <w:noProof/>
            <w:sz w:val="22"/>
            <w:lang w:bidi="ar-SA"/>
          </w:rPr>
          <w:tab/>
        </w:r>
        <w:r w:rsidRPr="0085563F" w:rsidR="008B19DD">
          <w:rPr>
            <w:rStyle w:val="Hyperlink"/>
            <w:noProof/>
          </w:rPr>
          <w:t>Write your code</w:t>
        </w:r>
        <w:r w:rsidR="008B19DD">
          <w:rPr>
            <w:noProof/>
            <w:webHidden/>
          </w:rPr>
          <w:tab/>
        </w:r>
        <w:r w:rsidR="008B19DD">
          <w:rPr>
            <w:noProof/>
            <w:webHidden/>
          </w:rPr>
          <w:fldChar w:fldCharType="begin"/>
        </w:r>
        <w:r w:rsidR="008B19DD">
          <w:rPr>
            <w:noProof/>
            <w:webHidden/>
          </w:rPr>
          <w:instrText xml:space="preserve"> PAGEREF _Toc421715247 \h </w:instrText>
        </w:r>
        <w:r w:rsidR="008B19DD">
          <w:rPr>
            <w:noProof/>
            <w:webHidden/>
          </w:rPr>
        </w:r>
        <w:r w:rsidR="008B19DD">
          <w:rPr>
            <w:noProof/>
            <w:webHidden/>
          </w:rPr>
          <w:fldChar w:fldCharType="separate"/>
        </w:r>
        <w:r w:rsidR="008B19DD">
          <w:rPr>
            <w:noProof/>
            <w:webHidden/>
          </w:rPr>
          <w:t>9</w:t>
        </w:r>
        <w:r w:rsidR="008B19DD">
          <w:rPr>
            <w:noProof/>
            <w:webHidden/>
          </w:rPr>
          <w:fldChar w:fldCharType="end"/>
        </w:r>
      </w:hyperlink>
    </w:p>
    <w:p xmlns:wp14="http://schemas.microsoft.com/office/word/2010/wordml" w:rsidR="008B19DD" w:rsidRDefault="00F42FAC" w14:paraId="06B5676C" wp14:textId="77777777">
      <w:pPr>
        <w:pStyle w:val="TOC2"/>
        <w:tabs>
          <w:tab w:val="left" w:pos="1320"/>
        </w:tabs>
        <w:rPr>
          <w:rFonts w:asciiTheme="minorHAnsi" w:hAnsiTheme="minorHAnsi"/>
          <w:noProof/>
          <w:sz w:val="22"/>
          <w:lang w:bidi="ar-SA"/>
        </w:rPr>
      </w:pPr>
      <w:hyperlink w:history="1" w:anchor="_Toc421715248">
        <w:r w:rsidRPr="0085563F" w:rsidR="008B19DD">
          <w:rPr>
            <w:rStyle w:val="Hyperlink"/>
            <w:noProof/>
          </w:rPr>
          <w:t>Task 3 -</w:t>
        </w:r>
        <w:r w:rsidR="008B19DD">
          <w:rPr>
            <w:rFonts w:asciiTheme="minorHAnsi" w:hAnsiTheme="minorHAnsi"/>
            <w:noProof/>
            <w:sz w:val="22"/>
            <w:lang w:bidi="ar-SA"/>
          </w:rPr>
          <w:tab/>
        </w:r>
        <w:r w:rsidRPr="0085563F" w:rsidR="008B19DD">
          <w:rPr>
            <w:rStyle w:val="Hyperlink"/>
            <w:noProof/>
          </w:rPr>
          <w:t>Execute your program</w:t>
        </w:r>
        <w:r w:rsidR="008B19DD">
          <w:rPr>
            <w:noProof/>
            <w:webHidden/>
          </w:rPr>
          <w:tab/>
        </w:r>
        <w:r w:rsidR="008B19DD">
          <w:rPr>
            <w:noProof/>
            <w:webHidden/>
          </w:rPr>
          <w:fldChar w:fldCharType="begin"/>
        </w:r>
        <w:r w:rsidR="008B19DD">
          <w:rPr>
            <w:noProof/>
            <w:webHidden/>
          </w:rPr>
          <w:instrText xml:space="preserve"> PAGEREF _Toc421715248 \h </w:instrText>
        </w:r>
        <w:r w:rsidR="008B19DD">
          <w:rPr>
            <w:noProof/>
            <w:webHidden/>
          </w:rPr>
        </w:r>
        <w:r w:rsidR="008B19DD">
          <w:rPr>
            <w:noProof/>
            <w:webHidden/>
          </w:rPr>
          <w:fldChar w:fldCharType="separate"/>
        </w:r>
        <w:r w:rsidR="008B19DD">
          <w:rPr>
            <w:noProof/>
            <w:webHidden/>
          </w:rPr>
          <w:t>10</w:t>
        </w:r>
        <w:r w:rsidR="008B19DD">
          <w:rPr>
            <w:noProof/>
            <w:webHidden/>
          </w:rPr>
          <w:fldChar w:fldCharType="end"/>
        </w:r>
      </w:hyperlink>
    </w:p>
    <w:p xmlns:wp14="http://schemas.microsoft.com/office/word/2010/wordml" w:rsidR="008B19DD" w:rsidRDefault="00F42FAC" w14:paraId="3A57754D" wp14:textId="77777777">
      <w:pPr>
        <w:pStyle w:val="TOC1"/>
        <w:tabs>
          <w:tab w:val="left" w:pos="1540"/>
        </w:tabs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en-US" w:bidi="ar-SA"/>
        </w:rPr>
      </w:pPr>
      <w:hyperlink w:history="1" w:anchor="_Toc421715249">
        <w:r w:rsidRPr="0085563F" w:rsidR="008B19DD">
          <w:rPr>
            <w:rStyle w:val="Hyperlink"/>
          </w:rPr>
          <w:t>Exercise 4:</w:t>
        </w:r>
        <w:r w:rsidR="008B19DD">
          <w:rPr>
            <w:rFonts w:asciiTheme="minorHAnsi" w:hAnsiTheme="minorHAnsi" w:eastAsiaTheme="minorEastAsia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Pr="0085563F" w:rsidR="008B19DD">
          <w:rPr>
            <w:rStyle w:val="Hyperlink"/>
          </w:rPr>
          <w:t>If/else</w:t>
        </w:r>
        <w:r w:rsidR="008B19DD">
          <w:rPr>
            <w:webHidden/>
          </w:rPr>
          <w:tab/>
        </w:r>
        <w:r w:rsidR="008B19DD">
          <w:rPr>
            <w:webHidden/>
          </w:rPr>
          <w:fldChar w:fldCharType="begin"/>
        </w:r>
        <w:r w:rsidR="008B19DD">
          <w:rPr>
            <w:webHidden/>
          </w:rPr>
          <w:instrText xml:space="preserve"> PAGEREF _Toc421715249 \h </w:instrText>
        </w:r>
        <w:r w:rsidR="008B19DD">
          <w:rPr>
            <w:webHidden/>
          </w:rPr>
        </w:r>
        <w:r w:rsidR="008B19DD">
          <w:rPr>
            <w:webHidden/>
          </w:rPr>
          <w:fldChar w:fldCharType="separate"/>
        </w:r>
        <w:r w:rsidR="008B19DD">
          <w:rPr>
            <w:webHidden/>
          </w:rPr>
          <w:t>11</w:t>
        </w:r>
        <w:r w:rsidR="008B19DD">
          <w:rPr>
            <w:webHidden/>
          </w:rPr>
          <w:fldChar w:fldCharType="end"/>
        </w:r>
      </w:hyperlink>
    </w:p>
    <w:p xmlns:wp14="http://schemas.microsoft.com/office/word/2010/wordml" w:rsidR="008B19DD" w:rsidRDefault="00F42FAC" w14:paraId="633A4725" wp14:textId="77777777">
      <w:pPr>
        <w:pStyle w:val="TOC2"/>
        <w:tabs>
          <w:tab w:val="left" w:pos="1320"/>
        </w:tabs>
        <w:rPr>
          <w:rFonts w:asciiTheme="minorHAnsi" w:hAnsiTheme="minorHAnsi"/>
          <w:noProof/>
          <w:sz w:val="22"/>
          <w:lang w:bidi="ar-SA"/>
        </w:rPr>
      </w:pPr>
      <w:hyperlink w:history="1" w:anchor="_Toc421715250">
        <w:r w:rsidRPr="0085563F" w:rsidR="008B19DD">
          <w:rPr>
            <w:rStyle w:val="Hyperlink"/>
            <w:noProof/>
          </w:rPr>
          <w:t>Task 1 -</w:t>
        </w:r>
        <w:r w:rsidR="008B19DD">
          <w:rPr>
            <w:rFonts w:asciiTheme="minorHAnsi" w:hAnsiTheme="minorHAnsi"/>
            <w:noProof/>
            <w:sz w:val="22"/>
            <w:lang w:bidi="ar-SA"/>
          </w:rPr>
          <w:tab/>
        </w:r>
        <w:r w:rsidRPr="0085563F" w:rsidR="008B19DD">
          <w:rPr>
            <w:rStyle w:val="Hyperlink"/>
            <w:noProof/>
          </w:rPr>
          <w:t>Create a Mark class</w:t>
        </w:r>
        <w:r w:rsidR="008B19DD">
          <w:rPr>
            <w:noProof/>
            <w:webHidden/>
          </w:rPr>
          <w:tab/>
        </w:r>
        <w:r w:rsidR="008B19DD">
          <w:rPr>
            <w:noProof/>
            <w:webHidden/>
          </w:rPr>
          <w:fldChar w:fldCharType="begin"/>
        </w:r>
        <w:r w:rsidR="008B19DD">
          <w:rPr>
            <w:noProof/>
            <w:webHidden/>
          </w:rPr>
          <w:instrText xml:space="preserve"> PAGEREF _Toc421715250 \h </w:instrText>
        </w:r>
        <w:r w:rsidR="008B19DD">
          <w:rPr>
            <w:noProof/>
            <w:webHidden/>
          </w:rPr>
        </w:r>
        <w:r w:rsidR="008B19DD">
          <w:rPr>
            <w:noProof/>
            <w:webHidden/>
          </w:rPr>
          <w:fldChar w:fldCharType="separate"/>
        </w:r>
        <w:r w:rsidR="008B19DD">
          <w:rPr>
            <w:noProof/>
            <w:webHidden/>
          </w:rPr>
          <w:t>11</w:t>
        </w:r>
        <w:r w:rsidR="008B19DD">
          <w:rPr>
            <w:noProof/>
            <w:webHidden/>
          </w:rPr>
          <w:fldChar w:fldCharType="end"/>
        </w:r>
      </w:hyperlink>
    </w:p>
    <w:p xmlns:wp14="http://schemas.microsoft.com/office/word/2010/wordml" w:rsidR="008B19DD" w:rsidRDefault="00F42FAC" w14:paraId="318E0EFA" wp14:textId="77777777">
      <w:pPr>
        <w:pStyle w:val="TOC2"/>
        <w:tabs>
          <w:tab w:val="left" w:pos="1320"/>
        </w:tabs>
        <w:rPr>
          <w:rFonts w:asciiTheme="minorHAnsi" w:hAnsiTheme="minorHAnsi"/>
          <w:noProof/>
          <w:sz w:val="22"/>
          <w:lang w:bidi="ar-SA"/>
        </w:rPr>
      </w:pPr>
      <w:hyperlink w:history="1" w:anchor="_Toc421715251">
        <w:r w:rsidRPr="0085563F" w:rsidR="008B19DD">
          <w:rPr>
            <w:rStyle w:val="Hyperlink"/>
            <w:noProof/>
          </w:rPr>
          <w:t>Task 2 -</w:t>
        </w:r>
        <w:r w:rsidR="008B19DD">
          <w:rPr>
            <w:rFonts w:asciiTheme="minorHAnsi" w:hAnsiTheme="minorHAnsi"/>
            <w:noProof/>
            <w:sz w:val="22"/>
            <w:lang w:bidi="ar-SA"/>
          </w:rPr>
          <w:tab/>
        </w:r>
        <w:r w:rsidRPr="0085563F" w:rsidR="008B19DD">
          <w:rPr>
            <w:rStyle w:val="Hyperlink"/>
            <w:noProof/>
          </w:rPr>
          <w:t>Write your code</w:t>
        </w:r>
        <w:r w:rsidR="008B19DD">
          <w:rPr>
            <w:noProof/>
            <w:webHidden/>
          </w:rPr>
          <w:tab/>
        </w:r>
        <w:r w:rsidR="008B19DD">
          <w:rPr>
            <w:noProof/>
            <w:webHidden/>
          </w:rPr>
          <w:fldChar w:fldCharType="begin"/>
        </w:r>
        <w:r w:rsidR="008B19DD">
          <w:rPr>
            <w:noProof/>
            <w:webHidden/>
          </w:rPr>
          <w:instrText xml:space="preserve"> PAGEREF _Toc421715251 \h </w:instrText>
        </w:r>
        <w:r w:rsidR="008B19DD">
          <w:rPr>
            <w:noProof/>
            <w:webHidden/>
          </w:rPr>
        </w:r>
        <w:r w:rsidR="008B19DD">
          <w:rPr>
            <w:noProof/>
            <w:webHidden/>
          </w:rPr>
          <w:fldChar w:fldCharType="separate"/>
        </w:r>
        <w:r w:rsidR="008B19DD">
          <w:rPr>
            <w:noProof/>
            <w:webHidden/>
          </w:rPr>
          <w:t>11</w:t>
        </w:r>
        <w:r w:rsidR="008B19DD">
          <w:rPr>
            <w:noProof/>
            <w:webHidden/>
          </w:rPr>
          <w:fldChar w:fldCharType="end"/>
        </w:r>
      </w:hyperlink>
    </w:p>
    <w:p xmlns:wp14="http://schemas.microsoft.com/office/word/2010/wordml" w:rsidR="008B19DD" w:rsidRDefault="00F42FAC" w14:paraId="2EC67DD6" wp14:textId="77777777">
      <w:pPr>
        <w:pStyle w:val="TOC2"/>
        <w:tabs>
          <w:tab w:val="left" w:pos="1320"/>
        </w:tabs>
        <w:rPr>
          <w:rFonts w:asciiTheme="minorHAnsi" w:hAnsiTheme="minorHAnsi"/>
          <w:noProof/>
          <w:sz w:val="22"/>
          <w:lang w:bidi="ar-SA"/>
        </w:rPr>
      </w:pPr>
      <w:hyperlink w:history="1" w:anchor="_Toc421715252">
        <w:r w:rsidRPr="0085563F" w:rsidR="008B19DD">
          <w:rPr>
            <w:rStyle w:val="Hyperlink"/>
            <w:noProof/>
          </w:rPr>
          <w:t>Task 3 -</w:t>
        </w:r>
        <w:r w:rsidR="008B19DD">
          <w:rPr>
            <w:rFonts w:asciiTheme="minorHAnsi" w:hAnsiTheme="minorHAnsi"/>
            <w:noProof/>
            <w:sz w:val="22"/>
            <w:lang w:bidi="ar-SA"/>
          </w:rPr>
          <w:tab/>
        </w:r>
        <w:r w:rsidRPr="0085563F" w:rsidR="008B19DD">
          <w:rPr>
            <w:rStyle w:val="Hyperlink"/>
            <w:noProof/>
          </w:rPr>
          <w:t>Execute your program</w:t>
        </w:r>
        <w:r w:rsidR="008B19DD">
          <w:rPr>
            <w:noProof/>
            <w:webHidden/>
          </w:rPr>
          <w:tab/>
        </w:r>
        <w:r w:rsidR="008B19DD">
          <w:rPr>
            <w:noProof/>
            <w:webHidden/>
          </w:rPr>
          <w:fldChar w:fldCharType="begin"/>
        </w:r>
        <w:r w:rsidR="008B19DD">
          <w:rPr>
            <w:noProof/>
            <w:webHidden/>
          </w:rPr>
          <w:instrText xml:space="preserve"> PAGEREF _Toc421715252 \h </w:instrText>
        </w:r>
        <w:r w:rsidR="008B19DD">
          <w:rPr>
            <w:noProof/>
            <w:webHidden/>
          </w:rPr>
        </w:r>
        <w:r w:rsidR="008B19DD">
          <w:rPr>
            <w:noProof/>
            <w:webHidden/>
          </w:rPr>
          <w:fldChar w:fldCharType="separate"/>
        </w:r>
        <w:r w:rsidR="008B19DD">
          <w:rPr>
            <w:noProof/>
            <w:webHidden/>
          </w:rPr>
          <w:t>12</w:t>
        </w:r>
        <w:r w:rsidR="008B19DD">
          <w:rPr>
            <w:noProof/>
            <w:webHidden/>
          </w:rPr>
          <w:fldChar w:fldCharType="end"/>
        </w:r>
      </w:hyperlink>
    </w:p>
    <w:p xmlns:wp14="http://schemas.microsoft.com/office/word/2010/wordml" w:rsidR="008B19DD" w:rsidRDefault="00F42FAC" w14:paraId="705ABADA" wp14:textId="77777777">
      <w:pPr>
        <w:pStyle w:val="TOC1"/>
        <w:tabs>
          <w:tab w:val="left" w:pos="1540"/>
        </w:tabs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en-US" w:bidi="ar-SA"/>
        </w:rPr>
      </w:pPr>
      <w:hyperlink w:history="1" w:anchor="_Toc421715253">
        <w:r w:rsidRPr="0085563F" w:rsidR="008B19DD">
          <w:rPr>
            <w:rStyle w:val="Hyperlink"/>
          </w:rPr>
          <w:t>Exercise 5:</w:t>
        </w:r>
        <w:r w:rsidR="008B19DD">
          <w:rPr>
            <w:rFonts w:asciiTheme="minorHAnsi" w:hAnsiTheme="minorHAnsi" w:eastAsiaTheme="minorEastAsia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Pr="0085563F" w:rsidR="008B19DD">
          <w:rPr>
            <w:rStyle w:val="Hyperlink"/>
          </w:rPr>
          <w:t>Switch case</w:t>
        </w:r>
        <w:r w:rsidR="008B19DD">
          <w:rPr>
            <w:webHidden/>
          </w:rPr>
          <w:tab/>
        </w:r>
        <w:r w:rsidR="008B19DD">
          <w:rPr>
            <w:webHidden/>
          </w:rPr>
          <w:fldChar w:fldCharType="begin"/>
        </w:r>
        <w:r w:rsidR="008B19DD">
          <w:rPr>
            <w:webHidden/>
          </w:rPr>
          <w:instrText xml:space="preserve"> PAGEREF _Toc421715253 \h </w:instrText>
        </w:r>
        <w:r w:rsidR="008B19DD">
          <w:rPr>
            <w:webHidden/>
          </w:rPr>
        </w:r>
        <w:r w:rsidR="008B19DD">
          <w:rPr>
            <w:webHidden/>
          </w:rPr>
          <w:fldChar w:fldCharType="separate"/>
        </w:r>
        <w:r w:rsidR="008B19DD">
          <w:rPr>
            <w:webHidden/>
          </w:rPr>
          <w:t>12</w:t>
        </w:r>
        <w:r w:rsidR="008B19DD">
          <w:rPr>
            <w:webHidden/>
          </w:rPr>
          <w:fldChar w:fldCharType="end"/>
        </w:r>
      </w:hyperlink>
    </w:p>
    <w:p xmlns:wp14="http://schemas.microsoft.com/office/word/2010/wordml" w:rsidR="008B19DD" w:rsidRDefault="00F42FAC" w14:paraId="3EA33171" wp14:textId="77777777">
      <w:pPr>
        <w:pStyle w:val="TOC2"/>
        <w:tabs>
          <w:tab w:val="left" w:pos="1320"/>
        </w:tabs>
        <w:rPr>
          <w:rFonts w:asciiTheme="minorHAnsi" w:hAnsiTheme="minorHAnsi"/>
          <w:noProof/>
          <w:sz w:val="22"/>
          <w:lang w:bidi="ar-SA"/>
        </w:rPr>
      </w:pPr>
      <w:hyperlink w:history="1" w:anchor="_Toc421715254">
        <w:r w:rsidRPr="0085563F" w:rsidR="008B19DD">
          <w:rPr>
            <w:rStyle w:val="Hyperlink"/>
            <w:noProof/>
          </w:rPr>
          <w:t>Task 1 -</w:t>
        </w:r>
        <w:r w:rsidR="008B19DD">
          <w:rPr>
            <w:rFonts w:asciiTheme="minorHAnsi" w:hAnsiTheme="minorHAnsi"/>
            <w:noProof/>
            <w:sz w:val="22"/>
            <w:lang w:bidi="ar-SA"/>
          </w:rPr>
          <w:tab/>
        </w:r>
        <w:r w:rsidRPr="0085563F" w:rsidR="008B19DD">
          <w:rPr>
            <w:rStyle w:val="Hyperlink"/>
            <w:noProof/>
          </w:rPr>
          <w:t>Create a Mark class</w:t>
        </w:r>
        <w:r w:rsidR="008B19DD">
          <w:rPr>
            <w:noProof/>
            <w:webHidden/>
          </w:rPr>
          <w:tab/>
        </w:r>
        <w:r w:rsidR="008B19DD">
          <w:rPr>
            <w:noProof/>
            <w:webHidden/>
          </w:rPr>
          <w:fldChar w:fldCharType="begin"/>
        </w:r>
        <w:r w:rsidR="008B19DD">
          <w:rPr>
            <w:noProof/>
            <w:webHidden/>
          </w:rPr>
          <w:instrText xml:space="preserve"> PAGEREF _Toc421715254 \h </w:instrText>
        </w:r>
        <w:r w:rsidR="008B19DD">
          <w:rPr>
            <w:noProof/>
            <w:webHidden/>
          </w:rPr>
        </w:r>
        <w:r w:rsidR="008B19DD">
          <w:rPr>
            <w:noProof/>
            <w:webHidden/>
          </w:rPr>
          <w:fldChar w:fldCharType="separate"/>
        </w:r>
        <w:r w:rsidR="008B19DD">
          <w:rPr>
            <w:noProof/>
            <w:webHidden/>
          </w:rPr>
          <w:t>12</w:t>
        </w:r>
        <w:r w:rsidR="008B19DD">
          <w:rPr>
            <w:noProof/>
            <w:webHidden/>
          </w:rPr>
          <w:fldChar w:fldCharType="end"/>
        </w:r>
      </w:hyperlink>
    </w:p>
    <w:p xmlns:wp14="http://schemas.microsoft.com/office/word/2010/wordml" w:rsidR="008B19DD" w:rsidRDefault="00F42FAC" w14:paraId="0700BB2D" wp14:textId="77777777">
      <w:pPr>
        <w:pStyle w:val="TOC2"/>
        <w:tabs>
          <w:tab w:val="left" w:pos="1320"/>
        </w:tabs>
        <w:rPr>
          <w:rFonts w:asciiTheme="minorHAnsi" w:hAnsiTheme="minorHAnsi"/>
          <w:noProof/>
          <w:sz w:val="22"/>
          <w:lang w:bidi="ar-SA"/>
        </w:rPr>
      </w:pPr>
      <w:hyperlink w:history="1" w:anchor="_Toc421715255">
        <w:r w:rsidRPr="0085563F" w:rsidR="008B19DD">
          <w:rPr>
            <w:rStyle w:val="Hyperlink"/>
            <w:noProof/>
          </w:rPr>
          <w:t>Task 2 -</w:t>
        </w:r>
        <w:r w:rsidR="008B19DD">
          <w:rPr>
            <w:rFonts w:asciiTheme="minorHAnsi" w:hAnsiTheme="minorHAnsi"/>
            <w:noProof/>
            <w:sz w:val="22"/>
            <w:lang w:bidi="ar-SA"/>
          </w:rPr>
          <w:tab/>
        </w:r>
        <w:r w:rsidRPr="0085563F" w:rsidR="008B19DD">
          <w:rPr>
            <w:rStyle w:val="Hyperlink"/>
            <w:noProof/>
          </w:rPr>
          <w:t>Write your code</w:t>
        </w:r>
        <w:r w:rsidR="008B19DD">
          <w:rPr>
            <w:noProof/>
            <w:webHidden/>
          </w:rPr>
          <w:tab/>
        </w:r>
        <w:r w:rsidR="008B19DD">
          <w:rPr>
            <w:noProof/>
            <w:webHidden/>
          </w:rPr>
          <w:fldChar w:fldCharType="begin"/>
        </w:r>
        <w:r w:rsidR="008B19DD">
          <w:rPr>
            <w:noProof/>
            <w:webHidden/>
          </w:rPr>
          <w:instrText xml:space="preserve"> PAGEREF _Toc421715255 \h </w:instrText>
        </w:r>
        <w:r w:rsidR="008B19DD">
          <w:rPr>
            <w:noProof/>
            <w:webHidden/>
          </w:rPr>
        </w:r>
        <w:r w:rsidR="008B19DD">
          <w:rPr>
            <w:noProof/>
            <w:webHidden/>
          </w:rPr>
          <w:fldChar w:fldCharType="separate"/>
        </w:r>
        <w:r w:rsidR="008B19DD">
          <w:rPr>
            <w:noProof/>
            <w:webHidden/>
          </w:rPr>
          <w:t>12</w:t>
        </w:r>
        <w:r w:rsidR="008B19DD">
          <w:rPr>
            <w:noProof/>
            <w:webHidden/>
          </w:rPr>
          <w:fldChar w:fldCharType="end"/>
        </w:r>
      </w:hyperlink>
    </w:p>
    <w:p xmlns:wp14="http://schemas.microsoft.com/office/word/2010/wordml" w:rsidR="008B19DD" w:rsidRDefault="00F42FAC" w14:paraId="666F64DA" wp14:textId="77777777">
      <w:pPr>
        <w:pStyle w:val="TOC2"/>
        <w:tabs>
          <w:tab w:val="left" w:pos="1320"/>
        </w:tabs>
        <w:rPr>
          <w:rFonts w:asciiTheme="minorHAnsi" w:hAnsiTheme="minorHAnsi"/>
          <w:noProof/>
          <w:sz w:val="22"/>
          <w:lang w:bidi="ar-SA"/>
        </w:rPr>
      </w:pPr>
      <w:hyperlink w:history="1" w:anchor="_Toc421715256">
        <w:r w:rsidRPr="0085563F" w:rsidR="008B19DD">
          <w:rPr>
            <w:rStyle w:val="Hyperlink"/>
            <w:noProof/>
          </w:rPr>
          <w:t>Task 3 -</w:t>
        </w:r>
        <w:r w:rsidR="008B19DD">
          <w:rPr>
            <w:rFonts w:asciiTheme="minorHAnsi" w:hAnsiTheme="minorHAnsi"/>
            <w:noProof/>
            <w:sz w:val="22"/>
            <w:lang w:bidi="ar-SA"/>
          </w:rPr>
          <w:tab/>
        </w:r>
        <w:r w:rsidRPr="0085563F" w:rsidR="008B19DD">
          <w:rPr>
            <w:rStyle w:val="Hyperlink"/>
            <w:noProof/>
          </w:rPr>
          <w:t>Execute your program</w:t>
        </w:r>
        <w:r w:rsidR="008B19DD">
          <w:rPr>
            <w:noProof/>
            <w:webHidden/>
          </w:rPr>
          <w:tab/>
        </w:r>
        <w:r w:rsidR="008B19DD">
          <w:rPr>
            <w:noProof/>
            <w:webHidden/>
          </w:rPr>
          <w:fldChar w:fldCharType="begin"/>
        </w:r>
        <w:r w:rsidR="008B19DD">
          <w:rPr>
            <w:noProof/>
            <w:webHidden/>
          </w:rPr>
          <w:instrText xml:space="preserve"> PAGEREF _Toc421715256 \h </w:instrText>
        </w:r>
        <w:r w:rsidR="008B19DD">
          <w:rPr>
            <w:noProof/>
            <w:webHidden/>
          </w:rPr>
        </w:r>
        <w:r w:rsidR="008B19DD">
          <w:rPr>
            <w:noProof/>
            <w:webHidden/>
          </w:rPr>
          <w:fldChar w:fldCharType="separate"/>
        </w:r>
        <w:r w:rsidR="008B19DD">
          <w:rPr>
            <w:noProof/>
            <w:webHidden/>
          </w:rPr>
          <w:t>13</w:t>
        </w:r>
        <w:r w:rsidR="008B19DD">
          <w:rPr>
            <w:noProof/>
            <w:webHidden/>
          </w:rPr>
          <w:fldChar w:fldCharType="end"/>
        </w:r>
      </w:hyperlink>
    </w:p>
    <w:p xmlns:wp14="http://schemas.microsoft.com/office/word/2010/wordml" w:rsidR="008B19DD" w:rsidRDefault="00F42FAC" w14:paraId="25B132FD" wp14:textId="77777777">
      <w:pPr>
        <w:pStyle w:val="TOC1"/>
        <w:tabs>
          <w:tab w:val="left" w:pos="1540"/>
        </w:tabs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en-US" w:bidi="ar-SA"/>
        </w:rPr>
      </w:pPr>
      <w:hyperlink w:history="1" w:anchor="_Toc421715257">
        <w:r w:rsidRPr="0085563F" w:rsidR="008B19DD">
          <w:rPr>
            <w:rStyle w:val="Hyperlink"/>
          </w:rPr>
          <w:t>Exercise 6:</w:t>
        </w:r>
        <w:r w:rsidR="008B19DD">
          <w:rPr>
            <w:rFonts w:asciiTheme="minorHAnsi" w:hAnsiTheme="minorHAnsi" w:eastAsiaTheme="minorEastAsia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Pr="0085563F" w:rsidR="008B19DD">
          <w:rPr>
            <w:rStyle w:val="Hyperlink"/>
          </w:rPr>
          <w:t>Tax in New York City</w:t>
        </w:r>
        <w:r w:rsidR="008B19DD">
          <w:rPr>
            <w:webHidden/>
          </w:rPr>
          <w:tab/>
        </w:r>
        <w:r w:rsidR="008B19DD">
          <w:rPr>
            <w:webHidden/>
          </w:rPr>
          <w:fldChar w:fldCharType="begin"/>
        </w:r>
        <w:r w:rsidR="008B19DD">
          <w:rPr>
            <w:webHidden/>
          </w:rPr>
          <w:instrText xml:space="preserve"> PAGEREF _Toc421715257 \h </w:instrText>
        </w:r>
        <w:r w:rsidR="008B19DD">
          <w:rPr>
            <w:webHidden/>
          </w:rPr>
        </w:r>
        <w:r w:rsidR="008B19DD">
          <w:rPr>
            <w:webHidden/>
          </w:rPr>
          <w:fldChar w:fldCharType="separate"/>
        </w:r>
        <w:r w:rsidR="008B19DD">
          <w:rPr>
            <w:webHidden/>
          </w:rPr>
          <w:t>13</w:t>
        </w:r>
        <w:r w:rsidR="008B19DD">
          <w:rPr>
            <w:webHidden/>
          </w:rPr>
          <w:fldChar w:fldCharType="end"/>
        </w:r>
      </w:hyperlink>
    </w:p>
    <w:p xmlns:wp14="http://schemas.microsoft.com/office/word/2010/wordml" w:rsidR="008B19DD" w:rsidRDefault="00F42FAC" w14:paraId="2BEA1732" wp14:textId="77777777">
      <w:pPr>
        <w:pStyle w:val="TOC1"/>
        <w:tabs>
          <w:tab w:val="left" w:pos="1540"/>
        </w:tabs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en-US" w:bidi="ar-SA"/>
        </w:rPr>
      </w:pPr>
      <w:hyperlink w:history="1" w:anchor="_Toc421715258">
        <w:r w:rsidRPr="0085563F" w:rsidR="008B19DD">
          <w:rPr>
            <w:rStyle w:val="Hyperlink"/>
          </w:rPr>
          <w:t>Exercise 7:</w:t>
        </w:r>
        <w:r w:rsidR="008B19DD">
          <w:rPr>
            <w:rFonts w:asciiTheme="minorHAnsi" w:hAnsiTheme="minorHAnsi" w:eastAsiaTheme="minorEastAsia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Pr="0085563F" w:rsidR="008B19DD">
          <w:rPr>
            <w:rStyle w:val="Hyperlink"/>
          </w:rPr>
          <w:t>Pay for employee</w:t>
        </w:r>
        <w:r w:rsidR="008B19DD">
          <w:rPr>
            <w:webHidden/>
          </w:rPr>
          <w:tab/>
        </w:r>
        <w:r w:rsidR="008B19DD">
          <w:rPr>
            <w:webHidden/>
          </w:rPr>
          <w:fldChar w:fldCharType="begin"/>
        </w:r>
        <w:r w:rsidR="008B19DD">
          <w:rPr>
            <w:webHidden/>
          </w:rPr>
          <w:instrText xml:space="preserve"> PAGEREF _Toc421715258 \h </w:instrText>
        </w:r>
        <w:r w:rsidR="008B19DD">
          <w:rPr>
            <w:webHidden/>
          </w:rPr>
        </w:r>
        <w:r w:rsidR="008B19DD">
          <w:rPr>
            <w:webHidden/>
          </w:rPr>
          <w:fldChar w:fldCharType="separate"/>
        </w:r>
        <w:r w:rsidR="008B19DD">
          <w:rPr>
            <w:webHidden/>
          </w:rPr>
          <w:t>13</w:t>
        </w:r>
        <w:r w:rsidR="008B19DD">
          <w:rPr>
            <w:webHidden/>
          </w:rPr>
          <w:fldChar w:fldCharType="end"/>
        </w:r>
      </w:hyperlink>
    </w:p>
    <w:p xmlns:wp14="http://schemas.microsoft.com/office/word/2010/wordml" w:rsidR="008B19DD" w:rsidRDefault="00F42FAC" w14:paraId="2319619E" wp14:textId="77777777">
      <w:pPr>
        <w:pStyle w:val="TOC1"/>
        <w:tabs>
          <w:tab w:val="left" w:pos="1540"/>
        </w:tabs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en-US" w:bidi="ar-SA"/>
        </w:rPr>
      </w:pPr>
      <w:hyperlink w:history="1" w:anchor="_Toc421715259">
        <w:r w:rsidRPr="0085563F" w:rsidR="008B19DD">
          <w:rPr>
            <w:rStyle w:val="Hyperlink"/>
          </w:rPr>
          <w:t>Exercise 8:</w:t>
        </w:r>
        <w:r w:rsidR="008B19DD">
          <w:rPr>
            <w:rFonts w:asciiTheme="minorHAnsi" w:hAnsiTheme="minorHAnsi" w:eastAsiaTheme="minorEastAsia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Pr="0085563F" w:rsidR="008B19DD">
          <w:rPr>
            <w:rStyle w:val="Hyperlink"/>
          </w:rPr>
          <w:t>Warning messages</w:t>
        </w:r>
        <w:r w:rsidR="008B19DD">
          <w:rPr>
            <w:webHidden/>
          </w:rPr>
          <w:tab/>
        </w:r>
        <w:r w:rsidR="008B19DD">
          <w:rPr>
            <w:webHidden/>
          </w:rPr>
          <w:fldChar w:fldCharType="begin"/>
        </w:r>
        <w:r w:rsidR="008B19DD">
          <w:rPr>
            <w:webHidden/>
          </w:rPr>
          <w:instrText xml:space="preserve"> PAGEREF _Toc421715259 \h </w:instrText>
        </w:r>
        <w:r w:rsidR="008B19DD">
          <w:rPr>
            <w:webHidden/>
          </w:rPr>
        </w:r>
        <w:r w:rsidR="008B19DD">
          <w:rPr>
            <w:webHidden/>
          </w:rPr>
          <w:fldChar w:fldCharType="separate"/>
        </w:r>
        <w:r w:rsidR="008B19DD">
          <w:rPr>
            <w:webHidden/>
          </w:rPr>
          <w:t>13</w:t>
        </w:r>
        <w:r w:rsidR="008B19DD">
          <w:rPr>
            <w:webHidden/>
          </w:rPr>
          <w:fldChar w:fldCharType="end"/>
        </w:r>
      </w:hyperlink>
    </w:p>
    <w:p xmlns:wp14="http://schemas.microsoft.com/office/word/2010/wordml" w:rsidR="008B19DD" w:rsidRDefault="00F42FAC" w14:paraId="1620450A" wp14:textId="77777777">
      <w:pPr>
        <w:pStyle w:val="TOC1"/>
        <w:tabs>
          <w:tab w:val="left" w:pos="1540"/>
        </w:tabs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en-US" w:bidi="ar-SA"/>
        </w:rPr>
      </w:pPr>
      <w:hyperlink w:history="1" w:anchor="_Toc421715260">
        <w:r w:rsidRPr="0085563F" w:rsidR="008B19DD">
          <w:rPr>
            <w:rStyle w:val="Hyperlink"/>
          </w:rPr>
          <w:t>Exercise 9:</w:t>
        </w:r>
        <w:r w:rsidR="008B19DD">
          <w:rPr>
            <w:rFonts w:asciiTheme="minorHAnsi" w:hAnsiTheme="minorHAnsi" w:eastAsiaTheme="minorEastAsia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Pr="0085563F" w:rsidR="008B19DD">
          <w:rPr>
            <w:rStyle w:val="Hyperlink"/>
          </w:rPr>
          <w:t>Centimeters -  inch</w:t>
        </w:r>
        <w:r w:rsidR="008B19DD">
          <w:rPr>
            <w:webHidden/>
          </w:rPr>
          <w:tab/>
        </w:r>
        <w:r w:rsidR="008B19DD">
          <w:rPr>
            <w:webHidden/>
          </w:rPr>
          <w:fldChar w:fldCharType="begin"/>
        </w:r>
        <w:r w:rsidR="008B19DD">
          <w:rPr>
            <w:webHidden/>
          </w:rPr>
          <w:instrText xml:space="preserve"> PAGEREF _Toc421715260 \h </w:instrText>
        </w:r>
        <w:r w:rsidR="008B19DD">
          <w:rPr>
            <w:webHidden/>
          </w:rPr>
        </w:r>
        <w:r w:rsidR="008B19DD">
          <w:rPr>
            <w:webHidden/>
          </w:rPr>
          <w:fldChar w:fldCharType="separate"/>
        </w:r>
        <w:r w:rsidR="008B19DD">
          <w:rPr>
            <w:webHidden/>
          </w:rPr>
          <w:t>13</w:t>
        </w:r>
        <w:r w:rsidR="008B19DD">
          <w:rPr>
            <w:webHidden/>
          </w:rPr>
          <w:fldChar w:fldCharType="end"/>
        </w:r>
      </w:hyperlink>
    </w:p>
    <w:p xmlns:wp14="http://schemas.microsoft.com/office/word/2010/wordml" w:rsidR="008B19DD" w:rsidRDefault="00F42FAC" w14:paraId="5AD29910" wp14:textId="77777777">
      <w:pPr>
        <w:pStyle w:val="TOC1"/>
        <w:tabs>
          <w:tab w:val="left" w:pos="1760"/>
        </w:tabs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en-US" w:bidi="ar-SA"/>
        </w:rPr>
      </w:pPr>
      <w:hyperlink w:history="1" w:anchor="_Toc421715261">
        <w:r w:rsidRPr="0085563F" w:rsidR="008B19DD">
          <w:rPr>
            <w:rStyle w:val="Hyperlink"/>
          </w:rPr>
          <w:t>Exercise 10:</w:t>
        </w:r>
        <w:r w:rsidR="008B19DD">
          <w:rPr>
            <w:rFonts w:asciiTheme="minorHAnsi" w:hAnsiTheme="minorHAnsi" w:eastAsiaTheme="minorEastAsia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Pr="0085563F" w:rsidR="008B19DD">
          <w:rPr>
            <w:rStyle w:val="Hyperlink"/>
          </w:rPr>
          <w:t>Day of Week</w:t>
        </w:r>
        <w:r w:rsidR="008B19DD">
          <w:rPr>
            <w:webHidden/>
          </w:rPr>
          <w:tab/>
        </w:r>
        <w:r w:rsidR="008B19DD">
          <w:rPr>
            <w:webHidden/>
          </w:rPr>
          <w:fldChar w:fldCharType="begin"/>
        </w:r>
        <w:r w:rsidR="008B19DD">
          <w:rPr>
            <w:webHidden/>
          </w:rPr>
          <w:instrText xml:space="preserve"> PAGEREF _Toc421715261 \h </w:instrText>
        </w:r>
        <w:r w:rsidR="008B19DD">
          <w:rPr>
            <w:webHidden/>
          </w:rPr>
        </w:r>
        <w:r w:rsidR="008B19DD">
          <w:rPr>
            <w:webHidden/>
          </w:rPr>
          <w:fldChar w:fldCharType="separate"/>
        </w:r>
        <w:r w:rsidR="008B19DD">
          <w:rPr>
            <w:webHidden/>
          </w:rPr>
          <w:t>14</w:t>
        </w:r>
        <w:r w:rsidR="008B19DD">
          <w:rPr>
            <w:webHidden/>
          </w:rPr>
          <w:fldChar w:fldCharType="end"/>
        </w:r>
      </w:hyperlink>
    </w:p>
    <w:p xmlns:wp14="http://schemas.microsoft.com/office/word/2010/wordml" w:rsidRPr="00AE6A13" w:rsidR="00AC129A" w:rsidP="00795DDA" w:rsidRDefault="00795CE1" w14:paraId="37A0B591" wp14:textId="77777777">
      <w:pPr>
        <w:rPr>
          <w:rFonts w:asciiTheme="majorHAnsi" w:hAnsiTheme="majorHAnsi"/>
          <w:b/>
          <w:i/>
          <w:color w:val="365F91" w:themeColor="accent1" w:themeShade="BF"/>
          <w:sz w:val="28"/>
          <w:szCs w:val="28"/>
        </w:rPr>
      </w:pPr>
      <w:r>
        <w:rPr>
          <w:rFonts w:eastAsia="Batang" w:cs="Arial" w:asciiTheme="majorHAnsi" w:hAnsiTheme="majorHAnsi"/>
          <w:b/>
          <w:i/>
          <w:noProof/>
          <w:color w:val="365F91" w:themeColor="accent1" w:themeShade="BF"/>
          <w:sz w:val="28"/>
          <w:szCs w:val="28"/>
          <w:lang w:eastAsia="ko-KR"/>
        </w:rPr>
        <w:fldChar w:fldCharType="end"/>
      </w:r>
      <w:r w:rsidR="00DE26A6">
        <w:rPr>
          <w:rFonts w:asciiTheme="majorHAnsi" w:hAnsiTheme="majorHAnsi"/>
          <w:b/>
          <w:i/>
          <w:color w:val="365F91" w:themeColor="accent1" w:themeShade="BF"/>
          <w:sz w:val="28"/>
          <w:szCs w:val="28"/>
        </w:rPr>
        <w:br w:type="page"/>
      </w:r>
      <w:r w:rsidRPr="00795DDA" w:rsidR="00AC129A">
        <w:rPr>
          <w:rFonts w:asciiTheme="majorHAnsi" w:hAnsiTheme="majorHAnsi"/>
          <w:b/>
          <w:color w:val="365F91" w:themeColor="accent1" w:themeShade="BF"/>
          <w:sz w:val="28"/>
          <w:szCs w:val="28"/>
        </w:rPr>
        <w:t>Next Step</w:t>
      </w:r>
    </w:p>
    <w:p xmlns:wp14="http://schemas.microsoft.com/office/word/2010/wordml" w:rsidR="009231DE" w:rsidP="001C723B" w:rsidRDefault="009231DE" w14:paraId="3DEEC669" wp14:textId="77777777">
      <w:pPr>
        <w:pStyle w:val="HTMLPreformatted"/>
      </w:pPr>
    </w:p>
    <w:p xmlns:wp14="http://schemas.microsoft.com/office/word/2010/wordml" w:rsidR="00BC76EC" w:rsidP="00BC76EC" w:rsidRDefault="00BC76EC" w14:paraId="4CE6A72E" wp14:textId="77777777">
      <w:pPr>
        <w:pStyle w:val="Tieude1"/>
      </w:pPr>
      <w:bookmarkStart w:name="_Toc421715237" w:id="2"/>
      <w:r>
        <w:t>Relational &amp; Logical Operators</w:t>
      </w:r>
      <w:bookmarkEnd w:id="2"/>
    </w:p>
    <w:p xmlns:wp14="http://schemas.microsoft.com/office/word/2010/wordml" w:rsidR="00B81ECC" w:rsidP="00D618E1" w:rsidRDefault="00B81ECC" w14:paraId="4F734120" wp14:textId="77777777">
      <w:pPr>
        <w:pStyle w:val="Heading2"/>
        <w:numPr>
          <w:ilvl w:val="0"/>
          <w:numId w:val="24"/>
        </w:numPr>
        <w:ind w:left="426"/>
      </w:pPr>
      <w:bookmarkStart w:name="_Toc301170506" w:id="3"/>
      <w:bookmarkStart w:name="_Toc421715238" w:id="4"/>
      <w:r w:rsidRPr="00822A62">
        <w:t xml:space="preserve">Create a </w:t>
      </w:r>
      <w:proofErr w:type="spellStart"/>
      <w:proofErr w:type="gramStart"/>
      <w:r w:rsidRPr="009469B2" w:rsidR="00822A62">
        <w:rPr>
          <w:bCs w:val="0"/>
        </w:rPr>
        <w:t>RelationalLogicalOpTest</w:t>
      </w:r>
      <w:proofErr w:type="spellEnd"/>
      <w:r w:rsidRPr="009469B2" w:rsidR="00822A62">
        <w:rPr>
          <w:bCs w:val="0"/>
        </w:rPr>
        <w:t xml:space="preserve"> </w:t>
      </w:r>
      <w:r>
        <w:t xml:space="preserve"> class</w:t>
      </w:r>
      <w:bookmarkEnd w:id="3"/>
      <w:bookmarkEnd w:id="4"/>
      <w:proofErr w:type="gramEnd"/>
    </w:p>
    <w:p xmlns:wp14="http://schemas.microsoft.com/office/word/2010/wordml" w:rsidR="00822A62" w:rsidP="00D618E1" w:rsidRDefault="00822A62" w14:paraId="3A645513" wp14:textId="77777777">
      <w:pPr>
        <w:pStyle w:val="Heading3"/>
        <w:numPr>
          <w:ilvl w:val="0"/>
          <w:numId w:val="22"/>
        </w:numPr>
      </w:pPr>
      <w:proofErr w:type="gramStart"/>
      <w:r w:rsidRPr="0062191D">
        <w:t xml:space="preserve">In the "Package Explorer" (left panel) </w:t>
      </w:r>
      <w:r w:rsidRPr="00C473F9">
        <w:rPr>
          <w:rFonts w:ascii="Cambria Math" w:hAnsi="Cambria Math" w:cs="Cambria Math"/>
        </w:rPr>
        <w:t>⇒</w:t>
      </w:r>
      <w:r w:rsidRPr="0062191D">
        <w:t xml:space="preserve"> Right-click on </w:t>
      </w:r>
      <w:r>
        <w:t>your Project</w:t>
      </w:r>
      <w:r w:rsidRPr="0062191D">
        <w:t xml:space="preserve"> (or use the "File" menu) </w:t>
      </w:r>
      <w:r w:rsidRPr="00C473F9">
        <w:rPr>
          <w:rFonts w:ascii="Cambria Math" w:hAnsi="Cambria Math" w:cs="Cambria Math"/>
        </w:rPr>
        <w:t>⇒</w:t>
      </w:r>
      <w:r w:rsidRPr="0062191D">
        <w:t xml:space="preserve"> New </w:t>
      </w:r>
      <w:r w:rsidRPr="00C473F9">
        <w:rPr>
          <w:rFonts w:ascii="Cambria Math" w:hAnsi="Cambria Math" w:cs="Cambria Math"/>
        </w:rPr>
        <w:t>⇒</w:t>
      </w:r>
      <w:r w:rsidRPr="0062191D">
        <w:t xml:space="preserve"> Class.</w:t>
      </w:r>
      <w:proofErr w:type="gramEnd"/>
    </w:p>
    <w:p xmlns:wp14="http://schemas.microsoft.com/office/word/2010/wordml" w:rsidR="00822A62" w:rsidP="00D618E1" w:rsidRDefault="00822A62" w14:paraId="010AA9CB" wp14:textId="77777777">
      <w:pPr>
        <w:pStyle w:val="Heading3"/>
        <w:numPr>
          <w:ilvl w:val="0"/>
          <w:numId w:val="6"/>
        </w:numPr>
      </w:pPr>
      <w:r>
        <w:t>The "New Java Class" dialog pops up.</w:t>
      </w:r>
    </w:p>
    <w:p xmlns:wp14="http://schemas.microsoft.com/office/word/2010/wordml" w:rsidRPr="009B4D79" w:rsidR="00822A62" w:rsidP="00822A62" w:rsidRDefault="00822A62" w14:paraId="3F2A182D" wp14:textId="77777777">
      <w:pPr>
        <w:pStyle w:val="Bullet"/>
        <w:rPr>
          <w:lang w:val="en-GB" w:eastAsia="en-GB" w:bidi="ar-SA"/>
        </w:rPr>
      </w:pPr>
      <w:r w:rsidRPr="009B4D79">
        <w:rPr>
          <w:lang w:val="en-GB" w:eastAsia="en-GB" w:bidi="ar-SA"/>
        </w:rPr>
        <w:t>In "Name" field, enter "</w:t>
      </w:r>
      <w:proofErr w:type="spellStart"/>
      <w:r w:rsidRPr="00822A62">
        <w:t>RelationalLogicalOpTest</w:t>
      </w:r>
      <w:proofErr w:type="spellEnd"/>
      <w:r>
        <w:t xml:space="preserve"> </w:t>
      </w:r>
      <w:r w:rsidRPr="009B4D79">
        <w:rPr>
          <w:lang w:val="en-GB" w:eastAsia="en-GB" w:bidi="ar-SA"/>
        </w:rPr>
        <w:t>".</w:t>
      </w:r>
    </w:p>
    <w:p xmlns:wp14="http://schemas.microsoft.com/office/word/2010/wordml" w:rsidR="00822A62" w:rsidP="00822A62" w:rsidRDefault="00822A62" w14:paraId="0856182E" wp14:textId="77777777">
      <w:pPr>
        <w:pStyle w:val="Bullet"/>
        <w:rPr>
          <w:lang w:val="en-GB" w:eastAsia="en-GB" w:bidi="ar-SA"/>
        </w:rPr>
      </w:pPr>
      <w:r w:rsidRPr="009B4D79">
        <w:rPr>
          <w:lang w:val="en-GB" w:eastAsia="en-GB" w:bidi="ar-SA"/>
        </w:rPr>
        <w:t>Click "Finish".</w:t>
      </w:r>
    </w:p>
    <w:p xmlns:wp14="http://schemas.microsoft.com/office/word/2010/wordml" w:rsidRPr="00822A62" w:rsidR="00822A62" w:rsidP="00822A62" w:rsidRDefault="008F58B3" w14:paraId="3656B9AB" wp14:textId="77777777">
      <w:pPr>
        <w:jc w:val="center"/>
      </w:pPr>
      <w:r>
        <w:rPr>
          <w:noProof/>
          <w:lang w:bidi="ar-SA"/>
        </w:rPr>
        <w:drawing>
          <wp:inline xmlns:wp14="http://schemas.microsoft.com/office/word/2010/wordprocessingDrawing" distT="0" distB="0" distL="0" distR="0" wp14:anchorId="0A66CA42" wp14:editId="7777777">
            <wp:extent cx="5553075" cy="3800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22A62" w:rsidP="00D618E1" w:rsidRDefault="00114D59" w14:paraId="5513A0F3" wp14:textId="77777777">
      <w:pPr>
        <w:pStyle w:val="Heading2"/>
        <w:numPr>
          <w:ilvl w:val="0"/>
          <w:numId w:val="24"/>
        </w:numPr>
        <w:ind w:left="426"/>
      </w:pPr>
      <w:bookmarkStart w:name="_Toc421715239" w:id="5"/>
      <w:bookmarkStart w:name="_Toc301170508" w:id="6"/>
      <w:r>
        <w:t xml:space="preserve">Write </w:t>
      </w:r>
      <w:r w:rsidR="00786EB2">
        <w:t xml:space="preserve">your </w:t>
      </w:r>
      <w:r>
        <w:t>c</w:t>
      </w:r>
      <w:r w:rsidR="00BB1420">
        <w:t>ode</w:t>
      </w:r>
      <w:bookmarkEnd w:id="5"/>
    </w:p>
    <w:p xmlns:wp14="http://schemas.microsoft.com/office/word/2010/wordml" w:rsidRPr="003405D3" w:rsidR="003405D3" w:rsidP="00D618E1" w:rsidRDefault="00152505" w14:paraId="025679D7" wp14:textId="77777777">
      <w:pPr>
        <w:pStyle w:val="Heading3"/>
        <w:numPr>
          <w:ilvl w:val="0"/>
          <w:numId w:val="21"/>
        </w:numPr>
        <w:rPr>
          <w:lang w:val="en-GB" w:bidi="ar-SA"/>
        </w:rPr>
      </w:pPr>
      <w:r>
        <w:t>D</w:t>
      </w:r>
      <w:r w:rsidR="003405D3">
        <w:t>eclare and initialize variables</w:t>
      </w:r>
    </w:p>
    <w:p xmlns:wp14="http://schemas.microsoft.com/office/word/2010/wordml" w:rsidR="002F3B8F" w:rsidP="002F3B8F" w:rsidRDefault="002F3B8F" w14:paraId="1A7F071B" wp14:textId="77777777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proofErr w:type="spellStart"/>
      <w:r>
        <w:rPr>
          <w:b/>
          <w:bCs/>
          <w:color w:val="7F0055"/>
          <w:lang w:val="en-GB" w:bidi="ar-SA"/>
        </w:rPr>
        <w:t>int</w:t>
      </w:r>
      <w:proofErr w:type="spellEnd"/>
      <w:r>
        <w:rPr>
          <w:lang w:val="en-GB" w:bidi="ar-SA"/>
        </w:rPr>
        <w:t xml:space="preserve"> </w:t>
      </w:r>
      <w:r w:rsidRPr="002F3B8F">
        <w:rPr>
          <w:lang w:val="en-GB" w:bidi="ar-SA"/>
        </w:rPr>
        <w:t>age</w:t>
      </w:r>
      <w:r>
        <w:rPr>
          <w:lang w:val="en-GB" w:bidi="ar-SA"/>
        </w:rPr>
        <w:t xml:space="preserve"> = 18;</w:t>
      </w:r>
    </w:p>
    <w:p xmlns:wp14="http://schemas.microsoft.com/office/word/2010/wordml" w:rsidR="002F3B8F" w:rsidP="002F3B8F" w:rsidRDefault="002F3B8F" w14:paraId="765E058C" wp14:textId="77777777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b/>
          <w:bCs/>
          <w:color w:val="7F0055"/>
          <w:lang w:val="en-GB" w:bidi="ar-SA"/>
        </w:rPr>
        <w:t>double</w:t>
      </w:r>
      <w:r>
        <w:rPr>
          <w:lang w:val="en-GB" w:bidi="ar-SA"/>
        </w:rPr>
        <w:t xml:space="preserve"> weight = 71.23;</w:t>
      </w:r>
    </w:p>
    <w:p xmlns:wp14="http://schemas.microsoft.com/office/word/2010/wordml" w:rsidR="002F3B8F" w:rsidP="002F3B8F" w:rsidRDefault="002F3B8F" w14:paraId="46876EE0" wp14:textId="77777777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proofErr w:type="spellStart"/>
      <w:r>
        <w:rPr>
          <w:b/>
          <w:bCs/>
          <w:color w:val="7F0055"/>
          <w:lang w:val="en-GB" w:bidi="ar-SA"/>
        </w:rPr>
        <w:t>int</w:t>
      </w:r>
      <w:proofErr w:type="spellEnd"/>
      <w:r>
        <w:rPr>
          <w:lang w:val="en-GB" w:bidi="ar-SA"/>
        </w:rPr>
        <w:t xml:space="preserve"> height = 191;</w:t>
      </w:r>
    </w:p>
    <w:p xmlns:wp14="http://schemas.microsoft.com/office/word/2010/wordml" w:rsidR="002F3B8F" w:rsidP="002F3B8F" w:rsidRDefault="002F3B8F" w14:paraId="7348A5F5" wp14:textId="77777777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proofErr w:type="spellStart"/>
      <w:r>
        <w:rPr>
          <w:b/>
          <w:bCs/>
          <w:color w:val="7F0055"/>
          <w:lang w:val="en-GB" w:bidi="ar-SA"/>
        </w:rPr>
        <w:t>boolean</w:t>
      </w:r>
      <w:proofErr w:type="spellEnd"/>
      <w:r>
        <w:rPr>
          <w:lang w:val="en-GB" w:bidi="ar-SA"/>
        </w:rPr>
        <w:t xml:space="preserve"> married = </w:t>
      </w:r>
      <w:r>
        <w:rPr>
          <w:b/>
          <w:bCs/>
          <w:color w:val="7F0055"/>
          <w:lang w:val="en-GB" w:bidi="ar-SA"/>
        </w:rPr>
        <w:t>false</w:t>
      </w:r>
      <w:r>
        <w:rPr>
          <w:lang w:val="en-GB" w:bidi="ar-SA"/>
        </w:rPr>
        <w:t>;</w:t>
      </w:r>
    </w:p>
    <w:p xmlns:wp14="http://schemas.microsoft.com/office/word/2010/wordml" w:rsidR="002F3B8F" w:rsidP="002F3B8F" w:rsidRDefault="002F3B8F" w14:paraId="257EC6C0" wp14:textId="77777777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proofErr w:type="spellStart"/>
      <w:r>
        <w:rPr>
          <w:b/>
          <w:bCs/>
          <w:color w:val="7F0055"/>
          <w:lang w:val="en-GB" w:bidi="ar-SA"/>
        </w:rPr>
        <w:t>boolean</w:t>
      </w:r>
      <w:proofErr w:type="spellEnd"/>
      <w:r>
        <w:rPr>
          <w:lang w:val="en-GB" w:bidi="ar-SA"/>
        </w:rPr>
        <w:t xml:space="preserve"> attached = </w:t>
      </w:r>
      <w:r>
        <w:rPr>
          <w:b/>
          <w:bCs/>
          <w:color w:val="7F0055"/>
          <w:lang w:val="en-GB" w:bidi="ar-SA"/>
        </w:rPr>
        <w:t>false</w:t>
      </w:r>
      <w:r>
        <w:rPr>
          <w:lang w:val="en-GB" w:bidi="ar-SA"/>
        </w:rPr>
        <w:t>;</w:t>
      </w:r>
    </w:p>
    <w:p xmlns:wp14="http://schemas.microsoft.com/office/word/2010/wordml" w:rsidRPr="005D64B9" w:rsidR="003405D3" w:rsidP="002F3B8F" w:rsidRDefault="002F3B8F" w14:paraId="683283E2" wp14:textId="77777777">
      <w:pPr>
        <w:pStyle w:val="ppCode"/>
        <w:rPr>
          <w:lang w:val="en-GB" w:bidi="ar-SA"/>
        </w:rPr>
      </w:pPr>
      <w:r w:rsidRPr="005D64B9">
        <w:rPr>
          <w:lang w:val="en-GB" w:bidi="ar-SA"/>
        </w:rPr>
        <w:tab/>
      </w:r>
      <w:r w:rsidRPr="005D64B9">
        <w:rPr>
          <w:b/>
          <w:bCs/>
          <w:color w:val="7F0055"/>
          <w:lang w:val="en-GB" w:bidi="ar-SA"/>
        </w:rPr>
        <w:t>char</w:t>
      </w:r>
      <w:r w:rsidRPr="005D64B9">
        <w:rPr>
          <w:lang w:val="en-GB" w:bidi="ar-SA"/>
        </w:rPr>
        <w:t xml:space="preserve"> gender = </w:t>
      </w:r>
      <w:r w:rsidRPr="005D64B9">
        <w:rPr>
          <w:color w:val="2A00FF"/>
          <w:lang w:val="en-GB" w:bidi="ar-SA"/>
        </w:rPr>
        <w:t>'m'</w:t>
      </w:r>
      <w:r w:rsidRPr="005D64B9">
        <w:rPr>
          <w:lang w:val="en-GB" w:bidi="ar-SA"/>
        </w:rPr>
        <w:t>;</w:t>
      </w:r>
      <w:r w:rsidRPr="005D64B9">
        <w:rPr>
          <w:lang w:val="en-GB" w:bidi="ar-SA"/>
        </w:rPr>
        <w:tab/>
      </w:r>
      <w:r w:rsidRPr="005D64B9">
        <w:rPr>
          <w:lang w:val="en-GB" w:bidi="ar-SA"/>
        </w:rPr>
        <w:t xml:space="preserve"> </w:t>
      </w:r>
    </w:p>
    <w:p xmlns:wp14="http://schemas.microsoft.com/office/word/2010/wordml" w:rsidR="003405D3" w:rsidP="00D618E1" w:rsidRDefault="00B77300" w14:paraId="46F535CE" wp14:textId="77777777">
      <w:pPr>
        <w:pStyle w:val="Heading3"/>
        <w:numPr>
          <w:ilvl w:val="0"/>
          <w:numId w:val="21"/>
        </w:numPr>
      </w:pPr>
      <w:r w:rsidRPr="003405D3">
        <w:t>Test Relational</w:t>
      </w:r>
      <w:r w:rsidR="003405D3">
        <w:t xml:space="preserve"> &amp; Logical Operators</w:t>
      </w:r>
    </w:p>
    <w:p xmlns:wp14="http://schemas.microsoft.com/office/word/2010/wordml" w:rsidR="002F3B8F" w:rsidP="16E1FB54" w:rsidRDefault="002F3B8F" w14:paraId="6754F187" wp14:textId="77777777">
      <w:pPr>
        <w:pStyle w:val="ppCode"/>
        <w:rPr>
          <w:lang w:val="en-US" w:bidi="ar-SA"/>
        </w:rPr>
      </w:pPr>
      <w:r>
        <w:rPr>
          <w:lang w:val="en-GB" w:bidi="ar-SA"/>
        </w:rPr>
        <w:tab/>
      </w:r>
      <w:r w:rsidRPr="16E1FB54" w:rsidR="002F3B8F">
        <w:rPr>
          <w:lang w:val="en-US" w:bidi="ar-SA"/>
        </w:rPr>
        <w:t>System.</w:t>
      </w:r>
      <w:r w:rsidRPr="16E1FB54" w:rsidR="002F3B8F">
        <w:rPr>
          <w:i w:val="1"/>
          <w:iCs w:val="1"/>
          <w:color w:val="0000C0"/>
          <w:lang w:val="en-US" w:bidi="ar-SA"/>
        </w:rPr>
        <w:t>out</w:t>
      </w:r>
      <w:r w:rsidRPr="16E1FB54" w:rsidR="002F3B8F">
        <w:rPr>
          <w:lang w:val="en-US" w:bidi="ar-SA"/>
        </w:rPr>
        <w:t>.println</w:t>
      </w:r>
      <w:r w:rsidRPr="16E1FB54" w:rsidR="002F3B8F">
        <w:rPr>
          <w:lang w:val="en-US" w:bidi="ar-SA"/>
        </w:rPr>
        <w:t xml:space="preserve">(!married</w:t>
      </w:r>
      <w:r w:rsidRPr="16E1FB54" w:rsidR="002F3B8F">
        <w:rPr>
          <w:lang w:val="en-US" w:bidi="ar-SA"/>
        </w:rPr>
        <w:t xml:space="preserve"> &amp;</w:t>
      </w:r>
      <w:r w:rsidRPr="16E1FB54" w:rsidR="002F3B8F">
        <w:rPr>
          <w:lang w:val="en-US" w:bidi="ar-SA"/>
        </w:rPr>
        <w:t xml:space="preserve">&amp; !attached</w:t>
      </w:r>
      <w:r w:rsidRPr="16E1FB54" w:rsidR="002F3B8F">
        <w:rPr>
          <w:lang w:val="en-US" w:bidi="ar-SA"/>
        </w:rPr>
        <w:t xml:space="preserve"> &amp;&amp; (gender == </w:t>
      </w:r>
      <w:r w:rsidRPr="16E1FB54" w:rsidR="002F3B8F">
        <w:rPr>
          <w:color w:val="2A00FF"/>
          <w:lang w:val="en-US" w:bidi="ar-SA"/>
        </w:rPr>
        <w:t>'m'</w:t>
      </w:r>
      <w:r w:rsidRPr="16E1FB54" w:rsidR="002F3B8F">
        <w:rPr>
          <w:lang w:val="en-US" w:bidi="ar-SA"/>
        </w:rPr>
        <w:t xml:space="preserve">)</w:t>
      </w:r>
      <w:r w:rsidRPr="16E1FB54" w:rsidR="002F3B8F">
        <w:rPr>
          <w:lang w:val="en-US" w:bidi="ar-SA"/>
        </w:rPr>
        <w:t xml:space="preserve">);</w:t>
      </w:r>
      <w:r w:rsidRPr="16E1FB54" w:rsidR="002F3B8F">
        <w:rPr>
          <w:lang w:val="en-US" w:bidi="ar-SA"/>
        </w:rPr>
        <w:t xml:space="preserve"> </w:t>
      </w:r>
    </w:p>
    <w:p xmlns:wp14="http://schemas.microsoft.com/office/word/2010/wordml" w:rsidR="002F3B8F" w:rsidP="16E1FB54" w:rsidRDefault="002F3B8F" w14:paraId="4EC2EE4E" wp14:textId="77777777">
      <w:pPr>
        <w:pStyle w:val="ppCode"/>
        <w:rPr>
          <w:lang w:val="en-US" w:bidi="ar-SA"/>
        </w:rPr>
      </w:pPr>
      <w:r>
        <w:rPr>
          <w:lang w:val="en-GB" w:bidi="ar-SA"/>
        </w:rPr>
        <w:tab/>
      </w:r>
      <w:r w:rsidRPr="16E1FB54" w:rsidR="002F3B8F">
        <w:rPr>
          <w:lang w:val="en-US" w:bidi="ar-SA"/>
        </w:rPr>
        <w:t>System.</w:t>
      </w:r>
      <w:r w:rsidRPr="16E1FB54" w:rsidR="002F3B8F">
        <w:rPr>
          <w:i w:val="1"/>
          <w:iCs w:val="1"/>
          <w:color w:val="0000C0"/>
          <w:lang w:val="en-US" w:bidi="ar-SA"/>
        </w:rPr>
        <w:t>out</w:t>
      </w:r>
      <w:r w:rsidRPr="16E1FB54" w:rsidR="002F3B8F">
        <w:rPr>
          <w:lang w:val="en-US" w:bidi="ar-SA"/>
        </w:rPr>
        <w:t>.println</w:t>
      </w:r>
      <w:r w:rsidRPr="16E1FB54" w:rsidR="002F3B8F">
        <w:rPr>
          <w:lang w:val="en-US" w:bidi="ar-SA"/>
        </w:rPr>
        <w:t xml:space="preserve">(married &amp;&amp; (gender == </w:t>
      </w:r>
      <w:r w:rsidRPr="16E1FB54" w:rsidR="002F3B8F">
        <w:rPr>
          <w:color w:val="2A00FF"/>
          <w:lang w:val="en-US" w:bidi="ar-SA"/>
        </w:rPr>
        <w:t>'f'</w:t>
      </w:r>
      <w:r w:rsidRPr="16E1FB54" w:rsidR="002F3B8F">
        <w:rPr>
          <w:lang w:val="en-US" w:bidi="ar-SA"/>
        </w:rPr>
        <w:t>)</w:t>
      </w:r>
      <w:r w:rsidRPr="16E1FB54" w:rsidR="002F3B8F">
        <w:rPr>
          <w:lang w:val="en-US" w:bidi="ar-SA"/>
        </w:rPr>
        <w:t>);</w:t>
      </w:r>
    </w:p>
    <w:p xmlns:wp14="http://schemas.microsoft.com/office/word/2010/wordml" w:rsidR="002F3B8F" w:rsidP="002F3B8F" w:rsidRDefault="002F3B8F" w14:paraId="2903EF85" wp14:textId="77777777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proofErr w:type="spellStart"/>
      <w:r>
        <w:rPr>
          <w:lang w:val="en-GB" w:bidi="ar-SA"/>
        </w:rPr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</w:t>
      </w:r>
      <w:proofErr w:type="spellEnd"/>
      <w:r>
        <w:rPr>
          <w:lang w:val="en-GB" w:bidi="ar-SA"/>
        </w:rPr>
        <w:t>((height &gt;= 180) &amp;&amp; (weight &gt;= 65) &amp;&amp; (weight &lt;= 80));</w:t>
      </w:r>
    </w:p>
    <w:p xmlns:wp14="http://schemas.microsoft.com/office/word/2010/wordml" w:rsidRPr="00793A4A" w:rsidR="00793A4A" w:rsidP="002F3B8F" w:rsidRDefault="002F3B8F" w14:paraId="6AF3558D" wp14:textId="77777777">
      <w:pPr>
        <w:pStyle w:val="ppCode"/>
      </w:pPr>
      <w:r>
        <w:rPr>
          <w:lang w:val="en-GB" w:bidi="ar-SA"/>
        </w:rPr>
        <w:tab/>
      </w:r>
      <w:proofErr w:type="spellStart"/>
      <w:r>
        <w:rPr>
          <w:lang w:val="en-GB" w:bidi="ar-SA"/>
        </w:rPr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.println</w:t>
      </w:r>
      <w:proofErr w:type="spellEnd"/>
      <w:r>
        <w:rPr>
          <w:lang w:val="en-GB" w:bidi="ar-SA"/>
        </w:rPr>
        <w:t>((height &gt;= 180) || (weight &gt;= 90));</w:t>
      </w:r>
    </w:p>
    <w:p xmlns:wp14="http://schemas.microsoft.com/office/word/2010/wordml" w:rsidRPr="00E9112B" w:rsidR="00B81ECC" w:rsidP="00D618E1" w:rsidRDefault="00B81ECC" w14:paraId="3C7FB18E" wp14:textId="77777777">
      <w:pPr>
        <w:pStyle w:val="Heading2"/>
        <w:numPr>
          <w:ilvl w:val="0"/>
          <w:numId w:val="24"/>
        </w:numPr>
        <w:ind w:left="426"/>
      </w:pPr>
      <w:bookmarkStart w:name="_Toc421715240" w:id="7"/>
      <w:r>
        <w:t>Execute your program</w:t>
      </w:r>
      <w:bookmarkEnd w:id="6"/>
      <w:bookmarkEnd w:id="7"/>
    </w:p>
    <w:p xmlns:wp14="http://schemas.microsoft.com/office/word/2010/wordml" w:rsidRPr="00457673" w:rsidR="00ED7A5F" w:rsidP="00D618E1" w:rsidRDefault="00ED7A5F" w14:paraId="38802518" wp14:textId="77777777">
      <w:pPr>
        <w:pStyle w:val="Heading3"/>
        <w:numPr>
          <w:ilvl w:val="0"/>
          <w:numId w:val="20"/>
        </w:numPr>
        <w:rPr>
          <w:lang w:val="en-GB" w:eastAsia="en-GB" w:bidi="ar-SA"/>
        </w:rPr>
      </w:pPr>
      <w:proofErr w:type="gramStart"/>
      <w:r w:rsidRPr="00457673">
        <w:rPr>
          <w:lang w:val="en-GB" w:eastAsia="en-GB" w:bidi="ar-SA"/>
        </w:rPr>
        <w:t>To run the program, right-click anywhere on the source file "</w:t>
      </w:r>
      <w:proofErr w:type="spellStart"/>
      <w:r w:rsidRPr="00822A62" w:rsidR="00757955">
        <w:rPr>
          <w:bCs w:val="0"/>
        </w:rPr>
        <w:t>RelationalLogicalOpTest</w:t>
      </w:r>
      <w:proofErr w:type="spellEnd"/>
      <w:r w:rsidRPr="00457673">
        <w:rPr>
          <w:lang w:val="en-GB" w:eastAsia="en-GB" w:bidi="ar-SA"/>
        </w:rPr>
        <w:t xml:space="preserve">.java" (or from the "Run" menu) </w:t>
      </w:r>
      <w:r w:rsidRPr="00457673">
        <w:rPr>
          <w:rFonts w:ascii="Cambria Math" w:hAnsi="Cambria Math" w:cs="Cambria Math"/>
          <w:lang w:val="en-GB" w:eastAsia="en-GB" w:bidi="ar-SA"/>
        </w:rPr>
        <w:t>⇒</w:t>
      </w:r>
      <w:r w:rsidRPr="00457673">
        <w:rPr>
          <w:rFonts w:ascii="Calibri" w:hAnsi="Calibri" w:cs="Calibri"/>
          <w:lang w:val="en-GB" w:eastAsia="en-GB" w:bidi="ar-SA"/>
        </w:rPr>
        <w:t xml:space="preserve"> Choose "Run </w:t>
      </w:r>
      <w:r w:rsidR="00DC54B4">
        <w:rPr>
          <w:rFonts w:ascii="Calibri" w:hAnsi="Calibri" w:cs="Calibri"/>
          <w:lang w:val="en-GB" w:eastAsia="en-GB" w:bidi="ar-SA"/>
        </w:rPr>
        <w:t>Project</w:t>
      </w:r>
      <w:r w:rsidRPr="00457673">
        <w:rPr>
          <w:rFonts w:ascii="Calibri" w:hAnsi="Calibri" w:cs="Calibri"/>
          <w:lang w:val="en-GB" w:eastAsia="en-GB" w:bidi="ar-SA"/>
        </w:rPr>
        <w:t>".</w:t>
      </w:r>
      <w:proofErr w:type="gramEnd"/>
      <w:r w:rsidRPr="00457673">
        <w:rPr>
          <w:rFonts w:ascii="Calibri" w:hAnsi="Calibri" w:cs="Calibri"/>
          <w:lang w:val="en-GB" w:eastAsia="en-GB" w:bidi="ar-SA"/>
        </w:rPr>
        <w:t xml:space="preserve"> </w:t>
      </w:r>
    </w:p>
    <w:p xmlns:wp14="http://schemas.microsoft.com/office/word/2010/wordml" w:rsidR="00ED7A5F" w:rsidP="00D618E1" w:rsidRDefault="00ED7A5F" w14:paraId="04CDDF96" wp14:textId="77777777">
      <w:pPr>
        <w:pStyle w:val="Heading3"/>
        <w:numPr>
          <w:ilvl w:val="0"/>
          <w:numId w:val="6"/>
        </w:numPr>
        <w:rPr>
          <w:lang w:val="en-GB" w:eastAsia="en-GB" w:bidi="ar-SA"/>
        </w:rPr>
      </w:pPr>
      <w:r>
        <w:rPr>
          <w:lang w:val="en-GB" w:eastAsia="en-GB" w:bidi="ar-SA"/>
        </w:rPr>
        <w:t xml:space="preserve"> The </w:t>
      </w:r>
      <w:r w:rsidR="00AE6B4F">
        <w:rPr>
          <w:lang w:val="en-GB" w:eastAsia="en-GB" w:bidi="ar-SA"/>
        </w:rPr>
        <w:t>output appears</w:t>
      </w:r>
      <w:r>
        <w:rPr>
          <w:lang w:val="en-GB" w:eastAsia="en-GB" w:bidi="ar-SA"/>
        </w:rPr>
        <w:t xml:space="preserve"> on the "Console" panel</w:t>
      </w:r>
    </w:p>
    <w:p xmlns:wp14="http://schemas.microsoft.com/office/word/2010/wordml" w:rsidR="00BC76EC" w:rsidP="00AE6B4F" w:rsidRDefault="00415F1B" w14:paraId="45FB0818" wp14:textId="77777777">
      <w:pPr>
        <w:jc w:val="center"/>
      </w:pPr>
      <w:r w:rsidRPr="00AE6B4F">
        <w:rPr>
          <w:noProof/>
          <w:lang w:bidi="ar-SA"/>
        </w:rPr>
        <w:drawing>
          <wp:inline xmlns:wp14="http://schemas.microsoft.com/office/word/2010/wordprocessingDrawing" distT="0" distB="0" distL="0" distR="0" wp14:anchorId="503777E0" wp14:editId="7777777">
            <wp:extent cx="3248025" cy="12382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14F9A" w:rsidP="00914F9A" w:rsidRDefault="00914F9A" w14:paraId="049F31CB" wp14:textId="77777777"/>
    <w:p xmlns:wp14="http://schemas.microsoft.com/office/word/2010/wordml" w:rsidR="00914F9A" w:rsidP="00914F9A" w:rsidRDefault="00914F9A" w14:paraId="7795FD0E" wp14:textId="77777777">
      <w:pPr>
        <w:pStyle w:val="Header1"/>
      </w:pPr>
      <w:bookmarkStart w:name="_Toc301170505" w:id="8"/>
      <w:bookmarkStart w:name="_Toc421715241" w:id="9"/>
      <w:r>
        <w:t>Types</w:t>
      </w:r>
      <w:bookmarkEnd w:id="8"/>
      <w:bookmarkEnd w:id="9"/>
    </w:p>
    <w:p xmlns:wp14="http://schemas.microsoft.com/office/word/2010/wordml" w:rsidR="00914F9A" w:rsidP="00914F9A" w:rsidRDefault="00914F9A" w14:paraId="0B1F3A7F" wp14:textId="77777777">
      <w:r>
        <w:t xml:space="preserve">This exercise </w:t>
      </w:r>
      <w:r w:rsidRPr="00D32824">
        <w:t>can be used to print the maximum, minimum and bit-length of the primitive types</w:t>
      </w:r>
    </w:p>
    <w:p xmlns:wp14="http://schemas.microsoft.com/office/word/2010/wordml" w:rsidR="00914F9A" w:rsidP="00914F9A" w:rsidRDefault="00914F9A" w14:paraId="7B3409FE" wp14:textId="77777777">
      <w:pPr>
        <w:pStyle w:val="Heading2"/>
        <w:numPr>
          <w:ilvl w:val="0"/>
          <w:numId w:val="24"/>
        </w:numPr>
        <w:ind w:left="426"/>
      </w:pPr>
      <w:bookmarkStart w:name="_Toc421715242" w:id="10"/>
      <w:r w:rsidRPr="00E9112B">
        <w:t xml:space="preserve">Create a </w:t>
      </w:r>
      <w:proofErr w:type="spellStart"/>
      <w:r w:rsidRPr="00E9112B">
        <w:t>TypesMinMax</w:t>
      </w:r>
      <w:proofErr w:type="spellEnd"/>
      <w:r>
        <w:t xml:space="preserve"> class</w:t>
      </w:r>
      <w:bookmarkEnd w:id="10"/>
    </w:p>
    <w:p xmlns:wp14="http://schemas.microsoft.com/office/word/2010/wordml" w:rsidR="00914F9A" w:rsidP="00B93391" w:rsidRDefault="00914F9A" w14:paraId="719E647D" wp14:textId="77777777">
      <w:pPr>
        <w:pStyle w:val="Heading3"/>
        <w:numPr>
          <w:ilvl w:val="0"/>
          <w:numId w:val="30"/>
        </w:numPr>
      </w:pPr>
      <w:proofErr w:type="gramStart"/>
      <w:r w:rsidRPr="0062191D">
        <w:t xml:space="preserve">In the "Package Explorer" (left panel) </w:t>
      </w:r>
      <w:r w:rsidRPr="00D00B1C">
        <w:rPr>
          <w:rFonts w:ascii="Cambria Math" w:hAnsi="Cambria Math" w:cs="Cambria Math"/>
        </w:rPr>
        <w:t>⇒</w:t>
      </w:r>
      <w:r w:rsidRPr="0062191D">
        <w:t xml:space="preserve"> Right-click on </w:t>
      </w:r>
      <w:r>
        <w:t>your Project</w:t>
      </w:r>
      <w:r w:rsidRPr="0062191D">
        <w:t xml:space="preserve"> (or use the "File" menu) </w:t>
      </w:r>
      <w:r w:rsidRPr="00D00B1C">
        <w:rPr>
          <w:rFonts w:ascii="Cambria Math" w:hAnsi="Cambria Math" w:cs="Cambria Math"/>
        </w:rPr>
        <w:t>⇒</w:t>
      </w:r>
      <w:r w:rsidRPr="0062191D">
        <w:t xml:space="preserve"> New </w:t>
      </w:r>
      <w:r w:rsidRPr="00D00B1C">
        <w:rPr>
          <w:rFonts w:ascii="Cambria Math" w:hAnsi="Cambria Math" w:cs="Cambria Math"/>
        </w:rPr>
        <w:t>⇒</w:t>
      </w:r>
      <w:r w:rsidRPr="0062191D">
        <w:t xml:space="preserve"> Class.</w:t>
      </w:r>
      <w:proofErr w:type="gramEnd"/>
    </w:p>
    <w:p xmlns:wp14="http://schemas.microsoft.com/office/word/2010/wordml" w:rsidR="00914F9A" w:rsidP="00B93391" w:rsidRDefault="00914F9A" w14:paraId="1E189ED5" wp14:textId="77777777">
      <w:pPr>
        <w:pStyle w:val="Heading3"/>
        <w:numPr>
          <w:ilvl w:val="0"/>
          <w:numId w:val="30"/>
        </w:numPr>
      </w:pPr>
      <w:r>
        <w:t>The "New Java Class" dialog pops up.</w:t>
      </w:r>
    </w:p>
    <w:p xmlns:wp14="http://schemas.microsoft.com/office/word/2010/wordml" w:rsidRPr="009B4D79" w:rsidR="00914F9A" w:rsidP="00914F9A" w:rsidRDefault="00914F9A" w14:paraId="5A06FBEC" wp14:textId="77777777">
      <w:pPr>
        <w:pStyle w:val="Bullet"/>
        <w:rPr>
          <w:lang w:val="en-GB" w:eastAsia="en-GB" w:bidi="ar-SA"/>
        </w:rPr>
      </w:pPr>
      <w:r w:rsidRPr="009B4D79">
        <w:rPr>
          <w:lang w:val="en-GB" w:eastAsia="en-GB" w:bidi="ar-SA"/>
        </w:rPr>
        <w:t>In "Name" field, enter "</w:t>
      </w:r>
      <w:proofErr w:type="spellStart"/>
      <w:r>
        <w:rPr>
          <w:lang w:val="en-GB" w:eastAsia="en-GB" w:bidi="ar-SA"/>
        </w:rPr>
        <w:t>TypesMinmax</w:t>
      </w:r>
      <w:proofErr w:type="spellEnd"/>
      <w:r w:rsidRPr="009B4D79">
        <w:rPr>
          <w:lang w:val="en-GB" w:eastAsia="en-GB" w:bidi="ar-SA"/>
        </w:rPr>
        <w:t>".</w:t>
      </w:r>
    </w:p>
    <w:p xmlns:wp14="http://schemas.microsoft.com/office/word/2010/wordml" w:rsidR="00914F9A" w:rsidP="00914F9A" w:rsidRDefault="00914F9A" w14:paraId="1C304EAE" wp14:textId="77777777">
      <w:pPr>
        <w:pStyle w:val="Bullet"/>
        <w:rPr>
          <w:lang w:val="en-GB" w:eastAsia="en-GB" w:bidi="ar-SA"/>
        </w:rPr>
      </w:pPr>
      <w:r w:rsidRPr="009B4D79">
        <w:rPr>
          <w:lang w:val="en-GB" w:eastAsia="en-GB" w:bidi="ar-SA"/>
        </w:rPr>
        <w:t>Click "Finish".</w:t>
      </w:r>
    </w:p>
    <w:p xmlns:wp14="http://schemas.microsoft.com/office/word/2010/wordml" w:rsidRPr="009B4D79" w:rsidR="00914F9A" w:rsidP="00914F9A" w:rsidRDefault="00A04543" w14:paraId="53128261" wp14:textId="77777777">
      <w:pPr>
        <w:jc w:val="center"/>
        <w:rPr>
          <w:lang w:val="en-GB" w:eastAsia="en-GB" w:bidi="ar-SA"/>
        </w:rPr>
      </w:pPr>
      <w:r>
        <w:rPr>
          <w:noProof/>
          <w:lang w:bidi="ar-SA"/>
        </w:rPr>
        <w:drawing>
          <wp:inline xmlns:wp14="http://schemas.microsoft.com/office/word/2010/wordprocessingDrawing" distT="0" distB="0" distL="0" distR="0" wp14:anchorId="3F1F5201" wp14:editId="7777777">
            <wp:extent cx="5934075" cy="4143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14F9A" w:rsidP="00914F9A" w:rsidRDefault="00914F9A" w14:paraId="1E525687" wp14:textId="77777777">
      <w:pPr>
        <w:pStyle w:val="Heading2"/>
        <w:numPr>
          <w:ilvl w:val="0"/>
          <w:numId w:val="24"/>
        </w:numPr>
        <w:ind w:left="426"/>
      </w:pPr>
      <w:r>
        <w:t xml:space="preserve"> </w:t>
      </w:r>
      <w:bookmarkStart w:name="_Toc301170507" w:id="11"/>
      <w:bookmarkStart w:name="_Toc421715243" w:id="12"/>
      <w:r>
        <w:t>Print MAX_VALUE and MIN_VALUE of each type</w:t>
      </w:r>
      <w:bookmarkEnd w:id="11"/>
      <w:bookmarkEnd w:id="12"/>
    </w:p>
    <w:p xmlns:wp14="http://schemas.microsoft.com/office/word/2010/wordml" w:rsidRPr="00F56F9E" w:rsidR="00914F9A" w:rsidP="00B93391" w:rsidRDefault="00914F9A" w14:paraId="3CDFDD47" wp14:textId="77777777">
      <w:pPr>
        <w:pStyle w:val="Heading3"/>
        <w:numPr>
          <w:ilvl w:val="0"/>
          <w:numId w:val="31"/>
        </w:numPr>
      </w:pPr>
      <w:r>
        <w:t xml:space="preserve">Print Max value and Min value of </w:t>
      </w:r>
      <w:proofErr w:type="spellStart"/>
      <w:r>
        <w:t>int</w:t>
      </w:r>
      <w:proofErr w:type="spellEnd"/>
      <w:r>
        <w:t xml:space="preserve"> (</w:t>
      </w:r>
      <w:r>
        <w:rPr>
          <w:rStyle w:val="code-comment"/>
        </w:rPr>
        <w:t>32-bit signed integer)</w:t>
      </w:r>
    </w:p>
    <w:p xmlns:wp14="http://schemas.microsoft.com/office/word/2010/wordml" w:rsidR="00914F9A" w:rsidP="16E1FB54" w:rsidRDefault="00914F9A" w14:paraId="7B12106A" wp14:textId="77777777">
      <w:pPr>
        <w:pStyle w:val="ppCode"/>
        <w:rPr>
          <w:lang w:val="en-US" w:bidi="ar-SA"/>
        </w:rPr>
      </w:pPr>
      <w:r>
        <w:rPr>
          <w:lang w:val="en-GB" w:bidi="ar-SA"/>
        </w:rPr>
        <w:tab/>
      </w:r>
      <w:r w:rsidRPr="16E1FB54" w:rsidR="00914F9A">
        <w:rPr>
          <w:lang w:val="en-US" w:bidi="ar-SA"/>
        </w:rPr>
        <w:t xml:space="preserve">  </w:t>
      </w:r>
      <w:r w:rsidRPr="16E1FB54" w:rsidR="00914F9A">
        <w:rPr>
          <w:lang w:val="en-US" w:bidi="ar-SA"/>
        </w:rPr>
        <w:t>System.</w:t>
      </w:r>
      <w:r w:rsidRPr="16E1FB54" w:rsidR="00914F9A">
        <w:rPr>
          <w:i w:val="1"/>
          <w:iCs w:val="1"/>
          <w:color w:val="0000C0"/>
          <w:lang w:val="en-US" w:bidi="ar-SA"/>
        </w:rPr>
        <w:t>out</w:t>
      </w:r>
      <w:r w:rsidRPr="16E1FB54" w:rsidR="00914F9A">
        <w:rPr>
          <w:lang w:val="en-US" w:bidi="ar-SA"/>
        </w:rPr>
        <w:t>.println</w:t>
      </w:r>
      <w:r w:rsidRPr="16E1FB54" w:rsidR="00914F9A">
        <w:rPr>
          <w:lang w:val="en-US" w:bidi="ar-SA"/>
        </w:rPr>
        <w:t>(</w:t>
      </w:r>
      <w:r w:rsidRPr="16E1FB54" w:rsidR="00914F9A">
        <w:rPr>
          <w:color w:val="2A00FF"/>
          <w:lang w:val="en-US" w:bidi="ar-SA"/>
        </w:rPr>
        <w:t>"</w:t>
      </w:r>
      <w:r w:rsidRPr="16E1FB54" w:rsidR="00914F9A">
        <w:rPr>
          <w:color w:val="2A00FF"/>
          <w:lang w:val="en-US" w:bidi="ar-SA"/>
        </w:rPr>
        <w:t>int</w:t>
      </w:r>
      <w:r w:rsidRPr="16E1FB54" w:rsidR="00914F9A">
        <w:rPr>
          <w:color w:val="2A00FF"/>
          <w:lang w:val="en-US" w:bidi="ar-SA"/>
        </w:rPr>
        <w:t>(min) = "</w:t>
      </w:r>
      <w:r w:rsidRPr="16E1FB54" w:rsidR="00914F9A">
        <w:rPr>
          <w:lang w:val="en-US" w:bidi="ar-SA"/>
        </w:rPr>
        <w:t xml:space="preserve"> + </w:t>
      </w:r>
      <w:r w:rsidRPr="16E1FB54" w:rsidR="00914F9A">
        <w:rPr>
          <w:lang w:val="en-US" w:bidi="ar-SA"/>
        </w:rPr>
        <w:t>Integer.</w:t>
      </w:r>
      <w:r w:rsidRPr="16E1FB54" w:rsidR="00914F9A">
        <w:rPr>
          <w:i w:val="1"/>
          <w:iCs w:val="1"/>
          <w:color w:val="0000C0"/>
          <w:lang w:val="en-US" w:bidi="ar-SA"/>
        </w:rPr>
        <w:t>MIN_VALUE</w:t>
      </w:r>
      <w:r w:rsidRPr="16E1FB54" w:rsidR="00914F9A">
        <w:rPr>
          <w:lang w:val="en-US" w:bidi="ar-SA"/>
        </w:rPr>
        <w:t xml:space="preserve">);</w:t>
      </w:r>
      <w:r w:rsidRPr="16E1FB54" w:rsidR="00914F9A">
        <w:rPr>
          <w:lang w:val="en-US" w:bidi="ar-SA"/>
        </w:rPr>
        <w:t xml:space="preserve">      </w:t>
      </w:r>
    </w:p>
    <w:p xmlns:wp14="http://schemas.microsoft.com/office/word/2010/wordml" w:rsidR="00914F9A" w:rsidP="16E1FB54" w:rsidRDefault="00914F9A" w14:paraId="3C09239A" wp14:textId="77777777">
      <w:pPr>
        <w:pStyle w:val="ppCode"/>
        <w:rPr>
          <w:lang w:val="en-US" w:bidi="ar-SA"/>
        </w:rPr>
      </w:pPr>
      <w:r>
        <w:rPr>
          <w:lang w:val="en-GB" w:bidi="ar-SA"/>
        </w:rPr>
        <w:tab/>
      </w:r>
      <w:r w:rsidRPr="16E1FB54" w:rsidR="00914F9A">
        <w:rPr>
          <w:lang w:val="en-US" w:bidi="ar-SA"/>
        </w:rPr>
        <w:t xml:space="preserve">  </w:t>
      </w:r>
      <w:r w:rsidRPr="16E1FB54" w:rsidR="00914F9A">
        <w:rPr>
          <w:lang w:val="en-US" w:bidi="ar-SA"/>
        </w:rPr>
        <w:t>System.</w:t>
      </w:r>
      <w:r w:rsidRPr="16E1FB54" w:rsidR="00914F9A">
        <w:rPr>
          <w:i w:val="1"/>
          <w:iCs w:val="1"/>
          <w:color w:val="0000C0"/>
          <w:lang w:val="en-US" w:bidi="ar-SA"/>
        </w:rPr>
        <w:t>out</w:t>
      </w:r>
      <w:r w:rsidRPr="16E1FB54" w:rsidR="00914F9A">
        <w:rPr>
          <w:lang w:val="en-US" w:bidi="ar-SA"/>
        </w:rPr>
        <w:t>.println</w:t>
      </w:r>
      <w:r w:rsidRPr="16E1FB54" w:rsidR="00914F9A">
        <w:rPr>
          <w:lang w:val="en-US" w:bidi="ar-SA"/>
        </w:rPr>
        <w:t>(</w:t>
      </w:r>
      <w:r w:rsidRPr="16E1FB54" w:rsidR="00914F9A">
        <w:rPr>
          <w:color w:val="2A00FF"/>
          <w:lang w:val="en-US" w:bidi="ar-SA"/>
        </w:rPr>
        <w:t>"</w:t>
      </w:r>
      <w:r w:rsidRPr="16E1FB54" w:rsidR="00914F9A">
        <w:rPr>
          <w:color w:val="2A00FF"/>
          <w:lang w:val="en-US" w:bidi="ar-SA"/>
        </w:rPr>
        <w:t>int</w:t>
      </w:r>
      <w:r w:rsidRPr="16E1FB54" w:rsidR="00914F9A">
        <w:rPr>
          <w:color w:val="2A00FF"/>
          <w:lang w:val="en-US" w:bidi="ar-SA"/>
        </w:rPr>
        <w:t>(max) = "</w:t>
      </w:r>
      <w:r w:rsidRPr="16E1FB54" w:rsidR="00914F9A">
        <w:rPr>
          <w:lang w:val="en-US" w:bidi="ar-SA"/>
        </w:rPr>
        <w:t xml:space="preserve"> + </w:t>
      </w:r>
      <w:r w:rsidRPr="16E1FB54" w:rsidR="00914F9A">
        <w:rPr>
          <w:lang w:val="en-US" w:bidi="ar-SA"/>
        </w:rPr>
        <w:t>Integer.</w:t>
      </w:r>
      <w:r w:rsidRPr="16E1FB54" w:rsidR="00914F9A">
        <w:rPr>
          <w:i w:val="1"/>
          <w:iCs w:val="1"/>
          <w:color w:val="0000C0"/>
          <w:lang w:val="en-US" w:bidi="ar-SA"/>
        </w:rPr>
        <w:t>MAX_VALUE</w:t>
      </w:r>
      <w:r w:rsidRPr="16E1FB54" w:rsidR="00914F9A">
        <w:rPr>
          <w:lang w:val="en-US" w:bidi="ar-SA"/>
        </w:rPr>
        <w:t xml:space="preserve">);</w:t>
      </w:r>
      <w:r w:rsidRPr="16E1FB54" w:rsidR="00914F9A">
        <w:rPr>
          <w:lang w:val="en-US" w:bidi="ar-SA"/>
        </w:rPr>
        <w:t xml:space="preserve">      </w:t>
      </w:r>
    </w:p>
    <w:p xmlns:wp14="http://schemas.microsoft.com/office/word/2010/wordml" w:rsidR="00914F9A" w:rsidP="16E1FB54" w:rsidRDefault="00914F9A" w14:paraId="1A2D919D" wp14:textId="77777777">
      <w:pPr>
        <w:pStyle w:val="ppCode"/>
        <w:rPr>
          <w:lang w:val="en-US" w:bidi="ar-SA"/>
        </w:rPr>
      </w:pPr>
      <w:r>
        <w:rPr>
          <w:lang w:val="en-GB" w:bidi="ar-SA"/>
        </w:rPr>
        <w:tab/>
      </w:r>
      <w:r w:rsidRPr="16E1FB54" w:rsidR="00914F9A">
        <w:rPr>
          <w:lang w:val="en-US" w:bidi="ar-SA"/>
        </w:rPr>
        <w:t xml:space="preserve">  </w:t>
      </w:r>
      <w:r w:rsidRPr="16E1FB54" w:rsidR="00914F9A">
        <w:rPr>
          <w:lang w:val="en-US" w:bidi="ar-SA"/>
        </w:rPr>
        <w:t>System.</w:t>
      </w:r>
      <w:r w:rsidRPr="16E1FB54" w:rsidR="00914F9A">
        <w:rPr>
          <w:i w:val="1"/>
          <w:iCs w:val="1"/>
          <w:color w:val="0000C0"/>
          <w:lang w:val="en-US" w:bidi="ar-SA"/>
        </w:rPr>
        <w:t>out</w:t>
      </w:r>
      <w:r w:rsidRPr="16E1FB54" w:rsidR="00914F9A">
        <w:rPr>
          <w:lang w:val="en-US" w:bidi="ar-SA"/>
        </w:rPr>
        <w:t>.println</w:t>
      </w:r>
      <w:r w:rsidRPr="16E1FB54" w:rsidR="00914F9A">
        <w:rPr>
          <w:lang w:val="en-US" w:bidi="ar-SA"/>
        </w:rPr>
        <w:t>(</w:t>
      </w:r>
      <w:r w:rsidRPr="16E1FB54" w:rsidR="00914F9A">
        <w:rPr>
          <w:color w:val="2A00FF"/>
          <w:lang w:val="en-US" w:bidi="ar-SA"/>
        </w:rPr>
        <w:t>"</w:t>
      </w:r>
      <w:r w:rsidRPr="16E1FB54" w:rsidR="00914F9A">
        <w:rPr>
          <w:color w:val="2A00FF"/>
          <w:lang w:val="en-US" w:bidi="ar-SA"/>
        </w:rPr>
        <w:t>int</w:t>
      </w:r>
      <w:r w:rsidRPr="16E1FB54" w:rsidR="00914F9A">
        <w:rPr>
          <w:color w:val="2A00FF"/>
          <w:lang w:val="en-US" w:bidi="ar-SA"/>
        </w:rPr>
        <w:t>(bit-length) = "</w:t>
      </w:r>
      <w:r w:rsidRPr="16E1FB54" w:rsidR="00914F9A">
        <w:rPr>
          <w:lang w:val="en-US" w:bidi="ar-SA"/>
        </w:rPr>
        <w:t xml:space="preserve"> + </w:t>
      </w:r>
      <w:r w:rsidRPr="16E1FB54" w:rsidR="00914F9A">
        <w:rPr>
          <w:lang w:val="en-US" w:bidi="ar-SA"/>
        </w:rPr>
        <w:t>Integer.</w:t>
      </w:r>
      <w:r w:rsidRPr="16E1FB54" w:rsidR="00914F9A">
        <w:rPr>
          <w:i w:val="1"/>
          <w:iCs w:val="1"/>
          <w:color w:val="0000C0"/>
          <w:lang w:val="en-US" w:bidi="ar-SA"/>
        </w:rPr>
        <w:t>SIZE</w:t>
      </w:r>
      <w:r w:rsidRPr="16E1FB54" w:rsidR="00914F9A">
        <w:rPr>
          <w:lang w:val="en-US" w:bidi="ar-SA"/>
        </w:rPr>
        <w:t xml:space="preserve">);</w:t>
      </w:r>
      <w:r w:rsidRPr="16E1FB54" w:rsidR="00914F9A">
        <w:rPr>
          <w:lang w:val="en-US" w:bidi="ar-SA"/>
        </w:rPr>
        <w:t xml:space="preserve">   </w:t>
      </w:r>
    </w:p>
    <w:p xmlns:wp14="http://schemas.microsoft.com/office/word/2010/wordml" w:rsidRPr="00F56F9E" w:rsidR="00914F9A" w:rsidP="00B93391" w:rsidRDefault="00914F9A" w14:paraId="2048BE41" wp14:textId="77777777">
      <w:pPr>
        <w:pStyle w:val="Heading3"/>
        <w:numPr>
          <w:ilvl w:val="0"/>
          <w:numId w:val="31"/>
        </w:numPr>
      </w:pPr>
      <w:r>
        <w:t xml:space="preserve">Print Max value and Min value of </w:t>
      </w:r>
      <w:r w:rsidRPr="00FE424E">
        <w:t>(8-bit signed integer)</w:t>
      </w:r>
    </w:p>
    <w:p xmlns:wp14="http://schemas.microsoft.com/office/word/2010/wordml" w:rsidR="00914F9A" w:rsidP="16E1FB54" w:rsidRDefault="00914F9A" w14:paraId="7EA4FD8A" wp14:textId="77777777">
      <w:pPr>
        <w:pStyle w:val="ppCode"/>
        <w:rPr>
          <w:lang w:val="en-US" w:bidi="ar-SA"/>
        </w:rPr>
      </w:pPr>
      <w:r>
        <w:rPr>
          <w:lang w:val="en-GB" w:bidi="ar-SA"/>
        </w:rPr>
        <w:tab/>
      </w:r>
      <w:r w:rsidRPr="16E1FB54" w:rsidR="00914F9A">
        <w:rPr>
          <w:lang w:val="en-US" w:bidi="ar-SA"/>
        </w:rPr>
        <w:t xml:space="preserve">  </w:t>
      </w:r>
      <w:r w:rsidRPr="16E1FB54" w:rsidR="00914F9A">
        <w:rPr>
          <w:lang w:val="en-US" w:bidi="ar-SA"/>
        </w:rPr>
        <w:t>System.</w:t>
      </w:r>
      <w:r w:rsidRPr="16E1FB54" w:rsidR="00914F9A">
        <w:rPr>
          <w:i w:val="1"/>
          <w:iCs w:val="1"/>
          <w:color w:val="0000C0"/>
          <w:lang w:val="en-US" w:bidi="ar-SA"/>
        </w:rPr>
        <w:t>out</w:t>
      </w:r>
      <w:r w:rsidRPr="16E1FB54" w:rsidR="00914F9A">
        <w:rPr>
          <w:lang w:val="en-US" w:bidi="ar-SA"/>
        </w:rPr>
        <w:t>.println</w:t>
      </w:r>
      <w:r w:rsidRPr="16E1FB54" w:rsidR="00914F9A">
        <w:rPr>
          <w:lang w:val="en-US" w:bidi="ar-SA"/>
        </w:rPr>
        <w:t>(</w:t>
      </w:r>
      <w:r w:rsidRPr="16E1FB54" w:rsidR="00914F9A">
        <w:rPr>
          <w:color w:val="2A00FF"/>
          <w:lang w:val="en-US" w:bidi="ar-SA"/>
        </w:rPr>
        <w:t>"byte(min) = "</w:t>
      </w:r>
      <w:r w:rsidRPr="16E1FB54" w:rsidR="00914F9A">
        <w:rPr>
          <w:lang w:val="en-US" w:bidi="ar-SA"/>
        </w:rPr>
        <w:t xml:space="preserve"> + </w:t>
      </w:r>
      <w:r w:rsidRPr="16E1FB54" w:rsidR="00914F9A">
        <w:rPr>
          <w:lang w:val="en-US" w:bidi="ar-SA"/>
        </w:rPr>
        <w:t>Byte.</w:t>
      </w:r>
      <w:r w:rsidRPr="16E1FB54" w:rsidR="00914F9A">
        <w:rPr>
          <w:i w:val="1"/>
          <w:iCs w:val="1"/>
          <w:color w:val="0000C0"/>
          <w:lang w:val="en-US" w:bidi="ar-SA"/>
        </w:rPr>
        <w:t>MIN_VALUE</w:t>
      </w:r>
      <w:r w:rsidRPr="16E1FB54" w:rsidR="00914F9A">
        <w:rPr>
          <w:lang w:val="en-US" w:bidi="ar-SA"/>
        </w:rPr>
        <w:t xml:space="preserve">);</w:t>
      </w:r>
      <w:r w:rsidRPr="16E1FB54" w:rsidR="00914F9A">
        <w:rPr>
          <w:lang w:val="en-US" w:bidi="ar-SA"/>
        </w:rPr>
        <w:t xml:space="preserve">      </w:t>
      </w:r>
    </w:p>
    <w:p xmlns:wp14="http://schemas.microsoft.com/office/word/2010/wordml" w:rsidR="00914F9A" w:rsidP="16E1FB54" w:rsidRDefault="00914F9A" w14:paraId="0EB3828D" wp14:textId="77777777">
      <w:pPr>
        <w:pStyle w:val="ppCode"/>
        <w:rPr>
          <w:lang w:val="en-US" w:bidi="ar-SA"/>
        </w:rPr>
      </w:pPr>
      <w:r>
        <w:rPr>
          <w:lang w:val="en-GB" w:bidi="ar-SA"/>
        </w:rPr>
        <w:tab/>
      </w:r>
      <w:r w:rsidRPr="16E1FB54" w:rsidR="00914F9A">
        <w:rPr>
          <w:lang w:val="en-US" w:bidi="ar-SA"/>
        </w:rPr>
        <w:t xml:space="preserve">  </w:t>
      </w:r>
      <w:r w:rsidRPr="16E1FB54" w:rsidR="00914F9A">
        <w:rPr>
          <w:lang w:val="en-US" w:bidi="ar-SA"/>
        </w:rPr>
        <w:t>System.</w:t>
      </w:r>
      <w:r w:rsidRPr="16E1FB54" w:rsidR="00914F9A">
        <w:rPr>
          <w:i w:val="1"/>
          <w:iCs w:val="1"/>
          <w:color w:val="0000C0"/>
          <w:lang w:val="en-US" w:bidi="ar-SA"/>
        </w:rPr>
        <w:t>out</w:t>
      </w:r>
      <w:r w:rsidRPr="16E1FB54" w:rsidR="00914F9A">
        <w:rPr>
          <w:lang w:val="en-US" w:bidi="ar-SA"/>
        </w:rPr>
        <w:t>.println</w:t>
      </w:r>
      <w:r w:rsidRPr="16E1FB54" w:rsidR="00914F9A">
        <w:rPr>
          <w:lang w:val="en-US" w:bidi="ar-SA"/>
        </w:rPr>
        <w:t>(</w:t>
      </w:r>
      <w:r w:rsidRPr="16E1FB54" w:rsidR="00914F9A">
        <w:rPr>
          <w:color w:val="2A00FF"/>
          <w:lang w:val="en-US" w:bidi="ar-SA"/>
        </w:rPr>
        <w:t>"byte(max) = "</w:t>
      </w:r>
      <w:r w:rsidRPr="16E1FB54" w:rsidR="00914F9A">
        <w:rPr>
          <w:lang w:val="en-US" w:bidi="ar-SA"/>
        </w:rPr>
        <w:t xml:space="preserve"> + </w:t>
      </w:r>
      <w:r w:rsidRPr="16E1FB54" w:rsidR="00914F9A">
        <w:rPr>
          <w:lang w:val="en-US" w:bidi="ar-SA"/>
        </w:rPr>
        <w:t>Byte.</w:t>
      </w:r>
      <w:r w:rsidRPr="16E1FB54" w:rsidR="00914F9A">
        <w:rPr>
          <w:i w:val="1"/>
          <w:iCs w:val="1"/>
          <w:color w:val="0000C0"/>
          <w:lang w:val="en-US" w:bidi="ar-SA"/>
        </w:rPr>
        <w:t>MAX_VALUE</w:t>
      </w:r>
      <w:r w:rsidRPr="16E1FB54" w:rsidR="00914F9A">
        <w:rPr>
          <w:lang w:val="en-US" w:bidi="ar-SA"/>
        </w:rPr>
        <w:t xml:space="preserve">);</w:t>
      </w:r>
      <w:r w:rsidRPr="16E1FB54" w:rsidR="00914F9A">
        <w:rPr>
          <w:lang w:val="en-US" w:bidi="ar-SA"/>
        </w:rPr>
        <w:t xml:space="preserve">      </w:t>
      </w:r>
    </w:p>
    <w:p xmlns:wp14="http://schemas.microsoft.com/office/word/2010/wordml" w:rsidR="00914F9A" w:rsidP="16E1FB54" w:rsidRDefault="00914F9A" w14:paraId="75299786" wp14:textId="77777777">
      <w:pPr>
        <w:pStyle w:val="ppCode"/>
        <w:rPr>
          <w:lang w:val="en-US" w:bidi="ar-SA"/>
        </w:rPr>
      </w:pPr>
      <w:r>
        <w:rPr>
          <w:lang w:val="en-GB" w:bidi="ar-SA"/>
        </w:rPr>
        <w:tab/>
      </w:r>
      <w:r w:rsidRPr="16E1FB54" w:rsidR="00914F9A">
        <w:rPr>
          <w:lang w:val="en-US" w:bidi="ar-SA"/>
        </w:rPr>
        <w:t xml:space="preserve">  </w:t>
      </w:r>
      <w:r w:rsidRPr="16E1FB54" w:rsidR="00914F9A">
        <w:rPr>
          <w:lang w:val="en-US" w:bidi="ar-SA"/>
        </w:rPr>
        <w:t>System.</w:t>
      </w:r>
      <w:r w:rsidRPr="16E1FB54" w:rsidR="00914F9A">
        <w:rPr>
          <w:i w:val="1"/>
          <w:iCs w:val="1"/>
          <w:color w:val="0000C0"/>
          <w:lang w:val="en-US" w:bidi="ar-SA"/>
        </w:rPr>
        <w:t>out</w:t>
      </w:r>
      <w:r w:rsidRPr="16E1FB54" w:rsidR="00914F9A">
        <w:rPr>
          <w:lang w:val="en-US" w:bidi="ar-SA"/>
        </w:rPr>
        <w:t>.println</w:t>
      </w:r>
      <w:r w:rsidRPr="16E1FB54" w:rsidR="00914F9A">
        <w:rPr>
          <w:lang w:val="en-US" w:bidi="ar-SA"/>
        </w:rPr>
        <w:t>(</w:t>
      </w:r>
      <w:r w:rsidRPr="16E1FB54" w:rsidR="00914F9A">
        <w:rPr>
          <w:color w:val="2A00FF"/>
          <w:lang w:val="en-US" w:bidi="ar-SA"/>
        </w:rPr>
        <w:t>"byte(bit-</w:t>
      </w:r>
      <w:r w:rsidRPr="16E1FB54" w:rsidR="00914F9A">
        <w:rPr>
          <w:color w:val="2A00FF"/>
          <w:lang w:val="en-US" w:bidi="ar-SA"/>
        </w:rPr>
        <w:t>length)=</w:t>
      </w:r>
      <w:r w:rsidRPr="16E1FB54" w:rsidR="00914F9A">
        <w:rPr>
          <w:color w:val="2A00FF"/>
          <w:lang w:val="en-US" w:bidi="ar-SA"/>
        </w:rPr>
        <w:t>"</w:t>
      </w:r>
      <w:r w:rsidRPr="16E1FB54" w:rsidR="00914F9A">
        <w:rPr>
          <w:lang w:val="en-US" w:bidi="ar-SA"/>
        </w:rPr>
        <w:t xml:space="preserve"> + </w:t>
      </w:r>
      <w:r w:rsidRPr="16E1FB54" w:rsidR="00914F9A">
        <w:rPr>
          <w:lang w:val="en-US" w:bidi="ar-SA"/>
        </w:rPr>
        <w:t>Byte.</w:t>
      </w:r>
      <w:r w:rsidRPr="16E1FB54" w:rsidR="00914F9A">
        <w:rPr>
          <w:i w:val="1"/>
          <w:iCs w:val="1"/>
          <w:color w:val="0000C0"/>
          <w:lang w:val="en-US" w:bidi="ar-SA"/>
        </w:rPr>
        <w:t>SIZE</w:t>
      </w:r>
      <w:r w:rsidRPr="16E1FB54" w:rsidR="00914F9A">
        <w:rPr>
          <w:lang w:val="en-US" w:bidi="ar-SA"/>
        </w:rPr>
        <w:t xml:space="preserve">);</w:t>
      </w:r>
      <w:r w:rsidRPr="16E1FB54" w:rsidR="00914F9A">
        <w:rPr>
          <w:lang w:val="en-US" w:bidi="ar-SA"/>
        </w:rPr>
        <w:t xml:space="preserve">      </w:t>
      </w:r>
    </w:p>
    <w:p xmlns:wp14="http://schemas.microsoft.com/office/word/2010/wordml" w:rsidRPr="00FE424E" w:rsidR="00914F9A" w:rsidP="00B93391" w:rsidRDefault="00914F9A" w14:paraId="43379C7C" wp14:textId="77777777">
      <w:pPr>
        <w:pStyle w:val="Heading3"/>
        <w:numPr>
          <w:ilvl w:val="0"/>
          <w:numId w:val="31"/>
        </w:numPr>
      </w:pPr>
      <w:r w:rsidRPr="00FE424E">
        <w:tab/>
      </w:r>
      <w:r w:rsidRPr="00FE424E">
        <w:tab/>
      </w:r>
      <w:r w:rsidRPr="00FE424E">
        <w:t xml:space="preserve"> </w:t>
      </w:r>
      <w:r>
        <w:t xml:space="preserve">Print Max value and Min value of </w:t>
      </w:r>
      <w:r w:rsidRPr="00FE424E">
        <w:t>short (16-bit signed integer)</w:t>
      </w:r>
    </w:p>
    <w:p xmlns:wp14="http://schemas.microsoft.com/office/word/2010/wordml" w:rsidR="00914F9A" w:rsidP="16E1FB54" w:rsidRDefault="00914F9A" w14:paraId="7FEEC1EA" wp14:textId="77777777">
      <w:pPr>
        <w:pStyle w:val="ppCode"/>
        <w:rPr>
          <w:lang w:val="en-US" w:bidi="ar-SA"/>
        </w:rPr>
      </w:pPr>
      <w:r>
        <w:rPr>
          <w:lang w:val="en-GB" w:bidi="ar-SA"/>
        </w:rPr>
        <w:tab/>
      </w:r>
      <w:r w:rsidRPr="16E1FB54" w:rsidR="00914F9A">
        <w:rPr>
          <w:lang w:val="en-US" w:bidi="ar-SA"/>
        </w:rPr>
        <w:t xml:space="preserve">  </w:t>
      </w:r>
      <w:r w:rsidRPr="16E1FB54" w:rsidR="00914F9A">
        <w:rPr>
          <w:lang w:val="en-US" w:bidi="ar-SA"/>
        </w:rPr>
        <w:t>System.</w:t>
      </w:r>
      <w:r w:rsidRPr="16E1FB54" w:rsidR="00914F9A">
        <w:rPr>
          <w:i w:val="1"/>
          <w:iCs w:val="1"/>
          <w:color w:val="0000C0"/>
          <w:lang w:val="en-US" w:bidi="ar-SA"/>
        </w:rPr>
        <w:t>out</w:t>
      </w:r>
      <w:r w:rsidRPr="16E1FB54" w:rsidR="00914F9A">
        <w:rPr>
          <w:lang w:val="en-US" w:bidi="ar-SA"/>
        </w:rPr>
        <w:t>.println</w:t>
      </w:r>
      <w:r w:rsidRPr="16E1FB54" w:rsidR="00914F9A">
        <w:rPr>
          <w:lang w:val="en-US" w:bidi="ar-SA"/>
        </w:rPr>
        <w:t>(</w:t>
      </w:r>
      <w:r w:rsidRPr="16E1FB54" w:rsidR="00914F9A">
        <w:rPr>
          <w:color w:val="2A00FF"/>
          <w:lang w:val="en-US" w:bidi="ar-SA"/>
        </w:rPr>
        <w:t>"short(min) = "</w:t>
      </w:r>
      <w:r w:rsidRPr="16E1FB54" w:rsidR="00914F9A">
        <w:rPr>
          <w:lang w:val="en-US" w:bidi="ar-SA"/>
        </w:rPr>
        <w:t xml:space="preserve"> + </w:t>
      </w:r>
      <w:r w:rsidRPr="16E1FB54" w:rsidR="00914F9A">
        <w:rPr>
          <w:lang w:val="en-US" w:bidi="ar-SA"/>
        </w:rPr>
        <w:t>Short.</w:t>
      </w:r>
      <w:r w:rsidRPr="16E1FB54" w:rsidR="00914F9A">
        <w:rPr>
          <w:i w:val="1"/>
          <w:iCs w:val="1"/>
          <w:color w:val="0000C0"/>
          <w:lang w:val="en-US" w:bidi="ar-SA"/>
        </w:rPr>
        <w:t>MIN_VALUE</w:t>
      </w:r>
      <w:r w:rsidRPr="16E1FB54" w:rsidR="00914F9A">
        <w:rPr>
          <w:lang w:val="en-US" w:bidi="ar-SA"/>
        </w:rPr>
        <w:t xml:space="preserve">);</w:t>
      </w:r>
      <w:r w:rsidRPr="16E1FB54" w:rsidR="00914F9A">
        <w:rPr>
          <w:lang w:val="en-US" w:bidi="ar-SA"/>
        </w:rPr>
        <w:t xml:space="preserve">      </w:t>
      </w:r>
    </w:p>
    <w:p xmlns:wp14="http://schemas.microsoft.com/office/word/2010/wordml" w:rsidR="00914F9A" w:rsidP="16E1FB54" w:rsidRDefault="00914F9A" w14:paraId="26E0C2AF" wp14:textId="77777777">
      <w:pPr>
        <w:pStyle w:val="ppCode"/>
        <w:rPr>
          <w:lang w:val="en-US" w:bidi="ar-SA"/>
        </w:rPr>
      </w:pPr>
      <w:r>
        <w:rPr>
          <w:lang w:val="en-GB" w:bidi="ar-SA"/>
        </w:rPr>
        <w:tab/>
      </w:r>
      <w:r w:rsidRPr="16E1FB54" w:rsidR="00914F9A">
        <w:rPr>
          <w:lang w:val="en-US" w:bidi="ar-SA"/>
        </w:rPr>
        <w:t xml:space="preserve">  </w:t>
      </w:r>
      <w:r w:rsidRPr="16E1FB54" w:rsidR="00914F9A">
        <w:rPr>
          <w:lang w:val="en-US" w:bidi="ar-SA"/>
        </w:rPr>
        <w:t>System.</w:t>
      </w:r>
      <w:r w:rsidRPr="16E1FB54" w:rsidR="00914F9A">
        <w:rPr>
          <w:i w:val="1"/>
          <w:iCs w:val="1"/>
          <w:color w:val="0000C0"/>
          <w:lang w:val="en-US" w:bidi="ar-SA"/>
        </w:rPr>
        <w:t>out</w:t>
      </w:r>
      <w:r w:rsidRPr="16E1FB54" w:rsidR="00914F9A">
        <w:rPr>
          <w:lang w:val="en-US" w:bidi="ar-SA"/>
        </w:rPr>
        <w:t>.println</w:t>
      </w:r>
      <w:r w:rsidRPr="16E1FB54" w:rsidR="00914F9A">
        <w:rPr>
          <w:lang w:val="en-US" w:bidi="ar-SA"/>
        </w:rPr>
        <w:t>(</w:t>
      </w:r>
      <w:r w:rsidRPr="16E1FB54" w:rsidR="00914F9A">
        <w:rPr>
          <w:color w:val="2A00FF"/>
          <w:lang w:val="en-US" w:bidi="ar-SA"/>
        </w:rPr>
        <w:t>"short(max) = "</w:t>
      </w:r>
      <w:r w:rsidRPr="16E1FB54" w:rsidR="00914F9A">
        <w:rPr>
          <w:lang w:val="en-US" w:bidi="ar-SA"/>
        </w:rPr>
        <w:t xml:space="preserve"> + </w:t>
      </w:r>
      <w:r w:rsidRPr="16E1FB54" w:rsidR="00914F9A">
        <w:rPr>
          <w:lang w:val="en-US" w:bidi="ar-SA"/>
        </w:rPr>
        <w:t>Short.</w:t>
      </w:r>
      <w:r w:rsidRPr="16E1FB54" w:rsidR="00914F9A">
        <w:rPr>
          <w:i w:val="1"/>
          <w:iCs w:val="1"/>
          <w:color w:val="0000C0"/>
          <w:lang w:val="en-US" w:bidi="ar-SA"/>
        </w:rPr>
        <w:t>MAX_VALUE</w:t>
      </w:r>
      <w:r w:rsidRPr="16E1FB54" w:rsidR="00914F9A">
        <w:rPr>
          <w:lang w:val="en-US" w:bidi="ar-SA"/>
        </w:rPr>
        <w:t xml:space="preserve">);</w:t>
      </w:r>
      <w:r w:rsidRPr="16E1FB54" w:rsidR="00914F9A">
        <w:rPr>
          <w:lang w:val="en-US" w:bidi="ar-SA"/>
        </w:rPr>
        <w:t xml:space="preserve">      </w:t>
      </w:r>
    </w:p>
    <w:p xmlns:wp14="http://schemas.microsoft.com/office/word/2010/wordml" w:rsidR="00914F9A" w:rsidP="16E1FB54" w:rsidRDefault="00914F9A" w14:paraId="282410D3" wp14:textId="77777777">
      <w:pPr>
        <w:pStyle w:val="ppCode"/>
        <w:rPr>
          <w:lang w:val="en-US" w:bidi="ar-SA"/>
        </w:rPr>
      </w:pPr>
      <w:r>
        <w:rPr>
          <w:lang w:val="en-GB" w:bidi="ar-SA"/>
        </w:rPr>
        <w:tab/>
      </w:r>
      <w:r w:rsidRPr="16E1FB54" w:rsidR="00914F9A">
        <w:rPr>
          <w:lang w:val="en-US" w:bidi="ar-SA"/>
        </w:rPr>
        <w:t xml:space="preserve">  </w:t>
      </w:r>
      <w:r w:rsidRPr="16E1FB54" w:rsidR="00914F9A">
        <w:rPr>
          <w:lang w:val="en-US" w:bidi="ar-SA"/>
        </w:rPr>
        <w:t>System.</w:t>
      </w:r>
      <w:r w:rsidRPr="16E1FB54" w:rsidR="00914F9A">
        <w:rPr>
          <w:i w:val="1"/>
          <w:iCs w:val="1"/>
          <w:color w:val="0000C0"/>
          <w:lang w:val="en-US" w:bidi="ar-SA"/>
        </w:rPr>
        <w:t>out</w:t>
      </w:r>
      <w:r w:rsidRPr="16E1FB54" w:rsidR="00914F9A">
        <w:rPr>
          <w:lang w:val="en-US" w:bidi="ar-SA"/>
        </w:rPr>
        <w:t>.println</w:t>
      </w:r>
      <w:r w:rsidRPr="16E1FB54" w:rsidR="00914F9A">
        <w:rPr>
          <w:lang w:val="en-US" w:bidi="ar-SA"/>
        </w:rPr>
        <w:t>(</w:t>
      </w:r>
      <w:r w:rsidRPr="16E1FB54" w:rsidR="00914F9A">
        <w:rPr>
          <w:color w:val="2A00FF"/>
          <w:lang w:val="en-US" w:bidi="ar-SA"/>
        </w:rPr>
        <w:t>"short(bit-length) = "</w:t>
      </w:r>
      <w:r w:rsidRPr="16E1FB54" w:rsidR="00914F9A">
        <w:rPr>
          <w:lang w:val="en-US" w:bidi="ar-SA"/>
        </w:rPr>
        <w:t xml:space="preserve"> + </w:t>
      </w:r>
      <w:r w:rsidRPr="16E1FB54" w:rsidR="00914F9A">
        <w:rPr>
          <w:lang w:val="en-US" w:bidi="ar-SA"/>
        </w:rPr>
        <w:t>Short.</w:t>
      </w:r>
      <w:r w:rsidRPr="16E1FB54" w:rsidR="00914F9A">
        <w:rPr>
          <w:i w:val="1"/>
          <w:iCs w:val="1"/>
          <w:color w:val="0000C0"/>
          <w:lang w:val="en-US" w:bidi="ar-SA"/>
        </w:rPr>
        <w:t>SIZE</w:t>
      </w:r>
      <w:r w:rsidRPr="16E1FB54" w:rsidR="00914F9A">
        <w:rPr>
          <w:lang w:val="en-US" w:bidi="ar-SA"/>
        </w:rPr>
        <w:t xml:space="preserve">);</w:t>
      </w:r>
      <w:r w:rsidRPr="16E1FB54" w:rsidR="00914F9A">
        <w:rPr>
          <w:lang w:val="en-US" w:bidi="ar-SA"/>
        </w:rPr>
        <w:t xml:space="preserve">      </w:t>
      </w:r>
    </w:p>
    <w:p xmlns:wp14="http://schemas.microsoft.com/office/word/2010/wordml" w:rsidRPr="00FE424E" w:rsidR="00914F9A" w:rsidP="00B93391" w:rsidRDefault="00914F9A" w14:paraId="4E5F2187" wp14:textId="77777777">
      <w:pPr>
        <w:pStyle w:val="Heading3"/>
        <w:numPr>
          <w:ilvl w:val="0"/>
          <w:numId w:val="31"/>
        </w:numPr>
      </w:pPr>
      <w:r w:rsidRPr="00FE424E">
        <w:tab/>
      </w:r>
      <w:r w:rsidRPr="00FE424E">
        <w:tab/>
      </w:r>
      <w:r w:rsidRPr="00FE424E">
        <w:t xml:space="preserve"> </w:t>
      </w:r>
      <w:r>
        <w:t>Print Max value and Min value of</w:t>
      </w:r>
      <w:r w:rsidRPr="00FE424E">
        <w:t xml:space="preserve"> long (64-bit signed integer)</w:t>
      </w:r>
    </w:p>
    <w:p xmlns:wp14="http://schemas.microsoft.com/office/word/2010/wordml" w:rsidR="00914F9A" w:rsidP="16E1FB54" w:rsidRDefault="00914F9A" w14:paraId="0EEC848A" wp14:textId="77777777">
      <w:pPr>
        <w:pStyle w:val="ppCode"/>
        <w:rPr>
          <w:lang w:val="en-US" w:bidi="ar-SA"/>
        </w:rPr>
      </w:pPr>
      <w:r>
        <w:rPr>
          <w:lang w:val="en-GB" w:bidi="ar-SA"/>
        </w:rPr>
        <w:tab/>
      </w:r>
      <w:r w:rsidRPr="16E1FB54" w:rsidR="00914F9A">
        <w:rPr>
          <w:lang w:val="en-US" w:bidi="ar-SA"/>
        </w:rPr>
        <w:t xml:space="preserve">  </w:t>
      </w:r>
      <w:r w:rsidRPr="16E1FB54" w:rsidR="00914F9A">
        <w:rPr>
          <w:lang w:val="en-US" w:bidi="ar-SA"/>
        </w:rPr>
        <w:t>System.</w:t>
      </w:r>
      <w:r w:rsidRPr="16E1FB54" w:rsidR="00914F9A">
        <w:rPr>
          <w:i w:val="1"/>
          <w:iCs w:val="1"/>
          <w:color w:val="0000C0"/>
          <w:lang w:val="en-US" w:bidi="ar-SA"/>
        </w:rPr>
        <w:t>out</w:t>
      </w:r>
      <w:r w:rsidRPr="16E1FB54" w:rsidR="00914F9A">
        <w:rPr>
          <w:lang w:val="en-US" w:bidi="ar-SA"/>
        </w:rPr>
        <w:t>.println</w:t>
      </w:r>
      <w:r w:rsidRPr="16E1FB54" w:rsidR="00914F9A">
        <w:rPr>
          <w:lang w:val="en-US" w:bidi="ar-SA"/>
        </w:rPr>
        <w:t>(</w:t>
      </w:r>
      <w:r w:rsidRPr="16E1FB54" w:rsidR="00914F9A">
        <w:rPr>
          <w:color w:val="2A00FF"/>
          <w:lang w:val="en-US" w:bidi="ar-SA"/>
        </w:rPr>
        <w:t>"long(min) = "</w:t>
      </w:r>
      <w:r w:rsidRPr="16E1FB54" w:rsidR="00914F9A">
        <w:rPr>
          <w:lang w:val="en-US" w:bidi="ar-SA"/>
        </w:rPr>
        <w:t xml:space="preserve"> + </w:t>
      </w:r>
      <w:r w:rsidRPr="16E1FB54" w:rsidR="00914F9A">
        <w:rPr>
          <w:lang w:val="en-US" w:bidi="ar-SA"/>
        </w:rPr>
        <w:t>Long.</w:t>
      </w:r>
      <w:r w:rsidRPr="16E1FB54" w:rsidR="00914F9A">
        <w:rPr>
          <w:i w:val="1"/>
          <w:iCs w:val="1"/>
          <w:color w:val="0000C0"/>
          <w:lang w:val="en-US" w:bidi="ar-SA"/>
        </w:rPr>
        <w:t>MIN_VALUE</w:t>
      </w:r>
      <w:r w:rsidRPr="16E1FB54" w:rsidR="00914F9A">
        <w:rPr>
          <w:lang w:val="en-US" w:bidi="ar-SA"/>
        </w:rPr>
        <w:t xml:space="preserve">);</w:t>
      </w:r>
      <w:r w:rsidRPr="16E1FB54" w:rsidR="00914F9A">
        <w:rPr>
          <w:lang w:val="en-US" w:bidi="ar-SA"/>
        </w:rPr>
        <w:t xml:space="preserve">      </w:t>
      </w:r>
    </w:p>
    <w:p xmlns:wp14="http://schemas.microsoft.com/office/word/2010/wordml" w:rsidR="00914F9A" w:rsidP="16E1FB54" w:rsidRDefault="00914F9A" w14:paraId="5F8C5025" wp14:textId="77777777">
      <w:pPr>
        <w:pStyle w:val="ppCode"/>
        <w:rPr>
          <w:lang w:val="en-US" w:bidi="ar-SA"/>
        </w:rPr>
      </w:pPr>
      <w:r>
        <w:rPr>
          <w:lang w:val="en-GB" w:bidi="ar-SA"/>
        </w:rPr>
        <w:tab/>
      </w:r>
      <w:r w:rsidRPr="16E1FB54" w:rsidR="00914F9A">
        <w:rPr>
          <w:lang w:val="en-US" w:bidi="ar-SA"/>
        </w:rPr>
        <w:t xml:space="preserve">  </w:t>
      </w:r>
      <w:r w:rsidRPr="16E1FB54" w:rsidR="00914F9A">
        <w:rPr>
          <w:lang w:val="en-US" w:bidi="ar-SA"/>
        </w:rPr>
        <w:t>System.</w:t>
      </w:r>
      <w:r w:rsidRPr="16E1FB54" w:rsidR="00914F9A">
        <w:rPr>
          <w:i w:val="1"/>
          <w:iCs w:val="1"/>
          <w:color w:val="0000C0"/>
          <w:lang w:val="en-US" w:bidi="ar-SA"/>
        </w:rPr>
        <w:t>out</w:t>
      </w:r>
      <w:r w:rsidRPr="16E1FB54" w:rsidR="00914F9A">
        <w:rPr>
          <w:lang w:val="en-US" w:bidi="ar-SA"/>
        </w:rPr>
        <w:t>.println</w:t>
      </w:r>
      <w:r w:rsidRPr="16E1FB54" w:rsidR="00914F9A">
        <w:rPr>
          <w:lang w:val="en-US" w:bidi="ar-SA"/>
        </w:rPr>
        <w:t>(</w:t>
      </w:r>
      <w:r w:rsidRPr="16E1FB54" w:rsidR="00914F9A">
        <w:rPr>
          <w:color w:val="2A00FF"/>
          <w:lang w:val="en-US" w:bidi="ar-SA"/>
        </w:rPr>
        <w:t>"long(max) = "</w:t>
      </w:r>
      <w:r w:rsidRPr="16E1FB54" w:rsidR="00914F9A">
        <w:rPr>
          <w:lang w:val="en-US" w:bidi="ar-SA"/>
        </w:rPr>
        <w:t xml:space="preserve"> + </w:t>
      </w:r>
      <w:r w:rsidRPr="16E1FB54" w:rsidR="00914F9A">
        <w:rPr>
          <w:lang w:val="en-US" w:bidi="ar-SA"/>
        </w:rPr>
        <w:t>Long.</w:t>
      </w:r>
      <w:r w:rsidRPr="16E1FB54" w:rsidR="00914F9A">
        <w:rPr>
          <w:i w:val="1"/>
          <w:iCs w:val="1"/>
          <w:color w:val="0000C0"/>
          <w:lang w:val="en-US" w:bidi="ar-SA"/>
        </w:rPr>
        <w:t>MAX_VALUE</w:t>
      </w:r>
      <w:r w:rsidRPr="16E1FB54" w:rsidR="00914F9A">
        <w:rPr>
          <w:lang w:val="en-US" w:bidi="ar-SA"/>
        </w:rPr>
        <w:t xml:space="preserve">);</w:t>
      </w:r>
      <w:r w:rsidRPr="16E1FB54" w:rsidR="00914F9A">
        <w:rPr>
          <w:lang w:val="en-US" w:bidi="ar-SA"/>
        </w:rPr>
        <w:t xml:space="preserve">      </w:t>
      </w:r>
    </w:p>
    <w:p xmlns:wp14="http://schemas.microsoft.com/office/word/2010/wordml" w:rsidR="00914F9A" w:rsidP="16E1FB54" w:rsidRDefault="00914F9A" w14:paraId="68CF3DDD" wp14:textId="77777777">
      <w:pPr>
        <w:pStyle w:val="ppCode"/>
        <w:rPr>
          <w:lang w:val="en-US" w:bidi="ar-SA"/>
        </w:rPr>
      </w:pPr>
      <w:r>
        <w:rPr>
          <w:lang w:val="en-GB" w:bidi="ar-SA"/>
        </w:rPr>
        <w:tab/>
      </w:r>
      <w:r w:rsidRPr="16E1FB54" w:rsidR="00914F9A">
        <w:rPr>
          <w:lang w:val="en-US" w:bidi="ar-SA"/>
        </w:rPr>
        <w:t xml:space="preserve">  </w:t>
      </w:r>
      <w:r w:rsidRPr="16E1FB54" w:rsidR="00914F9A">
        <w:rPr>
          <w:lang w:val="en-US" w:bidi="ar-SA"/>
        </w:rPr>
        <w:t>System.</w:t>
      </w:r>
      <w:r w:rsidRPr="16E1FB54" w:rsidR="00914F9A">
        <w:rPr>
          <w:i w:val="1"/>
          <w:iCs w:val="1"/>
          <w:color w:val="0000C0"/>
          <w:lang w:val="en-US" w:bidi="ar-SA"/>
        </w:rPr>
        <w:t>out</w:t>
      </w:r>
      <w:r w:rsidRPr="16E1FB54" w:rsidR="00914F9A">
        <w:rPr>
          <w:lang w:val="en-US" w:bidi="ar-SA"/>
        </w:rPr>
        <w:t>.println</w:t>
      </w:r>
      <w:r w:rsidRPr="16E1FB54" w:rsidR="00914F9A">
        <w:rPr>
          <w:lang w:val="en-US" w:bidi="ar-SA"/>
        </w:rPr>
        <w:t>(</w:t>
      </w:r>
      <w:r w:rsidRPr="16E1FB54" w:rsidR="00914F9A">
        <w:rPr>
          <w:color w:val="2A00FF"/>
          <w:lang w:val="en-US" w:bidi="ar-SA"/>
        </w:rPr>
        <w:t>"long(bit-length) = "</w:t>
      </w:r>
      <w:r w:rsidRPr="16E1FB54" w:rsidR="00914F9A">
        <w:rPr>
          <w:lang w:val="en-US" w:bidi="ar-SA"/>
        </w:rPr>
        <w:t xml:space="preserve"> + </w:t>
      </w:r>
      <w:r w:rsidRPr="16E1FB54" w:rsidR="00914F9A">
        <w:rPr>
          <w:lang w:val="en-US" w:bidi="ar-SA"/>
        </w:rPr>
        <w:t>Long.</w:t>
      </w:r>
      <w:r w:rsidRPr="16E1FB54" w:rsidR="00914F9A">
        <w:rPr>
          <w:i w:val="1"/>
          <w:iCs w:val="1"/>
          <w:color w:val="0000C0"/>
          <w:lang w:val="en-US" w:bidi="ar-SA"/>
        </w:rPr>
        <w:t>SIZE</w:t>
      </w:r>
      <w:r w:rsidRPr="16E1FB54" w:rsidR="00914F9A">
        <w:rPr>
          <w:lang w:val="en-US" w:bidi="ar-SA"/>
        </w:rPr>
        <w:t xml:space="preserve">);</w:t>
      </w:r>
      <w:r w:rsidRPr="16E1FB54" w:rsidR="00914F9A">
        <w:rPr>
          <w:lang w:val="en-US" w:bidi="ar-SA"/>
        </w:rPr>
        <w:t xml:space="preserve">      </w:t>
      </w:r>
    </w:p>
    <w:p xmlns:wp14="http://schemas.microsoft.com/office/word/2010/wordml" w:rsidRPr="00FE424E" w:rsidR="00914F9A" w:rsidP="00B93391" w:rsidRDefault="00914F9A" w14:paraId="51E24507" wp14:textId="77777777">
      <w:pPr>
        <w:pStyle w:val="Heading3"/>
        <w:numPr>
          <w:ilvl w:val="0"/>
          <w:numId w:val="31"/>
        </w:numPr>
      </w:pPr>
      <w:r w:rsidRPr="00FE424E">
        <w:tab/>
      </w:r>
      <w:r w:rsidRPr="00FE424E">
        <w:tab/>
      </w:r>
      <w:r w:rsidRPr="00FE424E">
        <w:t xml:space="preserve"> </w:t>
      </w:r>
      <w:r>
        <w:t>Print Max value and Min value of</w:t>
      </w:r>
      <w:r w:rsidRPr="00FE424E">
        <w:t xml:space="preserve"> char (16-bit character or 16-bit unsigned integer)</w:t>
      </w:r>
    </w:p>
    <w:p xmlns:wp14="http://schemas.microsoft.com/office/word/2010/wordml" w:rsidR="00914F9A" w:rsidP="16E1FB54" w:rsidRDefault="00914F9A" w14:paraId="0A27EAA3" wp14:textId="77777777">
      <w:pPr>
        <w:pStyle w:val="ppCode"/>
        <w:rPr>
          <w:lang w:val="en-US" w:bidi="ar-SA"/>
        </w:rPr>
      </w:pPr>
      <w:r>
        <w:rPr>
          <w:lang w:val="en-GB" w:bidi="ar-SA"/>
        </w:rPr>
        <w:tab/>
      </w:r>
      <w:r w:rsidRPr="16E1FB54" w:rsidR="00914F9A">
        <w:rPr>
          <w:lang w:val="en-US" w:bidi="ar-SA"/>
        </w:rPr>
        <w:t xml:space="preserve">  </w:t>
      </w:r>
      <w:r w:rsidRPr="16E1FB54" w:rsidR="00914F9A">
        <w:rPr>
          <w:lang w:val="en-US" w:bidi="ar-SA"/>
        </w:rPr>
        <w:t>System.</w:t>
      </w:r>
      <w:r w:rsidRPr="16E1FB54" w:rsidR="00914F9A">
        <w:rPr>
          <w:i w:val="1"/>
          <w:iCs w:val="1"/>
          <w:color w:val="0000C0"/>
          <w:lang w:val="en-US" w:bidi="ar-SA"/>
        </w:rPr>
        <w:t>out</w:t>
      </w:r>
      <w:r w:rsidRPr="16E1FB54" w:rsidR="00914F9A">
        <w:rPr>
          <w:lang w:val="en-US" w:bidi="ar-SA"/>
        </w:rPr>
        <w:t>.println</w:t>
      </w:r>
      <w:r w:rsidRPr="16E1FB54" w:rsidR="00914F9A">
        <w:rPr>
          <w:lang w:val="en-US" w:bidi="ar-SA"/>
        </w:rPr>
        <w:t>(</w:t>
      </w:r>
      <w:r w:rsidRPr="16E1FB54" w:rsidR="00914F9A">
        <w:rPr>
          <w:color w:val="2A00FF"/>
          <w:lang w:val="en-US" w:bidi="ar-SA"/>
        </w:rPr>
        <w:t>"char(min) = "</w:t>
      </w:r>
      <w:r w:rsidRPr="16E1FB54" w:rsidR="00914F9A">
        <w:rPr>
          <w:lang w:val="en-US" w:bidi="ar-SA"/>
        </w:rPr>
        <w:t xml:space="preserve"> + (</w:t>
      </w:r>
      <w:r w:rsidRPr="16E1FB54" w:rsidR="00914F9A">
        <w:rPr>
          <w:b w:val="1"/>
          <w:bCs w:val="1"/>
          <w:color w:val="7F0055"/>
          <w:lang w:val="en-US" w:bidi="ar-SA"/>
        </w:rPr>
        <w:t>int</w:t>
      </w:r>
      <w:r w:rsidRPr="16E1FB54" w:rsidR="00914F9A">
        <w:rPr>
          <w:lang w:val="en-US" w:bidi="ar-SA"/>
        </w:rPr>
        <w:t>)</w:t>
      </w:r>
      <w:r w:rsidRPr="16E1FB54" w:rsidR="00914F9A">
        <w:rPr>
          <w:lang w:val="en-US" w:bidi="ar-SA"/>
        </w:rPr>
        <w:t>Character.</w:t>
      </w:r>
      <w:r w:rsidRPr="16E1FB54" w:rsidR="00914F9A">
        <w:rPr>
          <w:i w:val="1"/>
          <w:iCs w:val="1"/>
          <w:color w:val="0000C0"/>
          <w:lang w:val="en-US" w:bidi="ar-SA"/>
        </w:rPr>
        <w:t>MIN_VALUE</w:t>
      </w:r>
      <w:r w:rsidRPr="16E1FB54" w:rsidR="00914F9A">
        <w:rPr>
          <w:lang w:val="en-US" w:bidi="ar-SA"/>
        </w:rPr>
        <w:t xml:space="preserve">);</w:t>
      </w:r>
      <w:r w:rsidRPr="16E1FB54" w:rsidR="00914F9A">
        <w:rPr>
          <w:lang w:val="en-US" w:bidi="ar-SA"/>
        </w:rPr>
        <w:t xml:space="preserve">      </w:t>
      </w:r>
    </w:p>
    <w:p xmlns:wp14="http://schemas.microsoft.com/office/word/2010/wordml" w:rsidR="00914F9A" w:rsidP="16E1FB54" w:rsidRDefault="00914F9A" w14:paraId="61F17837" wp14:textId="77777777">
      <w:pPr>
        <w:pStyle w:val="ppCode"/>
        <w:rPr>
          <w:lang w:val="en-US" w:bidi="ar-SA"/>
        </w:rPr>
      </w:pPr>
      <w:r>
        <w:rPr>
          <w:lang w:val="en-GB" w:bidi="ar-SA"/>
        </w:rPr>
        <w:tab/>
      </w:r>
      <w:r w:rsidRPr="16E1FB54" w:rsidR="00914F9A">
        <w:rPr>
          <w:lang w:val="en-US" w:bidi="ar-SA"/>
        </w:rPr>
        <w:t xml:space="preserve">  </w:t>
      </w:r>
      <w:r w:rsidRPr="16E1FB54" w:rsidR="00914F9A">
        <w:rPr>
          <w:lang w:val="en-US" w:bidi="ar-SA"/>
        </w:rPr>
        <w:t>System.</w:t>
      </w:r>
      <w:r w:rsidRPr="16E1FB54" w:rsidR="00914F9A">
        <w:rPr>
          <w:i w:val="1"/>
          <w:iCs w:val="1"/>
          <w:color w:val="0000C0"/>
          <w:lang w:val="en-US" w:bidi="ar-SA"/>
        </w:rPr>
        <w:t>out</w:t>
      </w:r>
      <w:r w:rsidRPr="16E1FB54" w:rsidR="00914F9A">
        <w:rPr>
          <w:lang w:val="en-US" w:bidi="ar-SA"/>
        </w:rPr>
        <w:t>.println</w:t>
      </w:r>
      <w:r w:rsidRPr="16E1FB54" w:rsidR="00914F9A">
        <w:rPr>
          <w:lang w:val="en-US" w:bidi="ar-SA"/>
        </w:rPr>
        <w:t>(</w:t>
      </w:r>
      <w:r w:rsidRPr="16E1FB54" w:rsidR="00914F9A">
        <w:rPr>
          <w:color w:val="2A00FF"/>
          <w:lang w:val="en-US" w:bidi="ar-SA"/>
        </w:rPr>
        <w:t>"char(max) = "</w:t>
      </w:r>
      <w:r w:rsidRPr="16E1FB54" w:rsidR="00914F9A">
        <w:rPr>
          <w:lang w:val="en-US" w:bidi="ar-SA"/>
        </w:rPr>
        <w:t xml:space="preserve"> + (</w:t>
      </w:r>
      <w:r w:rsidRPr="16E1FB54" w:rsidR="00914F9A">
        <w:rPr>
          <w:b w:val="1"/>
          <w:bCs w:val="1"/>
          <w:color w:val="7F0055"/>
          <w:lang w:val="en-US" w:bidi="ar-SA"/>
        </w:rPr>
        <w:t>int</w:t>
      </w:r>
      <w:r w:rsidRPr="16E1FB54" w:rsidR="00914F9A">
        <w:rPr>
          <w:lang w:val="en-US" w:bidi="ar-SA"/>
        </w:rPr>
        <w:t>)</w:t>
      </w:r>
      <w:r w:rsidRPr="16E1FB54" w:rsidR="00914F9A">
        <w:rPr>
          <w:lang w:val="en-US" w:bidi="ar-SA"/>
        </w:rPr>
        <w:t>Character.</w:t>
      </w:r>
      <w:r w:rsidRPr="16E1FB54" w:rsidR="00914F9A">
        <w:rPr>
          <w:i w:val="1"/>
          <w:iCs w:val="1"/>
          <w:color w:val="0000C0"/>
          <w:lang w:val="en-US" w:bidi="ar-SA"/>
        </w:rPr>
        <w:t>MAX_VALUE</w:t>
      </w:r>
      <w:r w:rsidRPr="16E1FB54" w:rsidR="00914F9A">
        <w:rPr>
          <w:lang w:val="en-US" w:bidi="ar-SA"/>
        </w:rPr>
        <w:t xml:space="preserve">);</w:t>
      </w:r>
      <w:r w:rsidRPr="16E1FB54" w:rsidR="00914F9A">
        <w:rPr>
          <w:lang w:val="en-US" w:bidi="ar-SA"/>
        </w:rPr>
        <w:t xml:space="preserve">      </w:t>
      </w:r>
    </w:p>
    <w:p xmlns:wp14="http://schemas.microsoft.com/office/word/2010/wordml" w:rsidR="00914F9A" w:rsidP="16E1FB54" w:rsidRDefault="00914F9A" w14:paraId="14B48136" wp14:textId="77777777">
      <w:pPr>
        <w:pStyle w:val="ppCode"/>
        <w:rPr>
          <w:lang w:val="en-US" w:bidi="ar-SA"/>
        </w:rPr>
      </w:pPr>
      <w:r>
        <w:rPr>
          <w:lang w:val="en-GB" w:bidi="ar-SA"/>
        </w:rPr>
        <w:tab/>
      </w:r>
      <w:r w:rsidRPr="16E1FB54" w:rsidR="00914F9A">
        <w:rPr>
          <w:lang w:val="en-US" w:bidi="ar-SA"/>
        </w:rPr>
        <w:t xml:space="preserve">  </w:t>
      </w:r>
      <w:r w:rsidRPr="16E1FB54" w:rsidR="00914F9A">
        <w:rPr>
          <w:lang w:val="en-US" w:bidi="ar-SA"/>
        </w:rPr>
        <w:t>System.</w:t>
      </w:r>
      <w:r w:rsidRPr="16E1FB54" w:rsidR="00914F9A">
        <w:rPr>
          <w:i w:val="1"/>
          <w:iCs w:val="1"/>
          <w:color w:val="0000C0"/>
          <w:lang w:val="en-US" w:bidi="ar-SA"/>
        </w:rPr>
        <w:t>out</w:t>
      </w:r>
      <w:r w:rsidRPr="16E1FB54" w:rsidR="00914F9A">
        <w:rPr>
          <w:lang w:val="en-US" w:bidi="ar-SA"/>
        </w:rPr>
        <w:t>.println</w:t>
      </w:r>
      <w:r w:rsidRPr="16E1FB54" w:rsidR="00914F9A">
        <w:rPr>
          <w:lang w:val="en-US" w:bidi="ar-SA"/>
        </w:rPr>
        <w:t>(</w:t>
      </w:r>
      <w:r w:rsidRPr="16E1FB54" w:rsidR="00914F9A">
        <w:rPr>
          <w:color w:val="2A00FF"/>
          <w:lang w:val="en-US" w:bidi="ar-SA"/>
        </w:rPr>
        <w:t>"char(bit-length) = "</w:t>
      </w:r>
      <w:r w:rsidRPr="16E1FB54" w:rsidR="00914F9A">
        <w:rPr>
          <w:lang w:val="en-US" w:bidi="ar-SA"/>
        </w:rPr>
        <w:t xml:space="preserve"> + </w:t>
      </w:r>
      <w:r w:rsidRPr="16E1FB54" w:rsidR="00914F9A">
        <w:rPr>
          <w:lang w:val="en-US" w:bidi="ar-SA"/>
        </w:rPr>
        <w:t>Character.</w:t>
      </w:r>
      <w:r w:rsidRPr="16E1FB54" w:rsidR="00914F9A">
        <w:rPr>
          <w:i w:val="1"/>
          <w:iCs w:val="1"/>
          <w:color w:val="0000C0"/>
          <w:lang w:val="en-US" w:bidi="ar-SA"/>
        </w:rPr>
        <w:t>SIZE</w:t>
      </w:r>
      <w:r w:rsidRPr="16E1FB54" w:rsidR="00914F9A">
        <w:rPr>
          <w:lang w:val="en-US" w:bidi="ar-SA"/>
        </w:rPr>
        <w:t xml:space="preserve">);</w:t>
      </w:r>
      <w:r w:rsidRPr="16E1FB54" w:rsidR="00914F9A">
        <w:rPr>
          <w:lang w:val="en-US" w:bidi="ar-SA"/>
        </w:rPr>
        <w:t xml:space="preserve">      </w:t>
      </w:r>
    </w:p>
    <w:p xmlns:wp14="http://schemas.microsoft.com/office/word/2010/wordml" w:rsidRPr="00FE424E" w:rsidR="00914F9A" w:rsidP="00B93391" w:rsidRDefault="00914F9A" w14:paraId="5920DEA2" wp14:textId="77777777">
      <w:pPr>
        <w:pStyle w:val="Heading3"/>
        <w:numPr>
          <w:ilvl w:val="0"/>
          <w:numId w:val="31"/>
        </w:numPr>
      </w:pPr>
      <w:r w:rsidRPr="00FE424E">
        <w:tab/>
      </w:r>
      <w:r w:rsidRPr="00FE424E">
        <w:tab/>
      </w:r>
      <w:r w:rsidRPr="00FE424E">
        <w:t xml:space="preserve">    </w:t>
      </w:r>
      <w:r>
        <w:t>Print Max value and Min value of</w:t>
      </w:r>
      <w:r w:rsidRPr="00FE424E">
        <w:t xml:space="preserve"> float (32-bit floating-point)</w:t>
      </w:r>
    </w:p>
    <w:p xmlns:wp14="http://schemas.microsoft.com/office/word/2010/wordml" w:rsidR="00914F9A" w:rsidP="16E1FB54" w:rsidRDefault="00914F9A" w14:paraId="3D5496E3" wp14:textId="77777777">
      <w:pPr>
        <w:pStyle w:val="ppCode"/>
        <w:rPr>
          <w:lang w:val="en-US" w:bidi="ar-SA"/>
        </w:rPr>
      </w:pPr>
      <w:r>
        <w:rPr>
          <w:lang w:val="en-GB" w:bidi="ar-SA"/>
        </w:rPr>
        <w:tab/>
      </w:r>
      <w:r w:rsidRPr="16E1FB54" w:rsidR="00914F9A">
        <w:rPr>
          <w:lang w:val="en-US" w:bidi="ar-SA"/>
        </w:rPr>
        <w:t xml:space="preserve">  </w:t>
      </w:r>
      <w:r w:rsidRPr="16E1FB54" w:rsidR="00914F9A">
        <w:rPr>
          <w:lang w:val="en-US" w:bidi="ar-SA"/>
        </w:rPr>
        <w:t>System.</w:t>
      </w:r>
      <w:r w:rsidRPr="16E1FB54" w:rsidR="00914F9A">
        <w:rPr>
          <w:i w:val="1"/>
          <w:iCs w:val="1"/>
          <w:color w:val="0000C0"/>
          <w:lang w:val="en-US" w:bidi="ar-SA"/>
        </w:rPr>
        <w:t>out</w:t>
      </w:r>
      <w:r w:rsidRPr="16E1FB54" w:rsidR="00914F9A">
        <w:rPr>
          <w:lang w:val="en-US" w:bidi="ar-SA"/>
        </w:rPr>
        <w:t>.println</w:t>
      </w:r>
      <w:r w:rsidRPr="16E1FB54" w:rsidR="00914F9A">
        <w:rPr>
          <w:lang w:val="en-US" w:bidi="ar-SA"/>
        </w:rPr>
        <w:t>(</w:t>
      </w:r>
      <w:r w:rsidRPr="16E1FB54" w:rsidR="00914F9A">
        <w:rPr>
          <w:color w:val="2A00FF"/>
          <w:lang w:val="en-US" w:bidi="ar-SA"/>
        </w:rPr>
        <w:t>"float(min) = "</w:t>
      </w:r>
      <w:r w:rsidRPr="16E1FB54" w:rsidR="00914F9A">
        <w:rPr>
          <w:lang w:val="en-US" w:bidi="ar-SA"/>
        </w:rPr>
        <w:t xml:space="preserve"> + </w:t>
      </w:r>
      <w:r w:rsidRPr="16E1FB54" w:rsidR="00914F9A">
        <w:rPr>
          <w:lang w:val="en-US" w:bidi="ar-SA"/>
        </w:rPr>
        <w:t>Float.</w:t>
      </w:r>
      <w:r w:rsidRPr="16E1FB54" w:rsidR="00914F9A">
        <w:rPr>
          <w:i w:val="1"/>
          <w:iCs w:val="1"/>
          <w:color w:val="0000C0"/>
          <w:lang w:val="en-US" w:bidi="ar-SA"/>
        </w:rPr>
        <w:t>MIN_VALUE</w:t>
      </w:r>
      <w:r w:rsidRPr="16E1FB54" w:rsidR="00914F9A">
        <w:rPr>
          <w:lang w:val="en-US" w:bidi="ar-SA"/>
        </w:rPr>
        <w:t xml:space="preserve">);</w:t>
      </w:r>
      <w:r w:rsidRPr="16E1FB54" w:rsidR="00914F9A">
        <w:rPr>
          <w:lang w:val="en-US" w:bidi="ar-SA"/>
        </w:rPr>
        <w:t xml:space="preserve">      </w:t>
      </w:r>
    </w:p>
    <w:p xmlns:wp14="http://schemas.microsoft.com/office/word/2010/wordml" w:rsidR="00914F9A" w:rsidP="16E1FB54" w:rsidRDefault="00914F9A" w14:paraId="0490B191" wp14:textId="77777777">
      <w:pPr>
        <w:pStyle w:val="ppCode"/>
        <w:rPr>
          <w:lang w:val="en-US" w:bidi="ar-SA"/>
        </w:rPr>
      </w:pPr>
      <w:r>
        <w:rPr>
          <w:lang w:val="en-GB" w:bidi="ar-SA"/>
        </w:rPr>
        <w:tab/>
      </w:r>
      <w:r w:rsidRPr="16E1FB54" w:rsidR="00914F9A">
        <w:rPr>
          <w:lang w:val="en-US" w:bidi="ar-SA"/>
        </w:rPr>
        <w:t xml:space="preserve">  </w:t>
      </w:r>
      <w:r w:rsidRPr="16E1FB54" w:rsidR="00914F9A">
        <w:rPr>
          <w:lang w:val="en-US" w:bidi="ar-SA"/>
        </w:rPr>
        <w:t>System.</w:t>
      </w:r>
      <w:r w:rsidRPr="16E1FB54" w:rsidR="00914F9A">
        <w:rPr>
          <w:i w:val="1"/>
          <w:iCs w:val="1"/>
          <w:color w:val="0000C0"/>
          <w:lang w:val="en-US" w:bidi="ar-SA"/>
        </w:rPr>
        <w:t>out</w:t>
      </w:r>
      <w:r w:rsidRPr="16E1FB54" w:rsidR="00914F9A">
        <w:rPr>
          <w:lang w:val="en-US" w:bidi="ar-SA"/>
        </w:rPr>
        <w:t>.println</w:t>
      </w:r>
      <w:r w:rsidRPr="16E1FB54" w:rsidR="00914F9A">
        <w:rPr>
          <w:lang w:val="en-US" w:bidi="ar-SA"/>
        </w:rPr>
        <w:t>(</w:t>
      </w:r>
      <w:r w:rsidRPr="16E1FB54" w:rsidR="00914F9A">
        <w:rPr>
          <w:color w:val="2A00FF"/>
          <w:lang w:val="en-US" w:bidi="ar-SA"/>
        </w:rPr>
        <w:t>"float(max) = "</w:t>
      </w:r>
      <w:r w:rsidRPr="16E1FB54" w:rsidR="00914F9A">
        <w:rPr>
          <w:lang w:val="en-US" w:bidi="ar-SA"/>
        </w:rPr>
        <w:t xml:space="preserve"> + </w:t>
      </w:r>
      <w:r w:rsidRPr="16E1FB54" w:rsidR="00914F9A">
        <w:rPr>
          <w:lang w:val="en-US" w:bidi="ar-SA"/>
        </w:rPr>
        <w:t>Float.</w:t>
      </w:r>
      <w:r w:rsidRPr="16E1FB54" w:rsidR="00914F9A">
        <w:rPr>
          <w:i w:val="1"/>
          <w:iCs w:val="1"/>
          <w:color w:val="0000C0"/>
          <w:lang w:val="en-US" w:bidi="ar-SA"/>
        </w:rPr>
        <w:t>MAX_VALUE</w:t>
      </w:r>
      <w:r w:rsidRPr="16E1FB54" w:rsidR="00914F9A">
        <w:rPr>
          <w:lang w:val="en-US" w:bidi="ar-SA"/>
        </w:rPr>
        <w:t xml:space="preserve">);</w:t>
      </w:r>
      <w:r w:rsidRPr="16E1FB54" w:rsidR="00914F9A">
        <w:rPr>
          <w:lang w:val="en-US" w:bidi="ar-SA"/>
        </w:rPr>
        <w:t xml:space="preserve">      </w:t>
      </w:r>
    </w:p>
    <w:p xmlns:wp14="http://schemas.microsoft.com/office/word/2010/wordml" w:rsidR="00914F9A" w:rsidP="16E1FB54" w:rsidRDefault="00914F9A" w14:paraId="25DBDDD7" wp14:textId="77777777">
      <w:pPr>
        <w:pStyle w:val="ppCode"/>
        <w:rPr>
          <w:lang w:val="en-US" w:bidi="ar-SA"/>
        </w:rPr>
      </w:pPr>
      <w:r>
        <w:rPr>
          <w:lang w:val="en-GB" w:bidi="ar-SA"/>
        </w:rPr>
        <w:tab/>
      </w:r>
      <w:r w:rsidRPr="16E1FB54" w:rsidR="00914F9A">
        <w:rPr>
          <w:lang w:val="en-US" w:bidi="ar-SA"/>
        </w:rPr>
        <w:t xml:space="preserve">  </w:t>
      </w:r>
      <w:r w:rsidRPr="16E1FB54" w:rsidR="00914F9A">
        <w:rPr>
          <w:lang w:val="en-US" w:bidi="ar-SA"/>
        </w:rPr>
        <w:t>System.</w:t>
      </w:r>
      <w:r w:rsidRPr="16E1FB54" w:rsidR="00914F9A">
        <w:rPr>
          <w:i w:val="1"/>
          <w:iCs w:val="1"/>
          <w:color w:val="0000C0"/>
          <w:lang w:val="en-US" w:bidi="ar-SA"/>
        </w:rPr>
        <w:t>out</w:t>
      </w:r>
      <w:r w:rsidRPr="16E1FB54" w:rsidR="00914F9A">
        <w:rPr>
          <w:lang w:val="en-US" w:bidi="ar-SA"/>
        </w:rPr>
        <w:t>.println</w:t>
      </w:r>
      <w:r w:rsidRPr="16E1FB54" w:rsidR="00914F9A">
        <w:rPr>
          <w:lang w:val="en-US" w:bidi="ar-SA"/>
        </w:rPr>
        <w:t>(</w:t>
      </w:r>
      <w:r w:rsidRPr="16E1FB54" w:rsidR="00914F9A">
        <w:rPr>
          <w:color w:val="2A00FF"/>
          <w:lang w:val="en-US" w:bidi="ar-SA"/>
        </w:rPr>
        <w:t>"float(bit-length) = "</w:t>
      </w:r>
      <w:r w:rsidRPr="16E1FB54" w:rsidR="00914F9A">
        <w:rPr>
          <w:lang w:val="en-US" w:bidi="ar-SA"/>
        </w:rPr>
        <w:t xml:space="preserve"> + </w:t>
      </w:r>
      <w:r w:rsidRPr="16E1FB54" w:rsidR="00914F9A">
        <w:rPr>
          <w:lang w:val="en-US" w:bidi="ar-SA"/>
        </w:rPr>
        <w:t>Float.</w:t>
      </w:r>
      <w:r w:rsidRPr="16E1FB54" w:rsidR="00914F9A">
        <w:rPr>
          <w:i w:val="1"/>
          <w:iCs w:val="1"/>
          <w:color w:val="0000C0"/>
          <w:lang w:val="en-US" w:bidi="ar-SA"/>
        </w:rPr>
        <w:t>SIZE</w:t>
      </w:r>
      <w:r w:rsidRPr="16E1FB54" w:rsidR="00914F9A">
        <w:rPr>
          <w:lang w:val="en-US" w:bidi="ar-SA"/>
        </w:rPr>
        <w:t xml:space="preserve">);</w:t>
      </w:r>
      <w:r w:rsidRPr="16E1FB54" w:rsidR="00914F9A">
        <w:rPr>
          <w:lang w:val="en-US" w:bidi="ar-SA"/>
        </w:rPr>
        <w:t xml:space="preserve">      </w:t>
      </w:r>
    </w:p>
    <w:p xmlns:wp14="http://schemas.microsoft.com/office/word/2010/wordml" w:rsidRPr="00FE424E" w:rsidR="00914F9A" w:rsidP="00B93391" w:rsidRDefault="00914F9A" w14:paraId="2C61785E" wp14:textId="77777777">
      <w:pPr>
        <w:pStyle w:val="Heading3"/>
        <w:numPr>
          <w:ilvl w:val="0"/>
          <w:numId w:val="31"/>
        </w:numPr>
      </w:pPr>
      <w:r w:rsidRPr="00FE424E">
        <w:tab/>
      </w:r>
      <w:r w:rsidRPr="00FE424E">
        <w:tab/>
      </w:r>
      <w:r w:rsidRPr="00FE424E">
        <w:t xml:space="preserve">  </w:t>
      </w:r>
      <w:r>
        <w:t xml:space="preserve">Print Max value and Min value of </w:t>
      </w:r>
      <w:r w:rsidRPr="00FE424E">
        <w:t>double (64-bit floating-point)</w:t>
      </w:r>
    </w:p>
    <w:p xmlns:wp14="http://schemas.microsoft.com/office/word/2010/wordml" w:rsidR="00914F9A" w:rsidP="16E1FB54" w:rsidRDefault="00914F9A" w14:paraId="044FE856" wp14:textId="77777777">
      <w:pPr>
        <w:pStyle w:val="ppCode"/>
        <w:rPr>
          <w:lang w:val="en-US" w:bidi="ar-SA"/>
        </w:rPr>
      </w:pPr>
      <w:r>
        <w:rPr>
          <w:lang w:val="en-GB" w:bidi="ar-SA"/>
        </w:rPr>
        <w:tab/>
      </w:r>
      <w:r w:rsidRPr="16E1FB54" w:rsidR="00914F9A">
        <w:rPr>
          <w:lang w:val="en-US" w:bidi="ar-SA"/>
        </w:rPr>
        <w:t xml:space="preserve">  </w:t>
      </w:r>
      <w:r w:rsidRPr="16E1FB54" w:rsidR="00914F9A">
        <w:rPr>
          <w:lang w:val="en-US" w:bidi="ar-SA"/>
        </w:rPr>
        <w:t>System.</w:t>
      </w:r>
      <w:r w:rsidRPr="16E1FB54" w:rsidR="00914F9A">
        <w:rPr>
          <w:i w:val="1"/>
          <w:iCs w:val="1"/>
          <w:color w:val="0000C0"/>
          <w:lang w:val="en-US" w:bidi="ar-SA"/>
        </w:rPr>
        <w:t>out</w:t>
      </w:r>
      <w:r w:rsidRPr="16E1FB54" w:rsidR="00914F9A">
        <w:rPr>
          <w:lang w:val="en-US" w:bidi="ar-SA"/>
        </w:rPr>
        <w:t>.println</w:t>
      </w:r>
      <w:r w:rsidRPr="16E1FB54" w:rsidR="00914F9A">
        <w:rPr>
          <w:lang w:val="en-US" w:bidi="ar-SA"/>
        </w:rPr>
        <w:t>(</w:t>
      </w:r>
      <w:r w:rsidRPr="16E1FB54" w:rsidR="00914F9A">
        <w:rPr>
          <w:color w:val="2A00FF"/>
          <w:lang w:val="en-US" w:bidi="ar-SA"/>
        </w:rPr>
        <w:t>"double(min) = "</w:t>
      </w:r>
      <w:r w:rsidRPr="16E1FB54" w:rsidR="00914F9A">
        <w:rPr>
          <w:lang w:val="en-US" w:bidi="ar-SA"/>
        </w:rPr>
        <w:t xml:space="preserve"> + </w:t>
      </w:r>
      <w:r w:rsidRPr="16E1FB54" w:rsidR="00914F9A">
        <w:rPr>
          <w:lang w:val="en-US" w:bidi="ar-SA"/>
        </w:rPr>
        <w:t>Double.</w:t>
      </w:r>
      <w:r w:rsidRPr="16E1FB54" w:rsidR="00914F9A">
        <w:rPr>
          <w:i w:val="1"/>
          <w:iCs w:val="1"/>
          <w:color w:val="0000C0"/>
          <w:lang w:val="en-US" w:bidi="ar-SA"/>
        </w:rPr>
        <w:t>MIN_VALUE</w:t>
      </w:r>
      <w:r w:rsidRPr="16E1FB54" w:rsidR="00914F9A">
        <w:rPr>
          <w:lang w:val="en-US" w:bidi="ar-SA"/>
        </w:rPr>
        <w:t xml:space="preserve">);</w:t>
      </w:r>
      <w:r w:rsidRPr="16E1FB54" w:rsidR="00914F9A">
        <w:rPr>
          <w:lang w:val="en-US" w:bidi="ar-SA"/>
        </w:rPr>
        <w:t xml:space="preserve">      </w:t>
      </w:r>
    </w:p>
    <w:p xmlns:wp14="http://schemas.microsoft.com/office/word/2010/wordml" w:rsidR="00914F9A" w:rsidP="16E1FB54" w:rsidRDefault="00914F9A" w14:paraId="4C850B25" wp14:textId="77777777">
      <w:pPr>
        <w:pStyle w:val="ppCode"/>
        <w:rPr>
          <w:lang w:val="en-US" w:bidi="ar-SA"/>
        </w:rPr>
      </w:pPr>
      <w:r>
        <w:rPr>
          <w:lang w:val="en-GB" w:bidi="ar-SA"/>
        </w:rPr>
        <w:tab/>
      </w:r>
      <w:r w:rsidRPr="16E1FB54" w:rsidR="00914F9A">
        <w:rPr>
          <w:lang w:val="en-US" w:bidi="ar-SA"/>
        </w:rPr>
        <w:t xml:space="preserve">  </w:t>
      </w:r>
      <w:r w:rsidRPr="16E1FB54" w:rsidR="00914F9A">
        <w:rPr>
          <w:lang w:val="en-US" w:bidi="ar-SA"/>
        </w:rPr>
        <w:t>System.</w:t>
      </w:r>
      <w:r w:rsidRPr="16E1FB54" w:rsidR="00914F9A">
        <w:rPr>
          <w:i w:val="1"/>
          <w:iCs w:val="1"/>
          <w:color w:val="0000C0"/>
          <w:lang w:val="en-US" w:bidi="ar-SA"/>
        </w:rPr>
        <w:t>out</w:t>
      </w:r>
      <w:r w:rsidRPr="16E1FB54" w:rsidR="00914F9A">
        <w:rPr>
          <w:lang w:val="en-US" w:bidi="ar-SA"/>
        </w:rPr>
        <w:t>.println</w:t>
      </w:r>
      <w:r w:rsidRPr="16E1FB54" w:rsidR="00914F9A">
        <w:rPr>
          <w:lang w:val="en-US" w:bidi="ar-SA"/>
        </w:rPr>
        <w:t>(</w:t>
      </w:r>
      <w:r w:rsidRPr="16E1FB54" w:rsidR="00914F9A">
        <w:rPr>
          <w:color w:val="2A00FF"/>
          <w:lang w:val="en-US" w:bidi="ar-SA"/>
        </w:rPr>
        <w:t>"double(max) = "</w:t>
      </w:r>
      <w:r w:rsidRPr="16E1FB54" w:rsidR="00914F9A">
        <w:rPr>
          <w:lang w:val="en-US" w:bidi="ar-SA"/>
        </w:rPr>
        <w:t xml:space="preserve"> + </w:t>
      </w:r>
      <w:r w:rsidRPr="16E1FB54" w:rsidR="00914F9A">
        <w:rPr>
          <w:lang w:val="en-US" w:bidi="ar-SA"/>
        </w:rPr>
        <w:t>Double.</w:t>
      </w:r>
      <w:r w:rsidRPr="16E1FB54" w:rsidR="00914F9A">
        <w:rPr>
          <w:i w:val="1"/>
          <w:iCs w:val="1"/>
          <w:color w:val="0000C0"/>
          <w:lang w:val="en-US" w:bidi="ar-SA"/>
        </w:rPr>
        <w:t>MAX_VALUE</w:t>
      </w:r>
      <w:r w:rsidRPr="16E1FB54" w:rsidR="00914F9A">
        <w:rPr>
          <w:lang w:val="en-US" w:bidi="ar-SA"/>
        </w:rPr>
        <w:t xml:space="preserve">);</w:t>
      </w:r>
      <w:r w:rsidRPr="16E1FB54" w:rsidR="00914F9A">
        <w:rPr>
          <w:lang w:val="en-US" w:bidi="ar-SA"/>
        </w:rPr>
        <w:t xml:space="preserve">      </w:t>
      </w:r>
    </w:p>
    <w:p xmlns:wp14="http://schemas.microsoft.com/office/word/2010/wordml" w:rsidR="00914F9A" w:rsidP="16E1FB54" w:rsidRDefault="00914F9A" w14:paraId="48D692E6" wp14:textId="77777777">
      <w:pPr>
        <w:pStyle w:val="ppCode"/>
        <w:rPr>
          <w:lang w:val="en-US" w:bidi="ar-SA"/>
        </w:rPr>
      </w:pPr>
      <w:r>
        <w:rPr>
          <w:lang w:val="en-GB" w:bidi="ar-SA"/>
        </w:rPr>
        <w:tab/>
      </w:r>
      <w:r w:rsidRPr="16E1FB54" w:rsidR="00914F9A">
        <w:rPr>
          <w:lang w:val="en-US" w:bidi="ar-SA"/>
        </w:rPr>
        <w:t xml:space="preserve">  </w:t>
      </w:r>
      <w:r w:rsidRPr="16E1FB54" w:rsidR="00914F9A">
        <w:rPr>
          <w:lang w:val="en-US" w:bidi="ar-SA"/>
        </w:rPr>
        <w:t>System.</w:t>
      </w:r>
      <w:r w:rsidRPr="16E1FB54" w:rsidR="00914F9A">
        <w:rPr>
          <w:i w:val="1"/>
          <w:iCs w:val="1"/>
          <w:color w:val="0000C0"/>
          <w:lang w:val="en-US" w:bidi="ar-SA"/>
        </w:rPr>
        <w:t>out</w:t>
      </w:r>
      <w:r w:rsidRPr="16E1FB54" w:rsidR="00914F9A">
        <w:rPr>
          <w:lang w:val="en-US" w:bidi="ar-SA"/>
        </w:rPr>
        <w:t>.println</w:t>
      </w:r>
      <w:r w:rsidRPr="16E1FB54" w:rsidR="00914F9A">
        <w:rPr>
          <w:lang w:val="en-US" w:bidi="ar-SA"/>
        </w:rPr>
        <w:t>(</w:t>
      </w:r>
      <w:r w:rsidRPr="16E1FB54" w:rsidR="00914F9A">
        <w:rPr>
          <w:color w:val="2A00FF"/>
          <w:lang w:val="en-US" w:bidi="ar-SA"/>
        </w:rPr>
        <w:t>"double(bit-length) = "</w:t>
      </w:r>
      <w:r w:rsidRPr="16E1FB54" w:rsidR="00914F9A">
        <w:rPr>
          <w:lang w:val="en-US" w:bidi="ar-SA"/>
        </w:rPr>
        <w:t xml:space="preserve"> + </w:t>
      </w:r>
      <w:r w:rsidRPr="16E1FB54" w:rsidR="00914F9A">
        <w:rPr>
          <w:lang w:val="en-US" w:bidi="ar-SA"/>
        </w:rPr>
        <w:t>Double.</w:t>
      </w:r>
      <w:r w:rsidRPr="16E1FB54" w:rsidR="00914F9A">
        <w:rPr>
          <w:i w:val="1"/>
          <w:iCs w:val="1"/>
          <w:color w:val="0000C0"/>
          <w:lang w:val="en-US" w:bidi="ar-SA"/>
        </w:rPr>
        <w:t>SIZE</w:t>
      </w:r>
      <w:r w:rsidRPr="16E1FB54" w:rsidR="00914F9A">
        <w:rPr>
          <w:lang w:val="en-US" w:bidi="ar-SA"/>
        </w:rPr>
        <w:t xml:space="preserve">);</w:t>
      </w:r>
      <w:r w:rsidRPr="16E1FB54" w:rsidR="00914F9A">
        <w:rPr>
          <w:lang w:val="en-US" w:bidi="ar-SA"/>
        </w:rPr>
        <w:t xml:space="preserve">      </w:t>
      </w:r>
    </w:p>
    <w:p xmlns:wp14="http://schemas.microsoft.com/office/word/2010/wordml" w:rsidRPr="00E9112B" w:rsidR="00914F9A" w:rsidP="00914F9A" w:rsidRDefault="00914F9A" w14:paraId="260F9676" wp14:textId="77777777">
      <w:pPr>
        <w:pStyle w:val="Heading2"/>
        <w:numPr>
          <w:ilvl w:val="0"/>
          <w:numId w:val="24"/>
        </w:numPr>
        <w:ind w:left="426"/>
      </w:pPr>
      <w:bookmarkStart w:name="_Toc421715244" w:id="13"/>
      <w:r>
        <w:t>Execute your program</w:t>
      </w:r>
      <w:bookmarkEnd w:id="13"/>
    </w:p>
    <w:p xmlns:wp14="http://schemas.microsoft.com/office/word/2010/wordml" w:rsidRPr="00D00B1C" w:rsidR="00914F9A" w:rsidP="00B93391" w:rsidRDefault="00914F9A" w14:paraId="4CF90D27" wp14:textId="77777777">
      <w:pPr>
        <w:pStyle w:val="Heading3"/>
        <w:numPr>
          <w:ilvl w:val="0"/>
          <w:numId w:val="32"/>
        </w:numPr>
        <w:rPr>
          <w:lang w:val="en-GB" w:eastAsia="en-GB" w:bidi="ar-SA"/>
        </w:rPr>
      </w:pPr>
      <w:r w:rsidRPr="00D00B1C">
        <w:rPr>
          <w:lang w:val="en-GB" w:eastAsia="en-GB" w:bidi="ar-SA"/>
        </w:rPr>
        <w:t xml:space="preserve">To run the program, right-click anywhere on the source file "TypeMinMax.java" (or from the "Run" menu) </w:t>
      </w:r>
      <w:r w:rsidRPr="00D00B1C">
        <w:rPr>
          <w:rFonts w:ascii="Cambria Math" w:hAnsi="Cambria Math" w:cs="Cambria Math"/>
          <w:lang w:val="en-GB" w:eastAsia="en-GB" w:bidi="ar-SA"/>
        </w:rPr>
        <w:t>⇒</w:t>
      </w:r>
      <w:r w:rsidRPr="00D00B1C">
        <w:rPr>
          <w:rFonts w:ascii="Calibri" w:hAnsi="Calibri" w:cs="Calibri"/>
          <w:lang w:val="en-GB" w:eastAsia="en-GB" w:bidi="ar-SA"/>
        </w:rPr>
        <w:t xml:space="preserve"> Choose "Run As" </w:t>
      </w:r>
      <w:r w:rsidRPr="00D00B1C">
        <w:rPr>
          <w:rFonts w:ascii="Cambria Math" w:hAnsi="Cambria Math" w:cs="Cambria Math"/>
          <w:lang w:val="en-GB" w:eastAsia="en-GB" w:bidi="ar-SA"/>
        </w:rPr>
        <w:t>⇒</w:t>
      </w:r>
      <w:r w:rsidRPr="00D00B1C">
        <w:rPr>
          <w:rFonts w:ascii="Calibri" w:hAnsi="Calibri" w:cs="Calibri"/>
          <w:lang w:val="en-GB" w:eastAsia="en-GB" w:bidi="ar-SA"/>
        </w:rPr>
        <w:t xml:space="preserve"> "Java Application". </w:t>
      </w:r>
    </w:p>
    <w:p xmlns:wp14="http://schemas.microsoft.com/office/word/2010/wordml" w:rsidR="00914F9A" w:rsidP="00B93391" w:rsidRDefault="00914F9A" w14:paraId="6B8C2938" wp14:textId="77777777">
      <w:pPr>
        <w:pStyle w:val="Heading3"/>
        <w:numPr>
          <w:ilvl w:val="0"/>
          <w:numId w:val="32"/>
        </w:numPr>
        <w:rPr>
          <w:lang w:val="en-GB" w:eastAsia="en-GB" w:bidi="ar-SA"/>
        </w:rPr>
      </w:pPr>
      <w:r>
        <w:rPr>
          <w:lang w:val="en-GB" w:eastAsia="en-GB" w:bidi="ar-SA"/>
        </w:rPr>
        <w:t xml:space="preserve"> The output appears on the "Console" panel</w:t>
      </w:r>
    </w:p>
    <w:p xmlns:wp14="http://schemas.microsoft.com/office/word/2010/wordml" w:rsidR="00914F9A" w:rsidP="00914F9A" w:rsidRDefault="00914F9A" w14:paraId="62486C05" wp14:textId="77777777">
      <w:pPr>
        <w:jc w:val="center"/>
      </w:pPr>
      <w:r>
        <w:rPr>
          <w:noProof/>
          <w:lang w:bidi="ar-SA"/>
        </w:rPr>
        <w:drawing>
          <wp:inline xmlns:wp14="http://schemas.microsoft.com/office/word/2010/wordprocessingDrawing" distT="0" distB="0" distL="0" distR="0" wp14:anchorId="56713240" wp14:editId="7777777">
            <wp:extent cx="2990850" cy="388620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14F9A" w:rsidP="00AE6B4F" w:rsidRDefault="00914F9A" w14:paraId="4101652C" wp14:textId="77777777">
      <w:pPr>
        <w:jc w:val="center"/>
      </w:pPr>
    </w:p>
    <w:p xmlns:wp14="http://schemas.microsoft.com/office/word/2010/wordml" w:rsidR="00394C4E" w:rsidP="00851908" w:rsidRDefault="00394C4E" w14:paraId="45FB7C8E" wp14:textId="77777777">
      <w:pPr>
        <w:pStyle w:val="Tieude1"/>
      </w:pPr>
      <w:bookmarkStart w:name="_Toc421715245" w:id="14"/>
      <w:r>
        <w:t>Scan</w:t>
      </w:r>
      <w:r w:rsidR="00427088">
        <w:t>n</w:t>
      </w:r>
      <w:r w:rsidR="000529FF">
        <w:t>er object</w:t>
      </w:r>
      <w:bookmarkEnd w:id="14"/>
    </w:p>
    <w:p xmlns:wp14="http://schemas.microsoft.com/office/word/2010/wordml" w:rsidRPr="0074437B" w:rsidR="00F51CB4" w:rsidP="00F51CB4" w:rsidRDefault="000529FF" w14:paraId="396473BD" wp14:textId="77777777">
      <w:r>
        <w:t>In this example you will write a program use Scanner Object to allow user input data from their keyboard.</w:t>
      </w:r>
    </w:p>
    <w:p xmlns:wp14="http://schemas.microsoft.com/office/word/2010/wordml" w:rsidR="00F51CB4" w:rsidP="00D618E1" w:rsidRDefault="00F51CB4" w14:paraId="138E65DB" wp14:textId="77777777">
      <w:pPr>
        <w:pStyle w:val="Heading2"/>
        <w:numPr>
          <w:ilvl w:val="0"/>
          <w:numId w:val="26"/>
        </w:numPr>
        <w:ind w:left="426"/>
      </w:pPr>
      <w:bookmarkStart w:name="_Toc421715246" w:id="15"/>
      <w:r w:rsidRPr="00822A62">
        <w:t xml:space="preserve">Create a </w:t>
      </w:r>
      <w:proofErr w:type="spellStart"/>
      <w:proofErr w:type="gramStart"/>
      <w:r w:rsidR="00133514">
        <w:rPr>
          <w:bCs w:val="0"/>
        </w:rPr>
        <w:t>ScannerTest</w:t>
      </w:r>
      <w:proofErr w:type="spellEnd"/>
      <w:r w:rsidRPr="002D20D5">
        <w:rPr>
          <w:bCs w:val="0"/>
        </w:rPr>
        <w:t xml:space="preserve"> </w:t>
      </w:r>
      <w:r>
        <w:t xml:space="preserve"> class</w:t>
      </w:r>
      <w:bookmarkEnd w:id="15"/>
      <w:proofErr w:type="gramEnd"/>
    </w:p>
    <w:p xmlns:wp14="http://schemas.microsoft.com/office/word/2010/wordml" w:rsidR="00F51CB4" w:rsidP="00D618E1" w:rsidRDefault="00F51CB4" w14:paraId="5B53B9EB" wp14:textId="77777777">
      <w:pPr>
        <w:pStyle w:val="Heading3"/>
        <w:numPr>
          <w:ilvl w:val="0"/>
          <w:numId w:val="28"/>
        </w:numPr>
      </w:pPr>
      <w:proofErr w:type="gramStart"/>
      <w:r w:rsidRPr="0062191D">
        <w:t xml:space="preserve">In the "Package Explorer" (left panel) </w:t>
      </w:r>
      <w:r w:rsidRPr="000529FF">
        <w:rPr>
          <w:rFonts w:ascii="Cambria Math" w:hAnsi="Cambria Math" w:cs="Cambria Math"/>
        </w:rPr>
        <w:t>⇒</w:t>
      </w:r>
      <w:r w:rsidRPr="0062191D">
        <w:t xml:space="preserve"> Right-click on </w:t>
      </w:r>
      <w:r>
        <w:t>your Project</w:t>
      </w:r>
      <w:r w:rsidRPr="0062191D">
        <w:t xml:space="preserve"> (or use the "File" menu) </w:t>
      </w:r>
      <w:r w:rsidRPr="000529FF">
        <w:rPr>
          <w:rFonts w:ascii="Cambria Math" w:hAnsi="Cambria Math" w:cs="Cambria Math"/>
        </w:rPr>
        <w:t>⇒</w:t>
      </w:r>
      <w:r w:rsidRPr="0062191D">
        <w:t xml:space="preserve"> New </w:t>
      </w:r>
      <w:r w:rsidRPr="000529FF">
        <w:rPr>
          <w:rFonts w:ascii="Cambria Math" w:hAnsi="Cambria Math" w:cs="Cambria Math"/>
        </w:rPr>
        <w:t>⇒</w:t>
      </w:r>
      <w:r w:rsidRPr="0062191D">
        <w:t xml:space="preserve"> Class.</w:t>
      </w:r>
      <w:proofErr w:type="gramEnd"/>
    </w:p>
    <w:p xmlns:wp14="http://schemas.microsoft.com/office/word/2010/wordml" w:rsidR="00F51CB4" w:rsidP="00D618E1" w:rsidRDefault="00F51CB4" w14:paraId="5595681E" wp14:textId="77777777">
      <w:pPr>
        <w:pStyle w:val="Heading3"/>
        <w:numPr>
          <w:ilvl w:val="0"/>
          <w:numId w:val="6"/>
        </w:numPr>
      </w:pPr>
      <w:r>
        <w:t>The "New Java Class" dialog pops up.</w:t>
      </w:r>
    </w:p>
    <w:p xmlns:wp14="http://schemas.microsoft.com/office/word/2010/wordml" w:rsidRPr="009B4D79" w:rsidR="00F51CB4" w:rsidP="00F51CB4" w:rsidRDefault="00F51CB4" w14:paraId="3B044C2D" wp14:textId="77777777">
      <w:pPr>
        <w:pStyle w:val="Bullet"/>
        <w:rPr>
          <w:lang w:val="en-GB" w:eastAsia="en-GB" w:bidi="ar-SA"/>
        </w:rPr>
      </w:pPr>
      <w:r w:rsidRPr="009B4D79">
        <w:rPr>
          <w:lang w:val="en-GB" w:eastAsia="en-GB" w:bidi="ar-SA"/>
        </w:rPr>
        <w:t>In "Name" field, enter "</w:t>
      </w:r>
      <w:proofErr w:type="spellStart"/>
      <w:r w:rsidR="000529FF">
        <w:t>ScannerTest</w:t>
      </w:r>
      <w:proofErr w:type="spellEnd"/>
      <w:r>
        <w:t xml:space="preserve"> </w:t>
      </w:r>
      <w:r w:rsidRPr="009B4D79">
        <w:rPr>
          <w:lang w:val="en-GB" w:eastAsia="en-GB" w:bidi="ar-SA"/>
        </w:rPr>
        <w:t>".</w:t>
      </w:r>
    </w:p>
    <w:p xmlns:wp14="http://schemas.microsoft.com/office/word/2010/wordml" w:rsidR="00F51CB4" w:rsidP="00F51CB4" w:rsidRDefault="00F51CB4" w14:paraId="146E177A" wp14:textId="77777777">
      <w:pPr>
        <w:pStyle w:val="Bullet"/>
        <w:rPr>
          <w:lang w:val="en-GB" w:eastAsia="en-GB" w:bidi="ar-SA"/>
        </w:rPr>
      </w:pPr>
      <w:bookmarkStart w:name="_GoBack" w:id="16"/>
      <w:bookmarkEnd w:id="16"/>
      <w:r w:rsidRPr="009B4D79">
        <w:rPr>
          <w:lang w:val="en-GB" w:eastAsia="en-GB" w:bidi="ar-SA"/>
        </w:rPr>
        <w:t>Click "Finish".</w:t>
      </w:r>
    </w:p>
    <w:p xmlns:wp14="http://schemas.microsoft.com/office/word/2010/wordml" w:rsidRPr="0030656F" w:rsidR="0030656F" w:rsidP="0030656F" w:rsidRDefault="0030656F" w14:paraId="4B99056E" wp14:textId="77777777">
      <w:pPr>
        <w:jc w:val="center"/>
      </w:pPr>
    </w:p>
    <w:p xmlns:wp14="http://schemas.microsoft.com/office/word/2010/wordml" w:rsidR="00721EED" w:rsidP="00721EED" w:rsidRDefault="00F51CB4" w14:paraId="7E5CB328" wp14:textId="77777777">
      <w:pPr>
        <w:pStyle w:val="Heading2"/>
        <w:ind w:left="426"/>
      </w:pPr>
      <w:bookmarkStart w:name="_Toc421715247" w:id="17"/>
      <w:r w:rsidRPr="006B5D65">
        <w:t>Write your code</w:t>
      </w:r>
      <w:bookmarkEnd w:id="17"/>
    </w:p>
    <w:p xmlns:wp14="http://schemas.microsoft.com/office/word/2010/wordml" w:rsidR="006B5D65" w:rsidP="00D618E1" w:rsidRDefault="005236D3" w14:paraId="76FF10D4" wp14:textId="77777777">
      <w:pPr>
        <w:pStyle w:val="Heading3"/>
        <w:numPr>
          <w:ilvl w:val="0"/>
          <w:numId w:val="29"/>
        </w:numPr>
      </w:pPr>
      <w:r>
        <w:t xml:space="preserve">Import </w:t>
      </w:r>
      <w:r w:rsidR="001540B7">
        <w:t xml:space="preserve">the </w:t>
      </w:r>
      <w:r>
        <w:t xml:space="preserve">Scanner </w:t>
      </w:r>
      <w:r w:rsidR="001540B7">
        <w:t>Library</w:t>
      </w:r>
    </w:p>
    <w:p xmlns:wp14="http://schemas.microsoft.com/office/word/2010/wordml" w:rsidRPr="00F21495" w:rsidR="001540B7" w:rsidP="00F21495" w:rsidRDefault="00F21495" w14:paraId="1269DFEF" wp14:textId="77777777">
      <w:pPr>
        <w:pStyle w:val="ppCode"/>
      </w:pPr>
      <w:r w:rsidRPr="00F21495">
        <w:rPr>
          <w:b/>
          <w:bCs/>
          <w:color w:val="7F0055"/>
          <w:lang w:val="en-GB" w:bidi="ar-SA"/>
        </w:rPr>
        <w:t>import</w:t>
      </w:r>
      <w:r w:rsidRPr="00F21495">
        <w:rPr>
          <w:lang w:val="en-GB" w:bidi="ar-SA"/>
        </w:rPr>
        <w:t xml:space="preserve"> </w:t>
      </w:r>
      <w:proofErr w:type="spellStart"/>
      <w:r w:rsidRPr="00F21495">
        <w:rPr>
          <w:lang w:val="en-GB" w:bidi="ar-SA"/>
        </w:rPr>
        <w:t>java.util.Scanner</w:t>
      </w:r>
      <w:proofErr w:type="spellEnd"/>
      <w:r w:rsidRPr="00F21495">
        <w:rPr>
          <w:lang w:val="en-GB" w:bidi="ar-SA"/>
        </w:rPr>
        <w:t>;</w:t>
      </w:r>
    </w:p>
    <w:p xmlns:wp14="http://schemas.microsoft.com/office/word/2010/wordml" w:rsidR="00F21495" w:rsidP="00F21495" w:rsidRDefault="00F21495" w14:paraId="6B09DC84" wp14:textId="77777777">
      <w:pPr>
        <w:pStyle w:val="Heading3"/>
        <w:rPr>
          <w:rFonts w:eastAsia="Times New Roman"/>
          <w:lang w:val="en-GB" w:bidi="ar-SA"/>
        </w:rPr>
      </w:pPr>
      <w:r>
        <w:rPr>
          <w:rFonts w:eastAsia="Times New Roman"/>
          <w:lang w:val="en-GB" w:bidi="ar-SA"/>
        </w:rPr>
        <w:t>Construct a Scanner named "in" for scanning System.in (keyboard)</w:t>
      </w:r>
    </w:p>
    <w:p xmlns:wp14="http://schemas.microsoft.com/office/word/2010/wordml" w:rsidR="00F21495" w:rsidP="16E1FB54" w:rsidRDefault="00F807D5" w14:paraId="76E7497B" wp14:textId="77777777" wp14:noSpellErr="1">
      <w:pPr>
        <w:pStyle w:val="ppCode"/>
        <w:rPr>
          <w:lang w:val="en-US" w:bidi="ar-SA"/>
        </w:rPr>
      </w:pPr>
      <w:r>
        <w:rPr>
          <w:lang w:val="en-GB" w:bidi="ar-SA"/>
        </w:rPr>
        <w:tab/>
      </w:r>
      <w:r w:rsidRPr="16E1FB54" w:rsidR="00F807D5">
        <w:rPr>
          <w:lang w:val="en-US" w:bidi="ar-SA"/>
        </w:rPr>
        <w:t xml:space="preserve">  </w:t>
      </w:r>
      <w:r w:rsidRPr="16E1FB54" w:rsidR="00F21495">
        <w:rPr>
          <w:lang w:val="en-US" w:bidi="ar-SA"/>
        </w:rPr>
        <w:t xml:space="preserve">Scanner in = </w:t>
      </w:r>
      <w:r w:rsidRPr="16E1FB54" w:rsidR="00F21495">
        <w:rPr>
          <w:b w:val="1"/>
          <w:bCs w:val="1"/>
          <w:color w:val="7F0055"/>
          <w:lang w:val="en-US" w:bidi="ar-SA"/>
        </w:rPr>
        <w:t>new</w:t>
      </w:r>
      <w:r w:rsidRPr="16E1FB54" w:rsidR="00F21495">
        <w:rPr>
          <w:lang w:val="en-US" w:bidi="ar-SA"/>
        </w:rPr>
        <w:t xml:space="preserve"> </w:t>
      </w:r>
      <w:r w:rsidRPr="16E1FB54" w:rsidR="00F21495">
        <w:rPr>
          <w:lang w:val="en-US" w:bidi="ar-SA"/>
        </w:rPr>
        <w:t xml:space="preserve">Scanner(</w:t>
      </w:r>
      <w:r w:rsidRPr="16E1FB54" w:rsidR="00F21495">
        <w:rPr>
          <w:lang w:val="en-US" w:bidi="ar-SA"/>
        </w:rPr>
        <w:t xml:space="preserve">System.</w:t>
      </w:r>
      <w:r w:rsidRPr="16E1FB54" w:rsidR="00F21495">
        <w:rPr>
          <w:i w:val="1"/>
          <w:iCs w:val="1"/>
          <w:color w:val="0000C0"/>
          <w:lang w:val="en-US" w:bidi="ar-SA"/>
        </w:rPr>
        <w:t>in</w:t>
      </w:r>
      <w:r w:rsidRPr="16E1FB54" w:rsidR="00F21495">
        <w:rPr>
          <w:lang w:val="en-US" w:bidi="ar-SA"/>
        </w:rPr>
        <w:t>);</w:t>
      </w:r>
    </w:p>
    <w:p xmlns:wp14="http://schemas.microsoft.com/office/word/2010/wordml" w:rsidR="00F21495" w:rsidP="00F21495" w:rsidRDefault="00F21495" w14:paraId="3586BA54" wp14:textId="77777777">
      <w:pPr>
        <w:pStyle w:val="Heading3"/>
        <w:rPr>
          <w:lang w:val="en-GB" w:bidi="ar-SA"/>
        </w:rPr>
      </w:pPr>
      <w:r>
        <w:rPr>
          <w:lang w:val="en-GB" w:bidi="ar-SA"/>
        </w:rPr>
        <w:t>Use Scanner Object with its Method for user input</w:t>
      </w:r>
    </w:p>
    <w:p xmlns:wp14="http://schemas.microsoft.com/office/word/2010/wordml" w:rsidRPr="00875908" w:rsidR="004D6870" w:rsidP="00C26035" w:rsidRDefault="00875908" w14:paraId="31A48D63" wp14:textId="77777777">
      <w:pPr>
        <w:pStyle w:val="Bullet"/>
        <w:rPr>
          <w:rFonts w:eastAsiaTheme="minorEastAsia"/>
          <w:lang w:val="en-GB" w:bidi="ar-SA"/>
        </w:rPr>
      </w:pPr>
      <w:r>
        <w:rPr>
          <w:lang w:val="en-GB" w:bidi="ar-SA"/>
        </w:rPr>
        <w:t xml:space="preserve"> Use </w:t>
      </w:r>
      <w:proofErr w:type="spellStart"/>
      <w:r>
        <w:rPr>
          <w:lang w:val="en-GB" w:bidi="ar-SA"/>
        </w:rPr>
        <w:t>nextInt</w:t>
      </w:r>
      <w:proofErr w:type="spellEnd"/>
      <w:r>
        <w:rPr>
          <w:lang w:val="en-GB" w:bidi="ar-SA"/>
        </w:rPr>
        <w:t xml:space="preserve">() to read </w:t>
      </w:r>
      <w:proofErr w:type="spellStart"/>
      <w:r>
        <w:rPr>
          <w:u w:val="single"/>
          <w:lang w:val="en-GB" w:bidi="ar-SA"/>
        </w:rPr>
        <w:t>int</w:t>
      </w:r>
      <w:proofErr w:type="spellEnd"/>
    </w:p>
    <w:p xmlns:wp14="http://schemas.microsoft.com/office/word/2010/wordml" w:rsidR="00875908" w:rsidP="00C26035" w:rsidRDefault="00875908" w14:paraId="53A7784A" wp14:textId="77777777">
      <w:pPr>
        <w:pStyle w:val="Bullet"/>
        <w:rPr>
          <w:lang w:val="en-GB" w:bidi="ar-SA"/>
        </w:rPr>
      </w:pPr>
      <w:r>
        <w:rPr>
          <w:lang w:val="en-GB" w:bidi="ar-SA"/>
        </w:rPr>
        <w:t xml:space="preserve"> Use </w:t>
      </w:r>
      <w:proofErr w:type="spellStart"/>
      <w:r>
        <w:rPr>
          <w:lang w:val="en-GB" w:bidi="ar-SA"/>
        </w:rPr>
        <w:t>nextDouble</w:t>
      </w:r>
      <w:proofErr w:type="spellEnd"/>
      <w:r>
        <w:rPr>
          <w:lang w:val="en-GB" w:bidi="ar-SA"/>
        </w:rPr>
        <w:t>() to read double</w:t>
      </w:r>
    </w:p>
    <w:p xmlns:wp14="http://schemas.microsoft.com/office/word/2010/wordml" w:rsidR="00875908" w:rsidP="00C26035" w:rsidRDefault="00875908" w14:paraId="2BD35851" wp14:textId="77777777">
      <w:pPr>
        <w:pStyle w:val="Bullet"/>
        <w:rPr>
          <w:lang w:val="en-GB" w:bidi="ar-SA"/>
        </w:rPr>
      </w:pPr>
      <w:r>
        <w:rPr>
          <w:lang w:val="en-GB" w:bidi="ar-SA"/>
        </w:rPr>
        <w:t xml:space="preserve"> Use next() to read a String token, up to white space</w:t>
      </w:r>
    </w:p>
    <w:p xmlns:wp14="http://schemas.microsoft.com/office/word/2010/wordml" w:rsidR="00F807D5" w:rsidP="00F807D5" w:rsidRDefault="00F21495" w14:paraId="61DC6EC5" wp14:textId="77777777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 xml:space="preserve">  </w:t>
      </w:r>
      <w:proofErr w:type="spellStart"/>
      <w:r w:rsidR="00F807D5">
        <w:rPr>
          <w:b/>
          <w:bCs/>
          <w:color w:val="7F0055"/>
          <w:lang w:val="en-GB" w:bidi="ar-SA"/>
        </w:rPr>
        <w:t>int</w:t>
      </w:r>
      <w:proofErr w:type="spellEnd"/>
      <w:r w:rsidR="00F807D5">
        <w:rPr>
          <w:lang w:val="en-GB" w:bidi="ar-SA"/>
        </w:rPr>
        <w:t xml:space="preserve"> num1;</w:t>
      </w:r>
    </w:p>
    <w:p xmlns:wp14="http://schemas.microsoft.com/office/word/2010/wordml" w:rsidR="00F807D5" w:rsidP="00F807D5" w:rsidRDefault="00F807D5" w14:paraId="2E101F4C" wp14:textId="77777777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 xml:space="preserve">  </w:t>
      </w:r>
      <w:r>
        <w:rPr>
          <w:b/>
          <w:bCs/>
          <w:color w:val="7F0055"/>
          <w:lang w:val="en-GB" w:bidi="ar-SA"/>
        </w:rPr>
        <w:t>double</w:t>
      </w:r>
      <w:r>
        <w:rPr>
          <w:lang w:val="en-GB" w:bidi="ar-SA"/>
        </w:rPr>
        <w:t xml:space="preserve"> num2;</w:t>
      </w:r>
    </w:p>
    <w:p xmlns:wp14="http://schemas.microsoft.com/office/word/2010/wordml" w:rsidR="00F807D5" w:rsidP="00F807D5" w:rsidRDefault="00F807D5" w14:paraId="5BC52E59" wp14:textId="77777777">
      <w:pPr>
        <w:pStyle w:val="ppCode"/>
        <w:rPr>
          <w:lang w:val="en-GB" w:bidi="ar-SA"/>
        </w:rPr>
      </w:pPr>
      <w:r>
        <w:rPr>
          <w:lang w:val="en-GB" w:bidi="ar-SA"/>
        </w:rPr>
        <w:tab/>
      </w:r>
      <w:r>
        <w:rPr>
          <w:lang w:val="en-GB" w:bidi="ar-SA"/>
        </w:rPr>
        <w:t xml:space="preserve">  String </w:t>
      </w:r>
      <w:proofErr w:type="spellStart"/>
      <w:r>
        <w:rPr>
          <w:lang w:val="en-GB" w:bidi="ar-SA"/>
        </w:rPr>
        <w:t>str</w:t>
      </w:r>
      <w:proofErr w:type="spellEnd"/>
      <w:r>
        <w:rPr>
          <w:lang w:val="en-GB" w:bidi="ar-SA"/>
        </w:rPr>
        <w:t>;</w:t>
      </w:r>
    </w:p>
    <w:p xmlns:wp14="http://schemas.microsoft.com/office/word/2010/wordml" w:rsidRPr="00F21495" w:rsidR="00F807D5" w:rsidP="00F807D5" w:rsidRDefault="00F807D5" w14:paraId="0DFAE634" wp14:textId="77777777">
      <w:pPr>
        <w:pStyle w:val="ppCode"/>
        <w:rPr>
          <w:lang w:val="en-GB" w:bidi="ar-SA"/>
        </w:rPr>
      </w:pPr>
      <w:r w:rsidRPr="00F21495">
        <w:rPr>
          <w:lang w:val="en-GB" w:bidi="ar-SA"/>
        </w:rPr>
        <w:tab/>
      </w:r>
      <w:r w:rsidRPr="00F21495">
        <w:rPr>
          <w:lang w:val="en-GB" w:bidi="ar-SA"/>
        </w:rPr>
        <w:t xml:space="preserve">  </w:t>
      </w:r>
    </w:p>
    <w:p xmlns:wp14="http://schemas.microsoft.com/office/word/2010/wordml" w:rsidR="00F807D5" w:rsidP="16E1FB54" w:rsidRDefault="00F807D5" w14:paraId="3374727C" wp14:textId="77777777">
      <w:pPr>
        <w:pStyle w:val="ppCode"/>
        <w:rPr>
          <w:lang w:val="en-US" w:bidi="ar-SA"/>
        </w:rPr>
      </w:pPr>
      <w:r>
        <w:rPr>
          <w:lang w:val="en-GB" w:bidi="ar-SA"/>
        </w:rPr>
        <w:tab/>
      </w:r>
      <w:r w:rsidRPr="16E1FB54" w:rsidR="00F807D5">
        <w:rPr>
          <w:lang w:val="en-US" w:bidi="ar-SA"/>
        </w:rPr>
        <w:t xml:space="preserve">  </w:t>
      </w:r>
      <w:r w:rsidRPr="16E1FB54" w:rsidR="00F807D5">
        <w:rPr>
          <w:lang w:val="en-US" w:bidi="ar-SA"/>
        </w:rPr>
        <w:t>System.</w:t>
      </w:r>
      <w:r w:rsidRPr="16E1FB54" w:rsidR="00F807D5">
        <w:rPr>
          <w:i w:val="1"/>
          <w:iCs w:val="1"/>
          <w:color w:val="0000C0"/>
          <w:lang w:val="en-US" w:bidi="ar-SA"/>
        </w:rPr>
        <w:t>out</w:t>
      </w:r>
      <w:r w:rsidRPr="16E1FB54" w:rsidR="00F807D5">
        <w:rPr>
          <w:lang w:val="en-US" w:bidi="ar-SA"/>
        </w:rPr>
        <w:t>.print</w:t>
      </w:r>
      <w:r w:rsidRPr="16E1FB54" w:rsidR="00F807D5">
        <w:rPr>
          <w:lang w:val="en-US" w:bidi="ar-SA"/>
        </w:rPr>
        <w:t>(</w:t>
      </w:r>
      <w:r w:rsidRPr="16E1FB54" w:rsidR="00F807D5">
        <w:rPr>
          <w:color w:val="2A00FF"/>
          <w:lang w:val="en-US" w:bidi="ar-SA"/>
        </w:rPr>
        <w:t>"Enter an integer: "</w:t>
      </w:r>
      <w:r w:rsidRPr="16E1FB54" w:rsidR="00F807D5">
        <w:rPr>
          <w:lang w:val="en-US" w:bidi="ar-SA"/>
        </w:rPr>
        <w:t>);</w:t>
      </w:r>
    </w:p>
    <w:p xmlns:wp14="http://schemas.microsoft.com/office/word/2010/wordml" w:rsidR="00F807D5" w:rsidP="16E1FB54" w:rsidRDefault="00F807D5" w14:paraId="0E4DCC6F" wp14:textId="77777777">
      <w:pPr>
        <w:pStyle w:val="ppCode"/>
        <w:rPr>
          <w:lang w:val="en-US" w:bidi="ar-SA"/>
        </w:rPr>
      </w:pPr>
      <w:r>
        <w:rPr>
          <w:lang w:val="en-GB" w:bidi="ar-SA"/>
        </w:rPr>
        <w:tab/>
      </w:r>
      <w:r w:rsidRPr="16E1FB54" w:rsidR="00F807D5">
        <w:rPr>
          <w:lang w:val="en-US" w:bidi="ar-SA"/>
        </w:rPr>
        <w:t xml:space="preserve">  num1 = </w:t>
      </w:r>
      <w:r w:rsidRPr="16E1FB54" w:rsidR="00F807D5">
        <w:rPr>
          <w:lang w:val="en-US" w:bidi="ar-SA"/>
        </w:rPr>
        <w:t>in.nextInt</w:t>
      </w:r>
      <w:r w:rsidRPr="16E1FB54" w:rsidR="00F807D5">
        <w:rPr>
          <w:lang w:val="en-US" w:bidi="ar-SA"/>
        </w:rPr>
        <w:t xml:space="preserve">(</w:t>
      </w:r>
      <w:r w:rsidRPr="16E1FB54" w:rsidR="00F807D5">
        <w:rPr>
          <w:lang w:val="en-US" w:bidi="ar-SA"/>
        </w:rPr>
        <w:t xml:space="preserve">);</w:t>
      </w:r>
      <w:r w:rsidRPr="16E1FB54" w:rsidR="00F807D5">
        <w:rPr>
          <w:lang w:val="en-US" w:bidi="ar-SA"/>
        </w:rPr>
        <w:t xml:space="preserve">         </w:t>
      </w:r>
    </w:p>
    <w:p xmlns:wp14="http://schemas.microsoft.com/office/word/2010/wordml" w:rsidR="00F807D5" w:rsidP="16E1FB54" w:rsidRDefault="00F807D5" w14:paraId="3400BB9B" wp14:textId="77777777">
      <w:pPr>
        <w:pStyle w:val="ppCode"/>
        <w:rPr>
          <w:lang w:val="en-US" w:bidi="ar-SA"/>
        </w:rPr>
      </w:pPr>
      <w:r>
        <w:rPr>
          <w:lang w:val="en-GB" w:bidi="ar-SA"/>
        </w:rPr>
        <w:tab/>
      </w:r>
      <w:r w:rsidRPr="16E1FB54" w:rsidR="00F807D5">
        <w:rPr>
          <w:lang w:val="en-US" w:bidi="ar-SA"/>
        </w:rPr>
        <w:t xml:space="preserve">  </w:t>
      </w:r>
      <w:r w:rsidRPr="16E1FB54" w:rsidR="00F807D5">
        <w:rPr>
          <w:lang w:val="en-US" w:bidi="ar-SA"/>
        </w:rPr>
        <w:t>System.</w:t>
      </w:r>
      <w:r w:rsidRPr="16E1FB54" w:rsidR="00F807D5">
        <w:rPr>
          <w:i w:val="1"/>
          <w:iCs w:val="1"/>
          <w:color w:val="0000C0"/>
          <w:lang w:val="en-US" w:bidi="ar-SA"/>
        </w:rPr>
        <w:t>out</w:t>
      </w:r>
      <w:r w:rsidRPr="16E1FB54" w:rsidR="00F807D5">
        <w:rPr>
          <w:lang w:val="en-US" w:bidi="ar-SA"/>
        </w:rPr>
        <w:t>.print</w:t>
      </w:r>
      <w:r w:rsidRPr="16E1FB54" w:rsidR="00F807D5">
        <w:rPr>
          <w:lang w:val="en-US" w:bidi="ar-SA"/>
        </w:rPr>
        <w:t>(</w:t>
      </w:r>
      <w:r w:rsidRPr="16E1FB54" w:rsidR="00F807D5">
        <w:rPr>
          <w:color w:val="2A00FF"/>
          <w:lang w:val="en-US" w:bidi="ar-SA"/>
        </w:rPr>
        <w:t>"Enter a floating point: "</w:t>
      </w:r>
      <w:r w:rsidRPr="16E1FB54" w:rsidR="00F807D5">
        <w:rPr>
          <w:lang w:val="en-US" w:bidi="ar-SA"/>
        </w:rPr>
        <w:t>);</w:t>
      </w:r>
    </w:p>
    <w:p xmlns:wp14="http://schemas.microsoft.com/office/word/2010/wordml" w:rsidR="00570016" w:rsidP="16E1FB54" w:rsidRDefault="00F807D5" w14:paraId="6665A209" wp14:textId="77777777">
      <w:pPr>
        <w:pStyle w:val="ppCode"/>
        <w:rPr>
          <w:lang w:val="en-US" w:bidi="ar-SA"/>
        </w:rPr>
      </w:pPr>
      <w:r w:rsidRPr="00875908">
        <w:rPr>
          <w:lang w:val="en-GB" w:bidi="ar-SA"/>
        </w:rPr>
        <w:tab/>
      </w:r>
      <w:r w:rsidRPr="16E1FB54" w:rsidR="00F807D5">
        <w:rPr>
          <w:lang w:val="en-US" w:bidi="ar-SA"/>
        </w:rPr>
        <w:t xml:space="preserve">  num2 = </w:t>
      </w:r>
      <w:r w:rsidRPr="16E1FB54" w:rsidR="00F807D5">
        <w:rPr>
          <w:lang w:val="en-US" w:bidi="ar-SA"/>
        </w:rPr>
        <w:t>in.nextDouble</w:t>
      </w:r>
      <w:r w:rsidRPr="16E1FB54" w:rsidR="00F807D5">
        <w:rPr>
          <w:lang w:val="en-US" w:bidi="ar-SA"/>
        </w:rPr>
        <w:t>(</w:t>
      </w:r>
      <w:r w:rsidRPr="16E1FB54" w:rsidR="00F807D5">
        <w:rPr>
          <w:lang w:val="en-US" w:bidi="ar-SA"/>
        </w:rPr>
        <w:t>);</w:t>
      </w:r>
    </w:p>
    <w:p xmlns:wp14="http://schemas.microsoft.com/office/word/2010/wordml" w:rsidRPr="00875908" w:rsidR="00F807D5" w:rsidP="16E1FB54" w:rsidRDefault="00F807D5" w14:paraId="29759FB5" wp14:textId="77777777">
      <w:pPr>
        <w:pStyle w:val="ppCode"/>
        <w:rPr>
          <w:lang w:val="en-US" w:bidi="ar-SA"/>
        </w:rPr>
      </w:pPr>
      <w:r w:rsidRPr="16E1FB54" w:rsidR="00F807D5">
        <w:rPr>
          <w:lang w:val="en-US" w:bidi="ar-SA"/>
        </w:rPr>
        <w:t xml:space="preserve">   </w:t>
      </w:r>
      <w:r>
        <w:tab/>
      </w:r>
      <w:r w:rsidRPr="16E1FB54" w:rsidR="00F807D5">
        <w:rPr>
          <w:lang w:val="en-US" w:bidi="ar-SA"/>
        </w:rPr>
        <w:t xml:space="preserve">  </w:t>
      </w:r>
      <w:r w:rsidRPr="16E1FB54" w:rsidR="00F807D5">
        <w:rPr>
          <w:lang w:val="en-US" w:bidi="ar-SA"/>
        </w:rPr>
        <w:t>System.</w:t>
      </w:r>
      <w:r w:rsidRPr="16E1FB54" w:rsidR="00F807D5">
        <w:rPr>
          <w:i w:val="1"/>
          <w:iCs w:val="1"/>
          <w:color w:val="0000C0"/>
          <w:lang w:val="en-US" w:bidi="ar-SA"/>
        </w:rPr>
        <w:t>out</w:t>
      </w:r>
      <w:r w:rsidRPr="16E1FB54" w:rsidR="00F807D5">
        <w:rPr>
          <w:lang w:val="en-US" w:bidi="ar-SA"/>
        </w:rPr>
        <w:t>.print</w:t>
      </w:r>
      <w:r w:rsidRPr="16E1FB54" w:rsidR="00F807D5">
        <w:rPr>
          <w:lang w:val="en-US" w:bidi="ar-SA"/>
        </w:rPr>
        <w:t>(</w:t>
      </w:r>
      <w:r w:rsidRPr="16E1FB54" w:rsidR="00F807D5">
        <w:rPr>
          <w:color w:val="2A00FF"/>
          <w:lang w:val="en-US" w:bidi="ar-SA"/>
        </w:rPr>
        <w:t>"Enter a string: "</w:t>
      </w:r>
      <w:r w:rsidRPr="16E1FB54" w:rsidR="00F807D5">
        <w:rPr>
          <w:lang w:val="en-US" w:bidi="ar-SA"/>
        </w:rPr>
        <w:t>);</w:t>
      </w:r>
    </w:p>
    <w:p xmlns:wp14="http://schemas.microsoft.com/office/word/2010/wordml" w:rsidRPr="00C26035" w:rsidR="00F807D5" w:rsidP="16E1FB54" w:rsidRDefault="00F807D5" w14:paraId="1B88C815" wp14:textId="77777777">
      <w:pPr>
        <w:pStyle w:val="ppCode"/>
        <w:rPr>
          <w:lang w:val="en-US" w:bidi="ar-SA"/>
        </w:rPr>
      </w:pPr>
      <w:r w:rsidRPr="00875908">
        <w:rPr>
          <w:lang w:val="en-GB" w:bidi="ar-SA"/>
        </w:rPr>
        <w:tab/>
      </w:r>
      <w:r w:rsidRPr="16E1FB54" w:rsidR="00F807D5">
        <w:rPr>
          <w:lang w:val="en-US" w:bidi="ar-SA"/>
        </w:rPr>
        <w:t xml:space="preserve">  </w:t>
      </w:r>
      <w:r w:rsidRPr="16E1FB54" w:rsidR="00F807D5">
        <w:rPr>
          <w:lang w:val="en-US" w:bidi="ar-SA"/>
        </w:rPr>
        <w:t>str</w:t>
      </w:r>
      <w:r w:rsidRPr="16E1FB54" w:rsidR="00F807D5">
        <w:rPr>
          <w:lang w:val="en-US" w:bidi="ar-SA"/>
        </w:rPr>
        <w:t xml:space="preserve">  =</w:t>
      </w:r>
      <w:r w:rsidRPr="16E1FB54" w:rsidR="00F807D5">
        <w:rPr>
          <w:lang w:val="en-US" w:bidi="ar-SA"/>
        </w:rPr>
        <w:t xml:space="preserve"> </w:t>
      </w:r>
      <w:r w:rsidRPr="16E1FB54" w:rsidR="00F807D5">
        <w:rPr>
          <w:lang w:val="en-US" w:bidi="ar-SA"/>
        </w:rPr>
        <w:t>in.next</w:t>
      </w:r>
      <w:r w:rsidRPr="16E1FB54" w:rsidR="00F807D5">
        <w:rPr>
          <w:lang w:val="en-US" w:bidi="ar-SA"/>
        </w:rPr>
        <w:t xml:space="preserve">(</w:t>
      </w:r>
      <w:r w:rsidRPr="16E1FB54" w:rsidR="00F807D5">
        <w:rPr>
          <w:lang w:val="en-US" w:bidi="ar-SA"/>
        </w:rPr>
        <w:t xml:space="preserve">);   </w:t>
      </w:r>
      <w:r w:rsidRPr="16E1FB54" w:rsidR="00F807D5">
        <w:rPr>
          <w:lang w:val="en-US" w:bidi="ar-SA"/>
        </w:rPr>
        <w:t xml:space="preserve">         </w:t>
      </w:r>
      <w:r w:rsidRPr="00875908">
        <w:rPr>
          <w:lang w:val="en-GB" w:bidi="ar-SA"/>
        </w:rPr>
        <w:tab/>
      </w:r>
      <w:r w:rsidRPr="16E1FB54" w:rsidR="00F807D5">
        <w:rPr>
          <w:lang w:val="en-US" w:bidi="ar-SA"/>
        </w:rPr>
        <w:t xml:space="preserve">  </w:t>
      </w:r>
    </w:p>
    <w:p xmlns:wp14="http://schemas.microsoft.com/office/word/2010/wordml" w:rsidRPr="00C26035" w:rsidR="00C26035" w:rsidP="00C26035" w:rsidRDefault="00C26035" w14:paraId="5C6E2273" wp14:textId="77777777">
      <w:pPr>
        <w:pStyle w:val="Heading3"/>
        <w:rPr>
          <w:szCs w:val="20"/>
          <w:lang w:bidi="ar-SA"/>
        </w:rPr>
      </w:pPr>
      <w:r w:rsidRPr="00C26035">
        <w:rPr>
          <w:szCs w:val="20"/>
          <w:lang w:bidi="ar-SA"/>
        </w:rPr>
        <w:t xml:space="preserve"> Formatted output via </w:t>
      </w:r>
      <w:proofErr w:type="spellStart"/>
      <w:proofErr w:type="gramStart"/>
      <w:r w:rsidRPr="00C26035">
        <w:rPr>
          <w:szCs w:val="20"/>
          <w:lang w:bidi="ar-SA"/>
        </w:rPr>
        <w:t>printf</w:t>
      </w:r>
      <w:proofErr w:type="spellEnd"/>
      <w:r w:rsidRPr="00C26035">
        <w:rPr>
          <w:szCs w:val="20"/>
          <w:lang w:bidi="ar-SA"/>
        </w:rPr>
        <w:t>()</w:t>
      </w:r>
      <w:proofErr w:type="gramEnd"/>
    </w:p>
    <w:p xmlns:wp14="http://schemas.microsoft.com/office/word/2010/wordml" w:rsidRPr="00F807D5" w:rsidR="00F807D5" w:rsidP="00F807D5" w:rsidRDefault="00F807D5" w14:paraId="4F41DF11" wp14:textId="77777777">
      <w:pPr>
        <w:pStyle w:val="ppCode"/>
      </w:pPr>
      <w:r>
        <w:rPr>
          <w:lang w:val="en-GB" w:bidi="ar-SA"/>
        </w:rPr>
        <w:tab/>
      </w:r>
      <w:r>
        <w:rPr>
          <w:lang w:val="en-GB" w:bidi="ar-SA"/>
        </w:rPr>
        <w:t xml:space="preserve">  </w:t>
      </w:r>
      <w:proofErr w:type="spellStart"/>
      <w:r>
        <w:rPr>
          <w:lang w:val="en-GB" w:bidi="ar-SA"/>
        </w:rPr>
        <w:t>System.</w:t>
      </w:r>
      <w:r>
        <w:rPr>
          <w:i/>
          <w:iCs/>
          <w:color w:val="0000C0"/>
          <w:lang w:val="en-GB" w:bidi="ar-SA"/>
        </w:rPr>
        <w:t>out</w:t>
      </w:r>
      <w:r>
        <w:rPr>
          <w:lang w:val="en-GB" w:bidi="ar-SA"/>
        </w:rPr>
        <w:t>.printf</w:t>
      </w:r>
      <w:proofErr w:type="spellEnd"/>
      <w:r>
        <w:rPr>
          <w:lang w:val="en-GB" w:bidi="ar-SA"/>
        </w:rPr>
        <w:t>(</w:t>
      </w:r>
      <w:r>
        <w:rPr>
          <w:color w:val="2A00FF"/>
          <w:lang w:val="en-GB" w:bidi="ar-SA"/>
        </w:rPr>
        <w:t>"%s, Sum of %d &amp; %.2f is %.2f\n"</w:t>
      </w:r>
      <w:r>
        <w:rPr>
          <w:lang w:val="en-GB" w:bidi="ar-SA"/>
        </w:rPr>
        <w:t xml:space="preserve">, </w:t>
      </w:r>
      <w:proofErr w:type="spellStart"/>
      <w:r>
        <w:rPr>
          <w:lang w:val="en-GB" w:bidi="ar-SA"/>
        </w:rPr>
        <w:t>str</w:t>
      </w:r>
      <w:proofErr w:type="spellEnd"/>
      <w:r>
        <w:rPr>
          <w:lang w:val="en-GB" w:bidi="ar-SA"/>
        </w:rPr>
        <w:t>, num1, num2, num1+num2);</w:t>
      </w:r>
    </w:p>
    <w:p xmlns:wp14="http://schemas.microsoft.com/office/word/2010/wordml" w:rsidRPr="00FB7D03" w:rsidR="00F51CB4" w:rsidP="00D618E1" w:rsidRDefault="00F51CB4" w14:paraId="3E37A65E" wp14:textId="77777777">
      <w:pPr>
        <w:pStyle w:val="Heading2"/>
        <w:ind w:left="426"/>
        <w:rPr>
          <w:bCs w:val="0"/>
        </w:rPr>
      </w:pPr>
      <w:bookmarkStart w:name="_Toc421715248" w:id="18"/>
      <w:r w:rsidRPr="00FB7D03">
        <w:rPr>
          <w:bCs w:val="0"/>
        </w:rPr>
        <w:t>Execute your program</w:t>
      </w:r>
      <w:bookmarkEnd w:id="18"/>
    </w:p>
    <w:p xmlns:wp14="http://schemas.microsoft.com/office/word/2010/wordml" w:rsidRPr="00B3103D" w:rsidR="00F51CB4" w:rsidP="00D618E1" w:rsidRDefault="00F51CB4" w14:paraId="4FAF669D" wp14:textId="77777777">
      <w:pPr>
        <w:pStyle w:val="Heading3"/>
        <w:numPr>
          <w:ilvl w:val="0"/>
          <w:numId w:val="27"/>
        </w:numPr>
        <w:rPr>
          <w:lang w:val="en-GB" w:eastAsia="en-GB" w:bidi="ar-SA"/>
        </w:rPr>
      </w:pPr>
      <w:r w:rsidRPr="00B3103D">
        <w:rPr>
          <w:lang w:val="en-GB" w:eastAsia="en-GB" w:bidi="ar-SA"/>
        </w:rPr>
        <w:t xml:space="preserve">To run the program, right-click anywhere on the source file </w:t>
      </w:r>
      <w:proofErr w:type="gramStart"/>
      <w:r w:rsidRPr="00B3103D">
        <w:rPr>
          <w:lang w:val="en-GB" w:eastAsia="en-GB" w:bidi="ar-SA"/>
        </w:rPr>
        <w:t>"</w:t>
      </w:r>
      <w:r w:rsidRPr="00B3103D">
        <w:rPr>
          <w:bCs w:val="0"/>
        </w:rPr>
        <w:t xml:space="preserve"> </w:t>
      </w:r>
      <w:proofErr w:type="spellStart"/>
      <w:r w:rsidR="00392EF9">
        <w:rPr>
          <w:bCs w:val="0"/>
        </w:rPr>
        <w:t>ScannerTest</w:t>
      </w:r>
      <w:proofErr w:type="spellEnd"/>
      <w:r w:rsidRPr="00B3103D">
        <w:rPr>
          <w:lang w:val="en-GB" w:eastAsia="en-GB" w:bidi="ar-SA"/>
        </w:rPr>
        <w:t>.java</w:t>
      </w:r>
      <w:proofErr w:type="gramEnd"/>
      <w:r w:rsidRPr="00B3103D">
        <w:rPr>
          <w:lang w:val="en-GB" w:eastAsia="en-GB" w:bidi="ar-SA"/>
        </w:rPr>
        <w:t xml:space="preserve">" (or from the "Run" menu) </w:t>
      </w:r>
      <w:r w:rsidRPr="00B3103D">
        <w:rPr>
          <w:rFonts w:ascii="Cambria Math" w:hAnsi="Cambria Math" w:cs="Cambria Math"/>
          <w:lang w:val="en-GB" w:eastAsia="en-GB" w:bidi="ar-SA"/>
        </w:rPr>
        <w:t>⇒</w:t>
      </w:r>
      <w:r w:rsidRPr="00B3103D">
        <w:rPr>
          <w:rFonts w:ascii="Calibri" w:hAnsi="Calibri" w:cs="Calibri"/>
          <w:lang w:val="en-GB" w:eastAsia="en-GB" w:bidi="ar-SA"/>
        </w:rPr>
        <w:t xml:space="preserve"> Choose "Run As" </w:t>
      </w:r>
      <w:r w:rsidRPr="00B3103D">
        <w:rPr>
          <w:rFonts w:ascii="Cambria Math" w:hAnsi="Cambria Math" w:cs="Cambria Math"/>
          <w:lang w:val="en-GB" w:eastAsia="en-GB" w:bidi="ar-SA"/>
        </w:rPr>
        <w:t>⇒</w:t>
      </w:r>
      <w:r w:rsidRPr="00B3103D">
        <w:rPr>
          <w:rFonts w:ascii="Calibri" w:hAnsi="Calibri" w:cs="Calibri"/>
          <w:lang w:val="en-GB" w:eastAsia="en-GB" w:bidi="ar-SA"/>
        </w:rPr>
        <w:t xml:space="preserve"> "Java Application". </w:t>
      </w:r>
    </w:p>
    <w:p xmlns:wp14="http://schemas.microsoft.com/office/word/2010/wordml" w:rsidR="00F51CB4" w:rsidP="00D618E1" w:rsidRDefault="00F51CB4" w14:paraId="3AD5E33A" wp14:textId="77777777">
      <w:pPr>
        <w:pStyle w:val="Heading3"/>
        <w:numPr>
          <w:ilvl w:val="0"/>
          <w:numId w:val="27"/>
        </w:numPr>
        <w:rPr>
          <w:lang w:val="en-GB" w:eastAsia="en-GB" w:bidi="ar-SA"/>
        </w:rPr>
      </w:pPr>
      <w:r w:rsidRPr="00B3103D">
        <w:rPr>
          <w:lang w:val="en-GB" w:eastAsia="en-GB" w:bidi="ar-SA"/>
        </w:rPr>
        <w:t xml:space="preserve"> </w:t>
      </w:r>
      <w:r w:rsidR="001E2ECC">
        <w:rPr>
          <w:lang w:val="en-GB" w:eastAsia="en-GB" w:bidi="ar-SA"/>
        </w:rPr>
        <w:t>T</w:t>
      </w:r>
      <w:r w:rsidRPr="00B3103D">
        <w:rPr>
          <w:lang w:val="en-GB" w:eastAsia="en-GB" w:bidi="ar-SA"/>
        </w:rPr>
        <w:t>he "Console" panel</w:t>
      </w:r>
      <w:r w:rsidR="001E2ECC">
        <w:rPr>
          <w:lang w:val="en-GB" w:eastAsia="en-GB" w:bidi="ar-SA"/>
        </w:rPr>
        <w:t xml:space="preserve"> will ask the user:</w:t>
      </w:r>
    </w:p>
    <w:p xmlns:wp14="http://schemas.microsoft.com/office/word/2010/wordml" w:rsidRPr="001E1162" w:rsidR="001E1162" w:rsidP="001E1162" w:rsidRDefault="001E1162" w14:paraId="1299C43A" wp14:textId="77777777">
      <w:pPr>
        <w:pStyle w:val="ppBodyText"/>
        <w:jc w:val="center"/>
        <w:rPr>
          <w:lang w:val="en-GB" w:eastAsia="en-GB" w:bidi="ar-SA"/>
        </w:rPr>
      </w:pPr>
      <w:r>
        <w:rPr>
          <w:noProof/>
          <w:lang w:bidi="ar-SA"/>
        </w:rPr>
        <w:drawing>
          <wp:inline xmlns:wp14="http://schemas.microsoft.com/office/word/2010/wordprocessingDrawing" distT="0" distB="0" distL="0" distR="0" wp14:anchorId="6F20FFC0" wp14:editId="7777777">
            <wp:extent cx="4048125" cy="14763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72B17" w:rsidP="001A756E" w:rsidRDefault="00CA2EB6" w14:paraId="6832EA82" wp14:textId="77777777">
      <w:pPr>
        <w:pStyle w:val="Heading3"/>
      </w:pPr>
      <w:r>
        <w:t xml:space="preserve">Input </w:t>
      </w:r>
      <w:r w:rsidR="007754C9">
        <w:t>the v</w:t>
      </w:r>
      <w:r>
        <w:t>alue</w:t>
      </w:r>
      <w:r w:rsidR="007754C9">
        <w:t>s</w:t>
      </w:r>
      <w:r>
        <w:t xml:space="preserve"> and see the output</w:t>
      </w:r>
    </w:p>
    <w:p xmlns:wp14="http://schemas.microsoft.com/office/word/2010/wordml" w:rsidR="00CE6F10" w:rsidP="0066650F" w:rsidRDefault="00CA2EB6" w14:paraId="4DDBEF00" wp14:textId="77777777">
      <w:pPr>
        <w:jc w:val="center"/>
      </w:pPr>
      <w:r w:rsidRPr="0066650F">
        <w:rPr>
          <w:noProof/>
          <w:lang w:bidi="ar-SA"/>
        </w:rPr>
        <w:drawing>
          <wp:inline xmlns:wp14="http://schemas.microsoft.com/office/word/2010/wordprocessingDrawing" distT="0" distB="0" distL="0" distR="0" wp14:anchorId="3E0615AC" wp14:editId="7777777">
            <wp:extent cx="4076700" cy="14573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D442D9" w:rsidP="00D442D9" w:rsidRDefault="00D442D9" w14:paraId="7CB68A49" wp14:textId="77777777">
      <w:pPr>
        <w:pStyle w:val="Header1"/>
      </w:pPr>
      <w:bookmarkStart w:name="_Toc421715249" w:id="19"/>
      <w:bookmarkStart w:name="_Toc280782400" w:id="20"/>
      <w:r>
        <w:t>If/else</w:t>
      </w:r>
      <w:bookmarkEnd w:id="19"/>
      <w:r>
        <w:t xml:space="preserve"> </w:t>
      </w:r>
    </w:p>
    <w:p xmlns:wp14="http://schemas.microsoft.com/office/word/2010/wordml" w:rsidR="0049148F" w:rsidP="00B93391" w:rsidRDefault="0049148F" w14:paraId="143946A5" wp14:textId="77777777">
      <w:pPr>
        <w:pStyle w:val="Heading2"/>
        <w:numPr>
          <w:ilvl w:val="0"/>
          <w:numId w:val="33"/>
        </w:numPr>
        <w:ind w:left="426"/>
      </w:pPr>
      <w:bookmarkStart w:name="_Toc421715250" w:id="21"/>
      <w:r w:rsidRPr="00822A62">
        <w:t xml:space="preserve">Create a </w:t>
      </w:r>
      <w:r>
        <w:rPr>
          <w:bCs w:val="0"/>
        </w:rPr>
        <w:t>Mark</w:t>
      </w:r>
      <w:r>
        <w:t xml:space="preserve"> class</w:t>
      </w:r>
      <w:bookmarkEnd w:id="21"/>
    </w:p>
    <w:p xmlns:wp14="http://schemas.microsoft.com/office/word/2010/wordml" w:rsidR="0049148F" w:rsidP="00B93391" w:rsidRDefault="0049148F" w14:paraId="01DDA6CF" wp14:textId="77777777">
      <w:pPr>
        <w:pStyle w:val="Heading3"/>
        <w:numPr>
          <w:ilvl w:val="0"/>
          <w:numId w:val="34"/>
        </w:numPr>
      </w:pPr>
      <w:proofErr w:type="gramStart"/>
      <w:r w:rsidRPr="0062191D">
        <w:t xml:space="preserve">In the "Package Explorer" (left panel) </w:t>
      </w:r>
      <w:r w:rsidRPr="0049148F">
        <w:rPr>
          <w:rFonts w:ascii="Cambria Math" w:hAnsi="Cambria Math" w:cs="Cambria Math"/>
        </w:rPr>
        <w:t>⇒</w:t>
      </w:r>
      <w:r w:rsidRPr="0062191D">
        <w:t xml:space="preserve"> Right-click on </w:t>
      </w:r>
      <w:r>
        <w:t>your Project</w:t>
      </w:r>
      <w:r w:rsidRPr="0062191D">
        <w:t xml:space="preserve"> (or use the "File" menu) </w:t>
      </w:r>
      <w:r w:rsidRPr="0049148F">
        <w:rPr>
          <w:rFonts w:ascii="Cambria Math" w:hAnsi="Cambria Math" w:cs="Cambria Math"/>
        </w:rPr>
        <w:t>⇒</w:t>
      </w:r>
      <w:r w:rsidRPr="0062191D">
        <w:t xml:space="preserve"> New </w:t>
      </w:r>
      <w:r w:rsidRPr="0049148F">
        <w:rPr>
          <w:rFonts w:ascii="Cambria Math" w:hAnsi="Cambria Math" w:cs="Cambria Math"/>
        </w:rPr>
        <w:t>⇒</w:t>
      </w:r>
      <w:r w:rsidRPr="0062191D">
        <w:t xml:space="preserve"> Class.</w:t>
      </w:r>
      <w:proofErr w:type="gramEnd"/>
    </w:p>
    <w:p xmlns:wp14="http://schemas.microsoft.com/office/word/2010/wordml" w:rsidR="0049148F" w:rsidP="0049148F" w:rsidRDefault="0049148F" w14:paraId="28DA0603" wp14:textId="77777777">
      <w:pPr>
        <w:pStyle w:val="Heading3"/>
        <w:numPr>
          <w:ilvl w:val="0"/>
          <w:numId w:val="6"/>
        </w:numPr>
      </w:pPr>
      <w:r>
        <w:t>The "New Java Class" dialog pops up.</w:t>
      </w:r>
    </w:p>
    <w:p xmlns:wp14="http://schemas.microsoft.com/office/word/2010/wordml" w:rsidRPr="009B4D79" w:rsidR="0049148F" w:rsidP="0049148F" w:rsidRDefault="0049148F" w14:paraId="68FC518A" wp14:textId="77777777">
      <w:pPr>
        <w:pStyle w:val="Bullet"/>
        <w:rPr>
          <w:lang w:val="en-GB" w:eastAsia="en-GB" w:bidi="ar-SA"/>
        </w:rPr>
      </w:pPr>
      <w:r w:rsidRPr="009B4D79">
        <w:rPr>
          <w:lang w:val="en-GB" w:eastAsia="en-GB" w:bidi="ar-SA"/>
        </w:rPr>
        <w:t>In "Name" field, enter "</w:t>
      </w:r>
      <w:r>
        <w:t>Mark</w:t>
      </w:r>
      <w:r w:rsidRPr="009B4D79">
        <w:rPr>
          <w:lang w:val="en-GB" w:eastAsia="en-GB" w:bidi="ar-SA"/>
        </w:rPr>
        <w:t>".</w:t>
      </w:r>
    </w:p>
    <w:p xmlns:wp14="http://schemas.microsoft.com/office/word/2010/wordml" w:rsidRPr="009B4D79" w:rsidR="0049148F" w:rsidP="0049148F" w:rsidRDefault="0049148F" w14:paraId="38666AB3" wp14:textId="77777777">
      <w:pPr>
        <w:pStyle w:val="Bullet"/>
        <w:rPr>
          <w:lang w:val="en-GB" w:eastAsia="en-GB" w:bidi="ar-SA"/>
        </w:rPr>
      </w:pPr>
      <w:r w:rsidRPr="009B4D79">
        <w:rPr>
          <w:lang w:val="en-GB" w:eastAsia="en-GB" w:bidi="ar-SA"/>
        </w:rPr>
        <w:t xml:space="preserve">Check "public static void </w:t>
      </w:r>
      <w:proofErr w:type="gramStart"/>
      <w:r w:rsidRPr="009B4D79">
        <w:rPr>
          <w:lang w:val="en-GB" w:eastAsia="en-GB" w:bidi="ar-SA"/>
        </w:rPr>
        <w:t>main(</w:t>
      </w:r>
      <w:proofErr w:type="gramEnd"/>
      <w:r w:rsidRPr="009B4D79">
        <w:rPr>
          <w:lang w:val="en-GB" w:eastAsia="en-GB" w:bidi="ar-SA"/>
        </w:rPr>
        <w:t xml:space="preserve">String[] </w:t>
      </w:r>
      <w:proofErr w:type="spellStart"/>
      <w:r w:rsidRPr="009B4D79">
        <w:rPr>
          <w:lang w:val="en-GB" w:eastAsia="en-GB" w:bidi="ar-SA"/>
        </w:rPr>
        <w:t>args</w:t>
      </w:r>
      <w:proofErr w:type="spellEnd"/>
      <w:r w:rsidRPr="009B4D79">
        <w:rPr>
          <w:lang w:val="en-GB" w:eastAsia="en-GB" w:bidi="ar-SA"/>
        </w:rPr>
        <w:t>)" box.</w:t>
      </w:r>
    </w:p>
    <w:p xmlns:wp14="http://schemas.microsoft.com/office/word/2010/wordml" w:rsidR="0049148F" w:rsidP="0049148F" w:rsidRDefault="0049148F" w14:paraId="15591CDD" wp14:textId="77777777">
      <w:pPr>
        <w:pStyle w:val="Bullet"/>
        <w:rPr>
          <w:lang w:val="en-GB" w:eastAsia="en-GB" w:bidi="ar-SA"/>
        </w:rPr>
      </w:pPr>
      <w:r w:rsidRPr="009B4D79">
        <w:rPr>
          <w:lang w:val="en-GB" w:eastAsia="en-GB" w:bidi="ar-SA"/>
        </w:rPr>
        <w:t>Click "Finish".</w:t>
      </w:r>
    </w:p>
    <w:p xmlns:wp14="http://schemas.microsoft.com/office/word/2010/wordml" w:rsidR="0049148F" w:rsidP="0049148F" w:rsidRDefault="0049148F" w14:paraId="7CF0F3F9" wp14:textId="77777777">
      <w:pPr>
        <w:pStyle w:val="Heading2"/>
        <w:ind w:left="426"/>
      </w:pPr>
      <w:bookmarkStart w:name="_Toc421715251" w:id="22"/>
      <w:r w:rsidRPr="006B5D65">
        <w:t>Write your code</w:t>
      </w:r>
      <w:bookmarkEnd w:id="22"/>
    </w:p>
    <w:p xmlns:wp14="http://schemas.microsoft.com/office/word/2010/wordml" w:rsidR="000E3A18" w:rsidP="00D442D9" w:rsidRDefault="000E3A18" w14:paraId="3461D7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</w:pPr>
    </w:p>
    <w:p xmlns:wp14="http://schemas.microsoft.com/office/word/2010/wordml" w:rsidR="00D442D9" w:rsidP="00D442D9" w:rsidRDefault="00D442D9" w14:paraId="4E94C38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GB" w:bidi="ar-SA"/>
        </w:rPr>
      </w:pPr>
      <w:proofErr w:type="gramStart"/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public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class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Mark {</w:t>
      </w:r>
    </w:p>
    <w:p xmlns:wp14="http://schemas.microsoft.com/office/word/2010/wordml" w:rsidR="00D442D9" w:rsidP="00D442D9" w:rsidRDefault="00D442D9" w14:paraId="12F1180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GB" w:bidi="ar-S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  </w:t>
      </w:r>
      <w:proofErr w:type="gramStart"/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public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static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void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main(String[]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args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) {</w:t>
      </w:r>
    </w:p>
    <w:p xmlns:wp14="http://schemas.microsoft.com/office/word/2010/wordml" w:rsidR="00D442D9" w:rsidP="00D442D9" w:rsidRDefault="00D442D9" w14:paraId="21BCC80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GB" w:bidi="ar-S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       </w:t>
      </w:r>
      <w:proofErr w:type="spellStart"/>
      <w:proofErr w:type="gramStart"/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int</w:t>
      </w:r>
      <w:proofErr w:type="spellEnd"/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testscore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= 76;</w:t>
      </w:r>
    </w:p>
    <w:p xmlns:wp14="http://schemas.microsoft.com/office/word/2010/wordml" w:rsidR="00D442D9" w:rsidP="00D442D9" w:rsidRDefault="00D442D9" w14:paraId="3BD6B24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GB" w:bidi="ar-S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       </w:t>
      </w:r>
      <w:proofErr w:type="gramStart"/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char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grade; </w:t>
      </w:r>
    </w:p>
    <w:p xmlns:wp14="http://schemas.microsoft.com/office/word/2010/wordml" w:rsidR="00D442D9" w:rsidP="00D442D9" w:rsidRDefault="00D442D9" w14:paraId="491C422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GB" w:bidi="ar-S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       </w:t>
      </w:r>
      <w:proofErr w:type="gramStart"/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if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(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testscore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&gt;= 90) {</w:t>
      </w:r>
    </w:p>
    <w:p xmlns:wp14="http://schemas.microsoft.com/office/word/2010/wordml" w:rsidR="00D442D9" w:rsidP="00D442D9" w:rsidRDefault="00D442D9" w14:paraId="6B2503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GB" w:bidi="ar-S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           </w:t>
      </w:r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grade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= </w:t>
      </w:r>
      <w:r>
        <w:rPr>
          <w:rFonts w:ascii="Courier New" w:hAnsi="Courier New" w:eastAsia="Times New Roman" w:cs="Courier New"/>
          <w:color w:val="2A00FF"/>
          <w:sz w:val="20"/>
          <w:szCs w:val="20"/>
          <w:lang w:val="en-GB" w:bidi="ar-SA"/>
        </w:rPr>
        <w:t>'A'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;</w:t>
      </w:r>
    </w:p>
    <w:p xmlns:wp14="http://schemas.microsoft.com/office/word/2010/wordml" w:rsidR="00D442D9" w:rsidP="00D442D9" w:rsidRDefault="00D442D9" w14:paraId="7123755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GB" w:bidi="ar-S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       } </w:t>
      </w:r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else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if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(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testscore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&gt;= 80) {</w:t>
      </w:r>
    </w:p>
    <w:p xmlns:wp14="http://schemas.microsoft.com/office/word/2010/wordml" w:rsidR="00D442D9" w:rsidP="00D442D9" w:rsidRDefault="00D442D9" w14:paraId="2D4A119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GB" w:bidi="ar-S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           </w:t>
      </w:r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grade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= </w:t>
      </w:r>
      <w:r>
        <w:rPr>
          <w:rFonts w:ascii="Courier New" w:hAnsi="Courier New" w:eastAsia="Times New Roman" w:cs="Courier New"/>
          <w:color w:val="2A00FF"/>
          <w:sz w:val="20"/>
          <w:szCs w:val="20"/>
          <w:lang w:val="en-GB" w:bidi="ar-SA"/>
        </w:rPr>
        <w:t>'B'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;</w:t>
      </w:r>
    </w:p>
    <w:p xmlns:wp14="http://schemas.microsoft.com/office/word/2010/wordml" w:rsidR="00D442D9" w:rsidP="00D442D9" w:rsidRDefault="00D442D9" w14:paraId="1559D13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GB" w:bidi="ar-S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       } </w:t>
      </w:r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else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if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(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testscore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&gt;= 70) {</w:t>
      </w:r>
    </w:p>
    <w:p xmlns:wp14="http://schemas.microsoft.com/office/word/2010/wordml" w:rsidR="00D442D9" w:rsidP="00D442D9" w:rsidRDefault="00D442D9" w14:paraId="0CB8F4E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GB" w:bidi="ar-S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           </w:t>
      </w:r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grade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= </w:t>
      </w:r>
      <w:r>
        <w:rPr>
          <w:rFonts w:ascii="Courier New" w:hAnsi="Courier New" w:eastAsia="Times New Roman" w:cs="Courier New"/>
          <w:color w:val="2A00FF"/>
          <w:sz w:val="20"/>
          <w:szCs w:val="20"/>
          <w:lang w:val="en-GB" w:bidi="ar-SA"/>
        </w:rPr>
        <w:t>'C'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;</w:t>
      </w:r>
    </w:p>
    <w:p xmlns:wp14="http://schemas.microsoft.com/office/word/2010/wordml" w:rsidR="00D442D9" w:rsidP="00D442D9" w:rsidRDefault="00D442D9" w14:paraId="450914C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GB" w:bidi="ar-S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       } </w:t>
      </w:r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else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if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(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testscore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&gt;= 60) {</w:t>
      </w:r>
    </w:p>
    <w:p xmlns:wp14="http://schemas.microsoft.com/office/word/2010/wordml" w:rsidR="00D442D9" w:rsidP="00D442D9" w:rsidRDefault="00D442D9" w14:paraId="123DD94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GB" w:bidi="ar-S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           </w:t>
      </w:r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grade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= </w:t>
      </w:r>
      <w:r>
        <w:rPr>
          <w:rFonts w:ascii="Courier New" w:hAnsi="Courier New" w:eastAsia="Times New Roman" w:cs="Courier New"/>
          <w:color w:val="2A00FF"/>
          <w:sz w:val="20"/>
          <w:szCs w:val="20"/>
          <w:lang w:val="en-GB" w:bidi="ar-SA"/>
        </w:rPr>
        <w:t>'D'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;</w:t>
      </w:r>
    </w:p>
    <w:p xmlns:wp14="http://schemas.microsoft.com/office/word/2010/wordml" w:rsidR="00D442D9" w:rsidP="00D442D9" w:rsidRDefault="00D442D9" w14:paraId="24ED01A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GB" w:bidi="ar-S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       } </w:t>
      </w:r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else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{</w:t>
      </w:r>
    </w:p>
    <w:p xmlns:wp14="http://schemas.microsoft.com/office/word/2010/wordml" w:rsidR="00D442D9" w:rsidP="00D442D9" w:rsidRDefault="00D442D9" w14:paraId="02C96C8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GB" w:bidi="ar-S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           </w:t>
      </w:r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grade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= </w:t>
      </w:r>
      <w:r>
        <w:rPr>
          <w:rFonts w:ascii="Courier New" w:hAnsi="Courier New" w:eastAsia="Times New Roman" w:cs="Courier New"/>
          <w:color w:val="2A00FF"/>
          <w:sz w:val="20"/>
          <w:szCs w:val="20"/>
          <w:lang w:val="en-GB" w:bidi="ar-SA"/>
        </w:rPr>
        <w:t>'F'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;</w:t>
      </w:r>
    </w:p>
    <w:p xmlns:wp14="http://schemas.microsoft.com/office/word/2010/wordml" w:rsidR="00D442D9" w:rsidP="00D442D9" w:rsidRDefault="00D442D9" w14:paraId="3628C5C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GB" w:bidi="ar-S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       }</w:t>
      </w:r>
    </w:p>
    <w:p xmlns:wp14="http://schemas.microsoft.com/office/word/2010/wordml" w:rsidR="00D442D9" w:rsidP="00D442D9" w:rsidRDefault="00D442D9" w14:paraId="3741C45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GB" w:bidi="ar-S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       </w:t>
      </w:r>
      <w:proofErr w:type="spellStart"/>
      <w:proofErr w:type="gramStart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System.</w:t>
      </w:r>
      <w:r>
        <w:rPr>
          <w:rFonts w:ascii="Courier New" w:hAnsi="Courier New" w:eastAsia="Times New Roman" w:cs="Courier New"/>
          <w:i/>
          <w:iCs/>
          <w:color w:val="0000C0"/>
          <w:sz w:val="20"/>
          <w:szCs w:val="20"/>
          <w:lang w:val="en-GB" w:bidi="ar-SA"/>
        </w:rPr>
        <w:t>out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.println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(</w:t>
      </w:r>
      <w:proofErr w:type="gramEnd"/>
      <w:r>
        <w:rPr>
          <w:rFonts w:ascii="Courier New" w:hAnsi="Courier New" w:eastAsia="Times New Roman" w:cs="Courier New"/>
          <w:color w:val="2A00FF"/>
          <w:sz w:val="20"/>
          <w:szCs w:val="20"/>
          <w:lang w:val="en-GB" w:bidi="ar-SA"/>
        </w:rPr>
        <w:t>"Grade = "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+ grade);</w:t>
      </w:r>
    </w:p>
    <w:p xmlns:wp14="http://schemas.microsoft.com/office/word/2010/wordml" w:rsidR="00D442D9" w:rsidP="00D442D9" w:rsidRDefault="00D442D9" w14:paraId="52D00F6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GB" w:bidi="ar-S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  }</w:t>
      </w:r>
    </w:p>
    <w:p xmlns:wp14="http://schemas.microsoft.com/office/word/2010/wordml" w:rsidRPr="00D442D9" w:rsidR="00D442D9" w:rsidP="00D442D9" w:rsidRDefault="00D442D9" w14:paraId="2239F6F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}</w:t>
      </w:r>
    </w:p>
    <w:p xmlns:wp14="http://schemas.microsoft.com/office/word/2010/wordml" w:rsidRPr="00FB7D03" w:rsidR="0049148F" w:rsidP="0049148F" w:rsidRDefault="0049148F" w14:paraId="06A08262" wp14:textId="77777777">
      <w:pPr>
        <w:pStyle w:val="Heading2"/>
        <w:ind w:left="426"/>
        <w:rPr>
          <w:bCs w:val="0"/>
        </w:rPr>
      </w:pPr>
      <w:bookmarkStart w:name="_Toc421715252" w:id="23"/>
      <w:r w:rsidRPr="00FB7D03">
        <w:rPr>
          <w:bCs w:val="0"/>
        </w:rPr>
        <w:t>Execute your program</w:t>
      </w:r>
      <w:bookmarkEnd w:id="23"/>
    </w:p>
    <w:p xmlns:wp14="http://schemas.microsoft.com/office/word/2010/wordml" w:rsidRPr="0049148F" w:rsidR="0049148F" w:rsidP="00B93391" w:rsidRDefault="0049148F" w14:paraId="71FDC3FB" wp14:textId="77777777">
      <w:pPr>
        <w:pStyle w:val="Heading3"/>
        <w:numPr>
          <w:ilvl w:val="0"/>
          <w:numId w:val="35"/>
        </w:numPr>
        <w:rPr>
          <w:lang w:val="en-GB" w:eastAsia="en-GB" w:bidi="ar-SA"/>
        </w:rPr>
      </w:pPr>
      <w:r w:rsidRPr="0049148F">
        <w:rPr>
          <w:lang w:val="en-GB" w:eastAsia="en-GB" w:bidi="ar-SA"/>
        </w:rPr>
        <w:t xml:space="preserve">To run the program, right-click anywhere on the source file </w:t>
      </w:r>
      <w:proofErr w:type="gramStart"/>
      <w:r w:rsidRPr="0049148F">
        <w:rPr>
          <w:lang w:val="en-GB" w:eastAsia="en-GB" w:bidi="ar-SA"/>
        </w:rPr>
        <w:t>"</w:t>
      </w:r>
      <w:r w:rsidRPr="0049148F">
        <w:rPr>
          <w:bCs w:val="0"/>
        </w:rPr>
        <w:t xml:space="preserve"> </w:t>
      </w:r>
      <w:r>
        <w:rPr>
          <w:bCs w:val="0"/>
        </w:rPr>
        <w:t>Mark</w:t>
      </w:r>
      <w:r w:rsidRPr="0049148F">
        <w:rPr>
          <w:lang w:val="en-GB" w:eastAsia="en-GB" w:bidi="ar-SA"/>
        </w:rPr>
        <w:t>.java</w:t>
      </w:r>
      <w:proofErr w:type="gramEnd"/>
      <w:r w:rsidRPr="0049148F">
        <w:rPr>
          <w:lang w:val="en-GB" w:eastAsia="en-GB" w:bidi="ar-SA"/>
        </w:rPr>
        <w:t xml:space="preserve">" (or from the "Run" menu) </w:t>
      </w:r>
      <w:r w:rsidRPr="0049148F">
        <w:rPr>
          <w:rFonts w:ascii="Cambria Math" w:hAnsi="Cambria Math" w:cs="Cambria Math"/>
          <w:lang w:val="en-GB" w:eastAsia="en-GB" w:bidi="ar-SA"/>
        </w:rPr>
        <w:t>⇒</w:t>
      </w:r>
      <w:r w:rsidRPr="0049148F">
        <w:rPr>
          <w:rFonts w:ascii="Calibri" w:hAnsi="Calibri" w:cs="Calibri"/>
          <w:lang w:val="en-GB" w:eastAsia="en-GB" w:bidi="ar-SA"/>
        </w:rPr>
        <w:t xml:space="preserve"> Choose "Run As" </w:t>
      </w:r>
      <w:r w:rsidRPr="0049148F">
        <w:rPr>
          <w:rFonts w:ascii="Cambria Math" w:hAnsi="Cambria Math" w:cs="Cambria Math"/>
          <w:lang w:val="en-GB" w:eastAsia="en-GB" w:bidi="ar-SA"/>
        </w:rPr>
        <w:t>⇒</w:t>
      </w:r>
      <w:r w:rsidRPr="0049148F">
        <w:rPr>
          <w:rFonts w:ascii="Calibri" w:hAnsi="Calibri" w:cs="Calibri"/>
          <w:lang w:val="en-GB" w:eastAsia="en-GB" w:bidi="ar-SA"/>
        </w:rPr>
        <w:t xml:space="preserve"> "Java Application". </w:t>
      </w:r>
    </w:p>
    <w:p xmlns:wp14="http://schemas.microsoft.com/office/word/2010/wordml" w:rsidR="0049148F" w:rsidP="0049148F" w:rsidRDefault="0049148F" w14:paraId="7DC821C7" wp14:textId="77777777">
      <w:pPr>
        <w:pStyle w:val="Heading3"/>
        <w:numPr>
          <w:ilvl w:val="0"/>
          <w:numId w:val="27"/>
        </w:numPr>
        <w:rPr>
          <w:lang w:val="en-GB" w:eastAsia="en-GB" w:bidi="ar-SA"/>
        </w:rPr>
      </w:pPr>
      <w:r w:rsidRPr="00B3103D">
        <w:rPr>
          <w:lang w:val="en-GB" w:eastAsia="en-GB" w:bidi="ar-SA"/>
        </w:rPr>
        <w:t xml:space="preserve"> </w:t>
      </w:r>
      <w:r>
        <w:rPr>
          <w:lang w:val="en-GB" w:eastAsia="en-GB" w:bidi="ar-SA"/>
        </w:rPr>
        <w:t>T</w:t>
      </w:r>
      <w:r w:rsidRPr="00B3103D">
        <w:rPr>
          <w:lang w:val="en-GB" w:eastAsia="en-GB" w:bidi="ar-SA"/>
        </w:rPr>
        <w:t>he "Console" panel</w:t>
      </w:r>
      <w:r>
        <w:rPr>
          <w:lang w:val="en-GB" w:eastAsia="en-GB" w:bidi="ar-SA"/>
        </w:rPr>
        <w:t xml:space="preserve"> will ask the user:</w:t>
      </w:r>
    </w:p>
    <w:p xmlns:wp14="http://schemas.microsoft.com/office/word/2010/wordml" w:rsidRPr="001E1162" w:rsidR="0049148F" w:rsidP="0049148F" w:rsidRDefault="0049148F" w14:paraId="3CF2D8B6" wp14:textId="77777777">
      <w:pPr>
        <w:pStyle w:val="ppBodyText"/>
        <w:jc w:val="center"/>
        <w:rPr>
          <w:lang w:val="en-GB" w:eastAsia="en-GB" w:bidi="ar-SA"/>
        </w:rPr>
      </w:pPr>
      <w:r>
        <w:rPr>
          <w:noProof/>
          <w:lang w:bidi="ar-SA"/>
        </w:rPr>
        <w:drawing>
          <wp:inline xmlns:wp14="http://schemas.microsoft.com/office/word/2010/wordprocessingDrawing" distT="0" distB="0" distL="0" distR="0" wp14:anchorId="6C6E3766" wp14:editId="7777777">
            <wp:extent cx="3295650" cy="1209675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D442D9" w:rsidP="00135EE8" w:rsidRDefault="00D442D9" w14:paraId="0FB78278" wp14:textId="77777777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xmlns:wp14="http://schemas.microsoft.com/office/word/2010/wordml" w:rsidR="00A05084" w:rsidP="00EE5FCC" w:rsidRDefault="00EE5FCC" w14:paraId="587BAEBE" wp14:textId="77777777">
      <w:pPr>
        <w:pStyle w:val="Header1"/>
      </w:pPr>
      <w:bookmarkStart w:name="_Toc421715253" w:id="24"/>
      <w:r>
        <w:t>Switch case</w:t>
      </w:r>
      <w:bookmarkEnd w:id="24"/>
    </w:p>
    <w:p xmlns:wp14="http://schemas.microsoft.com/office/word/2010/wordml" w:rsidR="0049148F" w:rsidP="00B93391" w:rsidRDefault="0049148F" w14:paraId="1024C346" wp14:textId="77777777">
      <w:pPr>
        <w:pStyle w:val="Heading2"/>
        <w:numPr>
          <w:ilvl w:val="0"/>
          <w:numId w:val="36"/>
        </w:numPr>
        <w:ind w:left="426"/>
      </w:pPr>
      <w:bookmarkStart w:name="_Toc421715254" w:id="25"/>
      <w:r w:rsidRPr="00822A62">
        <w:t xml:space="preserve">Create a </w:t>
      </w:r>
      <w:r w:rsidRPr="0049148F">
        <w:rPr>
          <w:bCs w:val="0"/>
        </w:rPr>
        <w:t>Mark</w:t>
      </w:r>
      <w:r>
        <w:t xml:space="preserve"> class</w:t>
      </w:r>
      <w:bookmarkEnd w:id="25"/>
    </w:p>
    <w:p xmlns:wp14="http://schemas.microsoft.com/office/word/2010/wordml" w:rsidR="0049148F" w:rsidP="00B93391" w:rsidRDefault="0049148F" w14:paraId="752E0027" wp14:textId="77777777">
      <w:pPr>
        <w:pStyle w:val="Heading3"/>
        <w:numPr>
          <w:ilvl w:val="0"/>
          <w:numId w:val="37"/>
        </w:numPr>
      </w:pPr>
      <w:proofErr w:type="gramStart"/>
      <w:r w:rsidRPr="0062191D">
        <w:t xml:space="preserve">In the "Package Explorer" (left panel) </w:t>
      </w:r>
      <w:r w:rsidRPr="0049148F">
        <w:rPr>
          <w:rFonts w:ascii="Cambria Math" w:hAnsi="Cambria Math" w:cs="Cambria Math"/>
        </w:rPr>
        <w:t>⇒</w:t>
      </w:r>
      <w:r w:rsidRPr="0062191D">
        <w:t xml:space="preserve"> Right-click on </w:t>
      </w:r>
      <w:r>
        <w:t>your Project</w:t>
      </w:r>
      <w:r w:rsidRPr="0062191D">
        <w:t xml:space="preserve"> (or use the "File" menu) </w:t>
      </w:r>
      <w:r w:rsidRPr="0049148F">
        <w:rPr>
          <w:rFonts w:ascii="Cambria Math" w:hAnsi="Cambria Math" w:cs="Cambria Math"/>
        </w:rPr>
        <w:t>⇒</w:t>
      </w:r>
      <w:r w:rsidRPr="0062191D">
        <w:t xml:space="preserve"> New </w:t>
      </w:r>
      <w:r w:rsidRPr="0049148F">
        <w:rPr>
          <w:rFonts w:ascii="Cambria Math" w:hAnsi="Cambria Math" w:cs="Cambria Math"/>
        </w:rPr>
        <w:t>⇒</w:t>
      </w:r>
      <w:r w:rsidRPr="0062191D">
        <w:t xml:space="preserve"> Class.</w:t>
      </w:r>
      <w:proofErr w:type="gramEnd"/>
    </w:p>
    <w:p xmlns:wp14="http://schemas.microsoft.com/office/word/2010/wordml" w:rsidR="0049148F" w:rsidP="0049148F" w:rsidRDefault="0049148F" w14:paraId="6E983356" wp14:textId="77777777">
      <w:pPr>
        <w:pStyle w:val="Heading3"/>
        <w:numPr>
          <w:ilvl w:val="0"/>
          <w:numId w:val="6"/>
        </w:numPr>
      </w:pPr>
      <w:r>
        <w:t>The "New Java Class" dialog pops up.</w:t>
      </w:r>
    </w:p>
    <w:p xmlns:wp14="http://schemas.microsoft.com/office/word/2010/wordml" w:rsidRPr="009B4D79" w:rsidR="0049148F" w:rsidP="0049148F" w:rsidRDefault="0049148F" w14:paraId="26C90FE2" wp14:textId="77777777">
      <w:pPr>
        <w:pStyle w:val="Bullet"/>
        <w:rPr>
          <w:lang w:val="en-GB" w:eastAsia="en-GB" w:bidi="ar-SA"/>
        </w:rPr>
      </w:pPr>
      <w:r w:rsidRPr="009B4D79">
        <w:rPr>
          <w:lang w:val="en-GB" w:eastAsia="en-GB" w:bidi="ar-SA"/>
        </w:rPr>
        <w:t>In "Name" field, enter "</w:t>
      </w:r>
      <w:r>
        <w:t>Month</w:t>
      </w:r>
      <w:r w:rsidRPr="009B4D79">
        <w:rPr>
          <w:lang w:val="en-GB" w:eastAsia="en-GB" w:bidi="ar-SA"/>
        </w:rPr>
        <w:t>".</w:t>
      </w:r>
    </w:p>
    <w:p xmlns:wp14="http://schemas.microsoft.com/office/word/2010/wordml" w:rsidRPr="009B4D79" w:rsidR="0049148F" w:rsidP="0049148F" w:rsidRDefault="0049148F" w14:paraId="082F4CC4" wp14:textId="77777777">
      <w:pPr>
        <w:pStyle w:val="Bullet"/>
        <w:rPr>
          <w:lang w:val="en-GB" w:eastAsia="en-GB" w:bidi="ar-SA"/>
        </w:rPr>
      </w:pPr>
      <w:r w:rsidRPr="009B4D79">
        <w:rPr>
          <w:lang w:val="en-GB" w:eastAsia="en-GB" w:bidi="ar-SA"/>
        </w:rPr>
        <w:t xml:space="preserve">Check "public static void </w:t>
      </w:r>
      <w:proofErr w:type="gramStart"/>
      <w:r w:rsidRPr="009B4D79">
        <w:rPr>
          <w:lang w:val="en-GB" w:eastAsia="en-GB" w:bidi="ar-SA"/>
        </w:rPr>
        <w:t>main(</w:t>
      </w:r>
      <w:proofErr w:type="gramEnd"/>
      <w:r w:rsidRPr="009B4D79">
        <w:rPr>
          <w:lang w:val="en-GB" w:eastAsia="en-GB" w:bidi="ar-SA"/>
        </w:rPr>
        <w:t xml:space="preserve">String[] </w:t>
      </w:r>
      <w:proofErr w:type="spellStart"/>
      <w:r w:rsidRPr="009B4D79">
        <w:rPr>
          <w:lang w:val="en-GB" w:eastAsia="en-GB" w:bidi="ar-SA"/>
        </w:rPr>
        <w:t>args</w:t>
      </w:r>
      <w:proofErr w:type="spellEnd"/>
      <w:r w:rsidRPr="009B4D79">
        <w:rPr>
          <w:lang w:val="en-GB" w:eastAsia="en-GB" w:bidi="ar-SA"/>
        </w:rPr>
        <w:t>)" box.</w:t>
      </w:r>
    </w:p>
    <w:p xmlns:wp14="http://schemas.microsoft.com/office/word/2010/wordml" w:rsidR="0049148F" w:rsidP="0049148F" w:rsidRDefault="0049148F" w14:paraId="14451F1E" wp14:textId="77777777">
      <w:pPr>
        <w:pStyle w:val="Bullet"/>
        <w:rPr>
          <w:lang w:val="en-GB" w:eastAsia="en-GB" w:bidi="ar-SA"/>
        </w:rPr>
      </w:pPr>
      <w:r w:rsidRPr="009B4D79">
        <w:rPr>
          <w:lang w:val="en-GB" w:eastAsia="en-GB" w:bidi="ar-SA"/>
        </w:rPr>
        <w:t>Click "Finish".</w:t>
      </w:r>
    </w:p>
    <w:p xmlns:wp14="http://schemas.microsoft.com/office/word/2010/wordml" w:rsidR="0049148F" w:rsidP="0049148F" w:rsidRDefault="0049148F" w14:paraId="1A448F6A" wp14:textId="77777777">
      <w:pPr>
        <w:pStyle w:val="Heading2"/>
        <w:ind w:left="426"/>
      </w:pPr>
      <w:bookmarkStart w:name="_Toc421715255" w:id="26"/>
      <w:r w:rsidRPr="006B5D65">
        <w:t>Write your code</w:t>
      </w:r>
      <w:bookmarkEnd w:id="26"/>
    </w:p>
    <w:p xmlns:wp14="http://schemas.microsoft.com/office/word/2010/wordml" w:rsidR="00A05084" w:rsidP="00A05084" w:rsidRDefault="00A05084" w14:paraId="014DC02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GB" w:bidi="ar-SA"/>
        </w:rPr>
      </w:pPr>
      <w:proofErr w:type="gramStart"/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public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class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Month {</w:t>
      </w:r>
    </w:p>
    <w:p xmlns:wp14="http://schemas.microsoft.com/office/word/2010/wordml" w:rsidR="00A05084" w:rsidP="00A05084" w:rsidRDefault="00A05084" w14:paraId="4CC96E2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GB" w:bidi="ar-S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ab/>
      </w:r>
      <w:r w:rsidR="005E0812"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   </w:t>
      </w:r>
      <w:proofErr w:type="gramStart"/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public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static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void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main(String[]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args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) {</w:t>
      </w:r>
    </w:p>
    <w:p xmlns:wp14="http://schemas.microsoft.com/office/word/2010/wordml" w:rsidR="00A05084" w:rsidP="16E1FB54" w:rsidRDefault="00A05084" w14:paraId="17091697" wp14:textId="7777777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US" w:bidi="ar-S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ab/>
      </w:r>
      <w:r w:rsidRPr="16E1FB54" w:rsidR="005E0812">
        <w:rPr>
          <w:rFonts w:ascii="Courier New" w:hAnsi="Courier New" w:eastAsia="Times New Roman" w:cs="Courier New"/>
          <w:color w:val="000000"/>
          <w:sz w:val="20"/>
          <w:szCs w:val="20"/>
          <w:lang w:val="en-US" w:bidi="ar-SA"/>
        </w:rPr>
        <w:t xml:space="preserve">        </w:t>
      </w:r>
      <w:r w:rsidRPr="16E1FB54" w:rsidR="00A05084">
        <w:rPr>
          <w:rFonts w:ascii="Courier New" w:hAnsi="Courier New" w:eastAsia="Times New Roman" w:cs="Courier New"/>
          <w:color w:val="000000"/>
          <w:sz w:val="20"/>
          <w:szCs w:val="20"/>
          <w:lang w:val="en-US" w:bidi="ar-SA"/>
        </w:rPr>
        <w:t>System.</w:t>
      </w:r>
      <w:r w:rsidRPr="16E1FB54" w:rsidR="00A05084">
        <w:rPr>
          <w:rFonts w:ascii="Courier New" w:hAnsi="Courier New" w:eastAsia="Times New Roman" w:cs="Courier New"/>
          <w:i w:val="1"/>
          <w:iCs w:val="1"/>
          <w:color w:val="0000C0"/>
          <w:sz w:val="20"/>
          <w:szCs w:val="20"/>
          <w:lang w:val="en-US" w:bidi="ar-SA"/>
        </w:rPr>
        <w:t>out</w:t>
      </w:r>
      <w:r w:rsidRPr="16E1FB54" w:rsidR="00A05084">
        <w:rPr>
          <w:rFonts w:ascii="Courier New" w:hAnsi="Courier New" w:eastAsia="Times New Roman" w:cs="Courier New"/>
          <w:color w:val="000000"/>
          <w:sz w:val="20"/>
          <w:szCs w:val="20"/>
          <w:lang w:val="en-US" w:bidi="ar-SA"/>
        </w:rPr>
        <w:t>.print</w:t>
      </w:r>
      <w:r w:rsidRPr="16E1FB54" w:rsidR="00A05084">
        <w:rPr>
          <w:rFonts w:ascii="Courier New" w:hAnsi="Courier New" w:eastAsia="Times New Roman" w:cs="Courier New"/>
          <w:color w:val="000000"/>
          <w:sz w:val="20"/>
          <w:szCs w:val="20"/>
          <w:lang w:val="en-US" w:bidi="ar-SA"/>
        </w:rPr>
        <w:t>(</w:t>
      </w:r>
      <w:r w:rsidRPr="16E1FB54" w:rsidR="00A05084">
        <w:rPr>
          <w:rFonts w:ascii="Courier New" w:hAnsi="Courier New" w:eastAsia="Times New Roman" w:cs="Courier New"/>
          <w:color w:val="2A00FF"/>
          <w:sz w:val="20"/>
          <w:szCs w:val="20"/>
          <w:lang w:val="en-US" w:bidi="ar-SA"/>
        </w:rPr>
        <w:t>"Enter a month:"</w:t>
      </w:r>
      <w:r w:rsidRPr="16E1FB54" w:rsidR="00A05084">
        <w:rPr>
          <w:rFonts w:ascii="Courier New" w:hAnsi="Courier New" w:eastAsia="Times New Roman" w:cs="Courier New"/>
          <w:color w:val="000000"/>
          <w:sz w:val="20"/>
          <w:szCs w:val="20"/>
          <w:lang w:val="en-US" w:bidi="ar-SA"/>
        </w:rPr>
        <w:t>);</w:t>
      </w:r>
    </w:p>
    <w:p xmlns:wp14="http://schemas.microsoft.com/office/word/2010/wordml" w:rsidR="00A05084" w:rsidP="16E1FB54" w:rsidRDefault="00A05084" w14:paraId="7BF6A597" wp14:textId="77777777" wp14:noSpellErr="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US" w:bidi="ar-S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ab/>
      </w:r>
      <w:r w:rsidRPr="16E1FB54" w:rsidR="005E0812">
        <w:rPr>
          <w:rFonts w:ascii="Courier New" w:hAnsi="Courier New" w:eastAsia="Times New Roman" w:cs="Courier New"/>
          <w:color w:val="000000"/>
          <w:sz w:val="20"/>
          <w:szCs w:val="20"/>
          <w:lang w:val="en-US" w:bidi="ar-SA"/>
        </w:rPr>
        <w:t xml:space="preserve">        </w:t>
      </w:r>
      <w:r w:rsidRPr="16E1FB54" w:rsidR="00A05084">
        <w:rPr>
          <w:rFonts w:ascii="Courier New" w:hAnsi="Courier New" w:eastAsia="Times New Roman" w:cs="Courier New"/>
          <w:color w:val="000000"/>
          <w:sz w:val="20"/>
          <w:szCs w:val="20"/>
          <w:lang w:val="en-US" w:bidi="ar-SA"/>
        </w:rPr>
        <w:t>Scanner scanner=</w:t>
      </w:r>
      <w:r w:rsidRPr="16E1FB54" w:rsidR="00A05084">
        <w:rPr>
          <w:rFonts w:ascii="Courier New" w:hAnsi="Courier New" w:eastAsia="Times New Roman" w:cs="Courier New"/>
          <w:b w:val="1"/>
          <w:bCs w:val="1"/>
          <w:color w:val="7F0055"/>
          <w:sz w:val="20"/>
          <w:szCs w:val="20"/>
          <w:lang w:val="en-US" w:bidi="ar-SA"/>
        </w:rPr>
        <w:t>new</w:t>
      </w:r>
      <w:r w:rsidRPr="16E1FB54" w:rsidR="00A05084">
        <w:rPr>
          <w:rFonts w:ascii="Courier New" w:hAnsi="Courier New" w:eastAsia="Times New Roman" w:cs="Courier New"/>
          <w:color w:val="000000"/>
          <w:sz w:val="20"/>
          <w:szCs w:val="20"/>
          <w:lang w:val="en-US" w:bidi="ar-SA"/>
        </w:rPr>
        <w:t xml:space="preserve"> </w:t>
      </w:r>
      <w:r w:rsidRPr="16E1FB54" w:rsidR="00A05084">
        <w:rPr>
          <w:rFonts w:ascii="Courier New" w:hAnsi="Courier New" w:eastAsia="Times New Roman" w:cs="Courier New"/>
          <w:color w:val="000000"/>
          <w:sz w:val="20"/>
          <w:szCs w:val="20"/>
          <w:lang w:val="en-US" w:bidi="ar-SA"/>
        </w:rPr>
        <w:t>Scanner(</w:t>
      </w:r>
      <w:r w:rsidRPr="16E1FB54" w:rsidR="00A05084">
        <w:rPr>
          <w:rFonts w:ascii="Courier New" w:hAnsi="Courier New" w:eastAsia="Times New Roman" w:cs="Courier New"/>
          <w:color w:val="000000"/>
          <w:sz w:val="20"/>
          <w:szCs w:val="20"/>
          <w:lang w:val="en-US" w:bidi="ar-SA"/>
        </w:rPr>
        <w:t>System.</w:t>
      </w:r>
      <w:r w:rsidRPr="16E1FB54" w:rsidR="00A05084">
        <w:rPr>
          <w:rFonts w:ascii="Courier New" w:hAnsi="Courier New" w:eastAsia="Times New Roman" w:cs="Courier New"/>
          <w:i w:val="1"/>
          <w:iCs w:val="1"/>
          <w:color w:val="0000C0"/>
          <w:sz w:val="20"/>
          <w:szCs w:val="20"/>
          <w:lang w:val="en-US" w:bidi="ar-SA"/>
        </w:rPr>
        <w:t>in</w:t>
      </w:r>
      <w:r w:rsidRPr="16E1FB54" w:rsidR="00A05084">
        <w:rPr>
          <w:rFonts w:ascii="Courier New" w:hAnsi="Courier New" w:eastAsia="Times New Roman" w:cs="Courier New"/>
          <w:color w:val="000000"/>
          <w:sz w:val="20"/>
          <w:szCs w:val="20"/>
          <w:lang w:val="en-US" w:bidi="ar-SA"/>
        </w:rPr>
        <w:t>);</w:t>
      </w:r>
    </w:p>
    <w:p xmlns:wp14="http://schemas.microsoft.com/office/word/2010/wordml" w:rsidR="00A05084" w:rsidP="16E1FB54" w:rsidRDefault="00A05084" w14:paraId="3AC54EF9" wp14:textId="7777777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US" w:bidi="ar-S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ab/>
      </w:r>
      <w:r w:rsidRPr="16E1FB54" w:rsidR="005E0812">
        <w:rPr>
          <w:rFonts w:ascii="Courier New" w:hAnsi="Courier New" w:eastAsia="Times New Roman" w:cs="Courier New"/>
          <w:color w:val="000000"/>
          <w:sz w:val="20"/>
          <w:szCs w:val="20"/>
          <w:lang w:val="en-US" w:bidi="ar-SA"/>
        </w:rPr>
        <w:t xml:space="preserve">        </w:t>
      </w:r>
      <w:r w:rsidRPr="16E1FB54" w:rsidR="00A05084">
        <w:rPr>
          <w:rFonts w:ascii="Courier New" w:hAnsi="Courier New" w:eastAsia="Times New Roman" w:cs="Courier New"/>
          <w:b w:val="1"/>
          <w:bCs w:val="1"/>
          <w:color w:val="7F0055"/>
          <w:sz w:val="20"/>
          <w:szCs w:val="20"/>
          <w:lang w:val="en-US" w:bidi="ar-SA"/>
        </w:rPr>
        <w:t>int</w:t>
      </w:r>
      <w:r w:rsidRPr="16E1FB54" w:rsidR="00A05084">
        <w:rPr>
          <w:rFonts w:ascii="Courier New" w:hAnsi="Courier New" w:eastAsia="Times New Roman" w:cs="Courier New"/>
          <w:color w:val="000000"/>
          <w:sz w:val="20"/>
          <w:szCs w:val="20"/>
          <w:lang w:val="en-US" w:bidi="ar-SA"/>
        </w:rPr>
        <w:t xml:space="preserve"> month=</w:t>
      </w:r>
      <w:r w:rsidRPr="16E1FB54" w:rsidR="00A05084">
        <w:rPr>
          <w:rFonts w:ascii="Courier New" w:hAnsi="Courier New" w:eastAsia="Times New Roman" w:cs="Courier New"/>
          <w:color w:val="000000"/>
          <w:sz w:val="20"/>
          <w:szCs w:val="20"/>
          <w:lang w:val="en-US" w:bidi="ar-SA"/>
        </w:rPr>
        <w:t>scanner.nextInt</w:t>
      </w:r>
      <w:r w:rsidRPr="16E1FB54" w:rsidR="00A05084">
        <w:rPr>
          <w:rFonts w:ascii="Courier New" w:hAnsi="Courier New" w:eastAsia="Times New Roman" w:cs="Courier New"/>
          <w:color w:val="000000"/>
          <w:sz w:val="20"/>
          <w:szCs w:val="20"/>
          <w:lang w:val="en-US" w:bidi="ar-SA"/>
        </w:rPr>
        <w:t>(</w:t>
      </w:r>
      <w:r w:rsidRPr="16E1FB54" w:rsidR="00A05084">
        <w:rPr>
          <w:rFonts w:ascii="Courier New" w:hAnsi="Courier New" w:eastAsia="Times New Roman" w:cs="Courier New"/>
          <w:color w:val="000000"/>
          <w:sz w:val="20"/>
          <w:szCs w:val="20"/>
          <w:lang w:val="en-US" w:bidi="ar-SA"/>
        </w:rPr>
        <w:t>);</w:t>
      </w:r>
    </w:p>
    <w:p xmlns:wp14="http://schemas.microsoft.com/office/word/2010/wordml" w:rsidR="00A05084" w:rsidP="00A05084" w:rsidRDefault="00A05084" w14:paraId="2985991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GB" w:bidi="ar-S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ab/>
      </w:r>
      <w:r w:rsidR="005E0812"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ab/>
      </w:r>
      <w:r w:rsidR="005E0812"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ab/>
      </w:r>
      <w:r w:rsidR="005E0812"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  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String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monthStrinhg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;</w:t>
      </w:r>
    </w:p>
    <w:p xmlns:wp14="http://schemas.microsoft.com/office/word/2010/wordml" w:rsidR="00A05084" w:rsidP="00A05084" w:rsidRDefault="00A05084" w14:paraId="36F73C9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GB" w:bidi="ar-S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       </w:t>
      </w:r>
      <w:proofErr w:type="gramStart"/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switch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(month) {</w:t>
      </w:r>
    </w:p>
    <w:p xmlns:wp14="http://schemas.microsoft.com/office/word/2010/wordml" w:rsidR="00A05084" w:rsidP="00A05084" w:rsidRDefault="00A05084" w14:paraId="0319BBE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GB" w:bidi="ar-S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           </w:t>
      </w:r>
      <w:proofErr w:type="gramStart"/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case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1: 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monthString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= </w:t>
      </w:r>
      <w:r>
        <w:rPr>
          <w:rFonts w:ascii="Courier New" w:hAnsi="Courier New" w:eastAsia="Times New Roman" w:cs="Courier New"/>
          <w:color w:val="2A00FF"/>
          <w:sz w:val="20"/>
          <w:szCs w:val="20"/>
          <w:lang w:val="en-GB" w:bidi="ar-SA"/>
        </w:rPr>
        <w:t>"January"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;       </w:t>
      </w:r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;</w:t>
      </w:r>
    </w:p>
    <w:p xmlns:wp14="http://schemas.microsoft.com/office/word/2010/wordml" w:rsidR="00A05084" w:rsidP="00A05084" w:rsidRDefault="00A05084" w14:paraId="5BBEDC2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GB" w:bidi="ar-S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           </w:t>
      </w:r>
      <w:proofErr w:type="gramStart"/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case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2: 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monthString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= </w:t>
      </w:r>
      <w:r>
        <w:rPr>
          <w:rFonts w:ascii="Courier New" w:hAnsi="Courier New" w:eastAsia="Times New Roman" w:cs="Courier New"/>
          <w:color w:val="2A00FF"/>
          <w:sz w:val="20"/>
          <w:szCs w:val="20"/>
          <w:lang w:val="en-GB" w:bidi="ar-SA"/>
        </w:rPr>
        <w:t>"February"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;      </w:t>
      </w:r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;</w:t>
      </w:r>
    </w:p>
    <w:p xmlns:wp14="http://schemas.microsoft.com/office/word/2010/wordml" w:rsidR="00A05084" w:rsidP="00A05084" w:rsidRDefault="00A05084" w14:paraId="09C0665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GB" w:bidi="ar-S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           </w:t>
      </w:r>
      <w:proofErr w:type="gramStart"/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case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3: 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monthString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= </w:t>
      </w:r>
      <w:r>
        <w:rPr>
          <w:rFonts w:ascii="Courier New" w:hAnsi="Courier New" w:eastAsia="Times New Roman" w:cs="Courier New"/>
          <w:color w:val="2A00FF"/>
          <w:sz w:val="20"/>
          <w:szCs w:val="20"/>
          <w:lang w:val="en-GB" w:bidi="ar-SA"/>
        </w:rPr>
        <w:t>"March"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;         </w:t>
      </w:r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;</w:t>
      </w:r>
    </w:p>
    <w:p xmlns:wp14="http://schemas.microsoft.com/office/word/2010/wordml" w:rsidR="00A05084" w:rsidP="00A05084" w:rsidRDefault="00A05084" w14:paraId="72AB21F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GB" w:bidi="ar-S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           </w:t>
      </w:r>
      <w:proofErr w:type="gramStart"/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case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4: 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monthString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= </w:t>
      </w:r>
      <w:r>
        <w:rPr>
          <w:rFonts w:ascii="Courier New" w:hAnsi="Courier New" w:eastAsia="Times New Roman" w:cs="Courier New"/>
          <w:color w:val="2A00FF"/>
          <w:sz w:val="20"/>
          <w:szCs w:val="20"/>
          <w:lang w:val="en-GB" w:bidi="ar-SA"/>
        </w:rPr>
        <w:t>"April"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;         </w:t>
      </w:r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;</w:t>
      </w:r>
    </w:p>
    <w:p xmlns:wp14="http://schemas.microsoft.com/office/word/2010/wordml" w:rsidR="00A05084" w:rsidP="00A05084" w:rsidRDefault="00A05084" w14:paraId="7D0F29A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GB" w:bidi="ar-S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           </w:t>
      </w:r>
      <w:proofErr w:type="gramStart"/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case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5: 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monthString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= </w:t>
      </w:r>
      <w:r>
        <w:rPr>
          <w:rFonts w:ascii="Courier New" w:hAnsi="Courier New" w:eastAsia="Times New Roman" w:cs="Courier New"/>
          <w:color w:val="2A00FF"/>
          <w:sz w:val="20"/>
          <w:szCs w:val="20"/>
          <w:lang w:val="en-GB" w:bidi="ar-SA"/>
        </w:rPr>
        <w:t>"May"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;           </w:t>
      </w:r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;</w:t>
      </w:r>
    </w:p>
    <w:p xmlns:wp14="http://schemas.microsoft.com/office/word/2010/wordml" w:rsidR="00A05084" w:rsidP="00A05084" w:rsidRDefault="00A05084" w14:paraId="075A32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GB" w:bidi="ar-S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           </w:t>
      </w:r>
      <w:proofErr w:type="gramStart"/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case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6: 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monthString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= </w:t>
      </w:r>
      <w:r>
        <w:rPr>
          <w:rFonts w:ascii="Courier New" w:hAnsi="Courier New" w:eastAsia="Times New Roman" w:cs="Courier New"/>
          <w:color w:val="2A00FF"/>
          <w:sz w:val="20"/>
          <w:szCs w:val="20"/>
          <w:lang w:val="en-GB" w:bidi="ar-SA"/>
        </w:rPr>
        <w:t>"June"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;          </w:t>
      </w:r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;</w:t>
      </w:r>
    </w:p>
    <w:p xmlns:wp14="http://schemas.microsoft.com/office/word/2010/wordml" w:rsidR="00A05084" w:rsidP="00A05084" w:rsidRDefault="00A05084" w14:paraId="2BECCB7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GB" w:bidi="ar-S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           </w:t>
      </w:r>
      <w:proofErr w:type="gramStart"/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case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7: 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monthString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= </w:t>
      </w:r>
      <w:r>
        <w:rPr>
          <w:rFonts w:ascii="Courier New" w:hAnsi="Courier New" w:eastAsia="Times New Roman" w:cs="Courier New"/>
          <w:color w:val="2A00FF"/>
          <w:sz w:val="20"/>
          <w:szCs w:val="20"/>
          <w:lang w:val="en-GB" w:bidi="ar-SA"/>
        </w:rPr>
        <w:t>"July"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;          </w:t>
      </w:r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;</w:t>
      </w:r>
    </w:p>
    <w:p xmlns:wp14="http://schemas.microsoft.com/office/word/2010/wordml" w:rsidR="00A05084" w:rsidP="00A05084" w:rsidRDefault="00A05084" w14:paraId="3CDE52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GB" w:bidi="ar-S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           </w:t>
      </w:r>
      <w:proofErr w:type="gramStart"/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case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8: 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monthString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= </w:t>
      </w:r>
      <w:r>
        <w:rPr>
          <w:rFonts w:ascii="Courier New" w:hAnsi="Courier New" w:eastAsia="Times New Roman" w:cs="Courier New"/>
          <w:color w:val="2A00FF"/>
          <w:sz w:val="20"/>
          <w:szCs w:val="20"/>
          <w:lang w:val="en-GB" w:bidi="ar-SA"/>
        </w:rPr>
        <w:t>"August"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;        </w:t>
      </w:r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;</w:t>
      </w:r>
    </w:p>
    <w:p xmlns:wp14="http://schemas.microsoft.com/office/word/2010/wordml" w:rsidR="00A05084" w:rsidP="00A05084" w:rsidRDefault="00A05084" w14:paraId="29E0978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GB" w:bidi="ar-S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           </w:t>
      </w:r>
      <w:proofErr w:type="gramStart"/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case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9: 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monthString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= </w:t>
      </w:r>
      <w:r>
        <w:rPr>
          <w:rFonts w:ascii="Courier New" w:hAnsi="Courier New" w:eastAsia="Times New Roman" w:cs="Courier New"/>
          <w:color w:val="2A00FF"/>
          <w:sz w:val="20"/>
          <w:szCs w:val="20"/>
          <w:lang w:val="en-GB" w:bidi="ar-SA"/>
        </w:rPr>
        <w:t>"September"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;     </w:t>
      </w:r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;</w:t>
      </w:r>
    </w:p>
    <w:p xmlns:wp14="http://schemas.microsoft.com/office/word/2010/wordml" w:rsidR="00A05084" w:rsidP="00A05084" w:rsidRDefault="00A05084" w14:paraId="04A593E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GB" w:bidi="ar-S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           </w:t>
      </w:r>
      <w:proofErr w:type="gramStart"/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case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10: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monthString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= </w:t>
      </w:r>
      <w:r>
        <w:rPr>
          <w:rFonts w:ascii="Courier New" w:hAnsi="Courier New" w:eastAsia="Times New Roman" w:cs="Courier New"/>
          <w:color w:val="2A00FF"/>
          <w:sz w:val="20"/>
          <w:szCs w:val="20"/>
          <w:lang w:val="en-GB" w:bidi="ar-SA"/>
        </w:rPr>
        <w:t>"October"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;       </w:t>
      </w:r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;</w:t>
      </w:r>
    </w:p>
    <w:p xmlns:wp14="http://schemas.microsoft.com/office/word/2010/wordml" w:rsidR="00A05084" w:rsidP="00A05084" w:rsidRDefault="00A05084" w14:paraId="65DB202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GB" w:bidi="ar-S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           </w:t>
      </w:r>
      <w:proofErr w:type="gramStart"/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case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11: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monthString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= </w:t>
      </w:r>
      <w:r>
        <w:rPr>
          <w:rFonts w:ascii="Courier New" w:hAnsi="Courier New" w:eastAsia="Times New Roman" w:cs="Courier New"/>
          <w:color w:val="2A00FF"/>
          <w:sz w:val="20"/>
          <w:szCs w:val="20"/>
          <w:lang w:val="en-GB" w:bidi="ar-SA"/>
        </w:rPr>
        <w:t>"November"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;      </w:t>
      </w:r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;</w:t>
      </w:r>
    </w:p>
    <w:p xmlns:wp14="http://schemas.microsoft.com/office/word/2010/wordml" w:rsidR="00A05084" w:rsidP="00A05084" w:rsidRDefault="00A05084" w14:paraId="693AA31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GB" w:bidi="ar-S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           </w:t>
      </w:r>
      <w:proofErr w:type="gramStart"/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case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12: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monthString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= </w:t>
      </w:r>
      <w:r>
        <w:rPr>
          <w:rFonts w:ascii="Courier New" w:hAnsi="Courier New" w:eastAsia="Times New Roman" w:cs="Courier New"/>
          <w:color w:val="2A00FF"/>
          <w:sz w:val="20"/>
          <w:szCs w:val="20"/>
          <w:lang w:val="en-GB" w:bidi="ar-SA"/>
        </w:rPr>
        <w:t>"December"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;      </w:t>
      </w:r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;</w:t>
      </w:r>
    </w:p>
    <w:p xmlns:wp14="http://schemas.microsoft.com/office/word/2010/wordml" w:rsidR="00A05084" w:rsidP="00A05084" w:rsidRDefault="00A05084" w14:paraId="06454A3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GB" w:bidi="ar-S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           </w:t>
      </w:r>
      <w:proofErr w:type="gramStart"/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default</w:t>
      </w:r>
      <w:proofErr w:type="gram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: </w:t>
      </w:r>
      <w:proofErr w:type="spellStart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monthString</w:t>
      </w:r>
      <w:proofErr w:type="spellEnd"/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= </w:t>
      </w:r>
      <w:r>
        <w:rPr>
          <w:rFonts w:ascii="Courier New" w:hAnsi="Courier New" w:eastAsia="Times New Roman" w:cs="Courier New"/>
          <w:color w:val="2A00FF"/>
          <w:sz w:val="20"/>
          <w:szCs w:val="20"/>
          <w:lang w:val="en-GB" w:bidi="ar-SA"/>
        </w:rPr>
        <w:t>"Invalid month"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; </w:t>
      </w:r>
      <w:r>
        <w:rPr>
          <w:rFonts w:ascii="Courier New" w:hAnsi="Courier New" w:eastAsia="Times New Roman" w:cs="Courier New"/>
          <w:b/>
          <w:bCs/>
          <w:color w:val="7F0055"/>
          <w:sz w:val="20"/>
          <w:szCs w:val="20"/>
          <w:lang w:val="en-GB" w:bidi="ar-SA"/>
        </w:rPr>
        <w:t>break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;</w:t>
      </w:r>
    </w:p>
    <w:p xmlns:wp14="http://schemas.microsoft.com/office/word/2010/wordml" w:rsidR="00A05084" w:rsidP="00A05084" w:rsidRDefault="00A05084" w14:paraId="65A1F23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GB" w:bidi="ar-S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       }</w:t>
      </w:r>
    </w:p>
    <w:p xmlns:wp14="http://schemas.microsoft.com/office/word/2010/wordml" w:rsidR="00A05084" w:rsidP="16E1FB54" w:rsidRDefault="00A05084" w14:paraId="5E2D2808" wp14:textId="7777777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US" w:bidi="ar-SA"/>
        </w:rPr>
      </w:pPr>
      <w:r w:rsidRPr="16E1FB54" w:rsidR="00A05084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bidi="ar-SA"/>
        </w:rPr>
        <w:t xml:space="preserve">        </w:t>
      </w:r>
      <w:r w:rsidRPr="16E1FB54" w:rsidR="00A05084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bidi="ar-SA"/>
        </w:rPr>
        <w:t>System.</w:t>
      </w:r>
      <w:r w:rsidRPr="16E1FB54" w:rsidR="00A05084">
        <w:rPr>
          <w:rFonts w:ascii="Courier New" w:hAnsi="Courier New" w:eastAsia="Times New Roman" w:cs="Courier New"/>
          <w:i w:val="1"/>
          <w:iCs w:val="1"/>
          <w:color w:val="0000C0"/>
          <w:sz w:val="20"/>
          <w:szCs w:val="20"/>
          <w:lang w:val="en-US" w:bidi="ar-SA"/>
        </w:rPr>
        <w:t>out</w:t>
      </w:r>
      <w:r w:rsidRPr="16E1FB54" w:rsidR="00A05084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bidi="ar-SA"/>
        </w:rPr>
        <w:t>.println</w:t>
      </w:r>
      <w:r w:rsidRPr="16E1FB54" w:rsidR="00A05084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bidi="ar-SA"/>
        </w:rPr>
        <w:t>(</w:t>
      </w:r>
      <w:r w:rsidRPr="16E1FB54" w:rsidR="00A05084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bidi="ar-SA"/>
        </w:rPr>
        <w:t>monthString</w:t>
      </w:r>
      <w:r w:rsidRPr="16E1FB54" w:rsidR="00A05084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val="en-US" w:bidi="ar-SA"/>
        </w:rPr>
        <w:t>);</w:t>
      </w:r>
    </w:p>
    <w:p xmlns:wp14="http://schemas.microsoft.com/office/word/2010/wordml" w:rsidR="00A05084" w:rsidP="00A05084" w:rsidRDefault="00A05084" w14:paraId="0D3AE9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urier New" w:hAnsi="Courier New" w:eastAsia="Times New Roman" w:cs="Courier New"/>
          <w:sz w:val="20"/>
          <w:szCs w:val="20"/>
          <w:lang w:val="en-GB" w:bidi="ar-S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ab/>
      </w:r>
      <w:r w:rsidR="005E0812"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 xml:space="preserve">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}</w:t>
      </w:r>
    </w:p>
    <w:p xmlns:wp14="http://schemas.microsoft.com/office/word/2010/wordml" w:rsidR="00A05084" w:rsidP="00A05084" w:rsidRDefault="00A05084" w14:paraId="46AE40A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GB" w:bidi="ar-SA"/>
        </w:rPr>
        <w:t>}</w:t>
      </w:r>
    </w:p>
    <w:p xmlns:wp14="http://schemas.microsoft.com/office/word/2010/wordml" w:rsidRPr="00FB7D03" w:rsidR="0049148F" w:rsidP="0049148F" w:rsidRDefault="0049148F" w14:paraId="20C5A786" wp14:textId="77777777">
      <w:pPr>
        <w:pStyle w:val="Heading2"/>
        <w:ind w:left="426"/>
        <w:rPr>
          <w:bCs w:val="0"/>
        </w:rPr>
      </w:pPr>
      <w:bookmarkStart w:name="_Toc421715256" w:id="27"/>
      <w:r w:rsidRPr="00FB7D03">
        <w:rPr>
          <w:bCs w:val="0"/>
        </w:rPr>
        <w:t>Execute your program</w:t>
      </w:r>
      <w:bookmarkEnd w:id="27"/>
    </w:p>
    <w:p xmlns:wp14="http://schemas.microsoft.com/office/word/2010/wordml" w:rsidRPr="0049148F" w:rsidR="0049148F" w:rsidP="00B93391" w:rsidRDefault="0049148F" w14:paraId="004B7411" wp14:textId="77777777">
      <w:pPr>
        <w:pStyle w:val="Heading3"/>
        <w:numPr>
          <w:ilvl w:val="0"/>
          <w:numId w:val="38"/>
        </w:numPr>
        <w:rPr>
          <w:lang w:val="en-GB" w:eastAsia="en-GB" w:bidi="ar-SA"/>
        </w:rPr>
      </w:pPr>
      <w:r w:rsidRPr="0049148F">
        <w:rPr>
          <w:lang w:val="en-GB" w:eastAsia="en-GB" w:bidi="ar-SA"/>
        </w:rPr>
        <w:t xml:space="preserve">To run the program, right-click anywhere on the source file </w:t>
      </w:r>
      <w:proofErr w:type="gramStart"/>
      <w:r w:rsidRPr="0049148F">
        <w:rPr>
          <w:lang w:val="en-GB" w:eastAsia="en-GB" w:bidi="ar-SA"/>
        </w:rPr>
        <w:t>"</w:t>
      </w:r>
      <w:r w:rsidRPr="0049148F">
        <w:rPr>
          <w:bCs w:val="0"/>
        </w:rPr>
        <w:t xml:space="preserve"> Mark</w:t>
      </w:r>
      <w:r w:rsidRPr="0049148F">
        <w:rPr>
          <w:lang w:val="en-GB" w:eastAsia="en-GB" w:bidi="ar-SA"/>
        </w:rPr>
        <w:t>.java</w:t>
      </w:r>
      <w:proofErr w:type="gramEnd"/>
      <w:r w:rsidRPr="0049148F">
        <w:rPr>
          <w:lang w:val="en-GB" w:eastAsia="en-GB" w:bidi="ar-SA"/>
        </w:rPr>
        <w:t xml:space="preserve">" (or from the "Run" menu) </w:t>
      </w:r>
      <w:r w:rsidRPr="0049148F">
        <w:rPr>
          <w:rFonts w:ascii="Cambria Math" w:hAnsi="Cambria Math" w:cs="Cambria Math"/>
          <w:lang w:val="en-GB" w:eastAsia="en-GB" w:bidi="ar-SA"/>
        </w:rPr>
        <w:t>⇒</w:t>
      </w:r>
      <w:r w:rsidRPr="0049148F">
        <w:rPr>
          <w:rFonts w:ascii="Calibri" w:hAnsi="Calibri" w:cs="Calibri"/>
          <w:lang w:val="en-GB" w:eastAsia="en-GB" w:bidi="ar-SA"/>
        </w:rPr>
        <w:t xml:space="preserve"> Choose "Run As" </w:t>
      </w:r>
      <w:r w:rsidRPr="0049148F">
        <w:rPr>
          <w:rFonts w:ascii="Cambria Math" w:hAnsi="Cambria Math" w:cs="Cambria Math"/>
          <w:lang w:val="en-GB" w:eastAsia="en-GB" w:bidi="ar-SA"/>
        </w:rPr>
        <w:t>⇒</w:t>
      </w:r>
      <w:r w:rsidRPr="0049148F">
        <w:rPr>
          <w:rFonts w:ascii="Calibri" w:hAnsi="Calibri" w:cs="Calibri"/>
          <w:lang w:val="en-GB" w:eastAsia="en-GB" w:bidi="ar-SA"/>
        </w:rPr>
        <w:t xml:space="preserve"> "Java Application". </w:t>
      </w:r>
    </w:p>
    <w:p xmlns:wp14="http://schemas.microsoft.com/office/word/2010/wordml" w:rsidR="0049148F" w:rsidP="0049148F" w:rsidRDefault="0049148F" w14:paraId="6E24672F" wp14:textId="77777777">
      <w:pPr>
        <w:pStyle w:val="Heading3"/>
        <w:numPr>
          <w:ilvl w:val="0"/>
          <w:numId w:val="27"/>
        </w:numPr>
        <w:rPr>
          <w:lang w:val="en-GB" w:eastAsia="en-GB" w:bidi="ar-SA"/>
        </w:rPr>
      </w:pPr>
      <w:r w:rsidRPr="00B3103D">
        <w:rPr>
          <w:lang w:val="en-GB" w:eastAsia="en-GB" w:bidi="ar-SA"/>
        </w:rPr>
        <w:t xml:space="preserve"> </w:t>
      </w:r>
      <w:r>
        <w:rPr>
          <w:lang w:val="en-GB" w:eastAsia="en-GB" w:bidi="ar-SA"/>
        </w:rPr>
        <w:t>T</w:t>
      </w:r>
      <w:r w:rsidRPr="00B3103D">
        <w:rPr>
          <w:lang w:val="en-GB" w:eastAsia="en-GB" w:bidi="ar-SA"/>
        </w:rPr>
        <w:t>he "Console" panel</w:t>
      </w:r>
      <w:r>
        <w:rPr>
          <w:lang w:val="en-GB" w:eastAsia="en-GB" w:bidi="ar-SA"/>
        </w:rPr>
        <w:t xml:space="preserve"> will ask the user:</w:t>
      </w:r>
    </w:p>
    <w:p xmlns:wp14="http://schemas.microsoft.com/office/word/2010/wordml" w:rsidRPr="0049148F" w:rsidR="0049148F" w:rsidP="00C86B66" w:rsidRDefault="00C86B66" w14:paraId="1FC39945" wp14:textId="77777777">
      <w:pPr>
        <w:jc w:val="center"/>
      </w:pPr>
      <w:r>
        <w:rPr>
          <w:noProof/>
          <w:lang w:bidi="ar-SA"/>
        </w:rPr>
        <w:drawing>
          <wp:inline xmlns:wp14="http://schemas.microsoft.com/office/word/2010/wordprocessingDrawing" distT="0" distB="0" distL="0" distR="0" wp14:anchorId="04E7088F" wp14:editId="7777777">
            <wp:extent cx="3838575" cy="1371600"/>
            <wp:effectExtent l="19050" t="0" r="9525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E5FCC" w:rsidP="00EE5FCC" w:rsidRDefault="00EE5FCC" w14:paraId="0562CB0E" wp14:textId="77777777"/>
    <w:p xmlns:wp14="http://schemas.microsoft.com/office/word/2010/wordml" w:rsidR="000C7AE3" w:rsidP="00F37464" w:rsidRDefault="000C7AE3" w14:paraId="1029CC96" wp14:textId="77777777">
      <w:pPr>
        <w:pStyle w:val="Header1"/>
      </w:pPr>
      <w:bookmarkStart w:name="_Toc421715257" w:id="28"/>
      <w:r>
        <w:t>Tax in New York City</w:t>
      </w:r>
      <w:bookmarkEnd w:id="28"/>
    </w:p>
    <w:p xmlns:wp14="http://schemas.microsoft.com/office/word/2010/wordml" w:rsidRPr="000C7AE3" w:rsidR="00F37464" w:rsidP="000C7AE3" w:rsidRDefault="00F37464" w14:paraId="67F63D4C" wp14:textId="77777777">
      <w:r w:rsidRPr="000C7AE3">
        <w:t xml:space="preserve">Sales tax in New York City is 8.25%. Write a program that </w:t>
      </w:r>
      <w:proofErr w:type="gramStart"/>
      <w:r w:rsidR="0072692B">
        <w:t xml:space="preserve">input </w:t>
      </w:r>
      <w:r w:rsidRPr="000C7AE3">
        <w:t xml:space="preserve"> a</w:t>
      </w:r>
      <w:proofErr w:type="gramEnd"/>
      <w:r w:rsidRPr="000C7AE3">
        <w:t xml:space="preserve"> price and prints out the appropriate tax and total purchase price.</w:t>
      </w:r>
    </w:p>
    <w:p xmlns:wp14="http://schemas.microsoft.com/office/word/2010/wordml" w:rsidR="000C7AE3" w:rsidP="00F37464" w:rsidRDefault="000C7AE3" w14:paraId="5A5E22F8" wp14:textId="77777777">
      <w:pPr>
        <w:pStyle w:val="Header1"/>
      </w:pPr>
      <w:bookmarkStart w:name="_Toc421715258" w:id="29"/>
      <w:r>
        <w:t>Pay for employee</w:t>
      </w:r>
      <w:bookmarkEnd w:id="29"/>
    </w:p>
    <w:p xmlns:wp14="http://schemas.microsoft.com/office/word/2010/wordml" w:rsidRPr="000C7AE3" w:rsidR="00F37464" w:rsidP="000C7AE3" w:rsidRDefault="00F37464" w14:paraId="2E2251DF" wp14:textId="77777777">
      <w:r w:rsidRPr="000C7AE3">
        <w:t xml:space="preserve">Write a program that reads two numbers from the </w:t>
      </w:r>
      <w:r w:rsidR="0072692B">
        <w:t>keyboard</w:t>
      </w:r>
      <w:r w:rsidRPr="000C7AE3">
        <w:t>, the number of hours worked by an employee and their base pay rate. Then output the total pay due.</w:t>
      </w:r>
    </w:p>
    <w:p xmlns:wp14="http://schemas.microsoft.com/office/word/2010/wordml" w:rsidR="000C7AE3" w:rsidP="00F37464" w:rsidRDefault="000C7AE3" w14:paraId="68999E05" wp14:textId="77777777">
      <w:pPr>
        <w:pStyle w:val="Header1"/>
      </w:pPr>
      <w:bookmarkStart w:name="_Toc421715259" w:id="30"/>
      <w:r>
        <w:t xml:space="preserve">Warning </w:t>
      </w:r>
      <w:r w:rsidRPr="00F37464">
        <w:t>messages</w:t>
      </w:r>
      <w:bookmarkEnd w:id="30"/>
    </w:p>
    <w:p xmlns:wp14="http://schemas.microsoft.com/office/word/2010/wordml" w:rsidRPr="000C7AE3" w:rsidR="00F37464" w:rsidP="000C7AE3" w:rsidRDefault="00F37464" w14:paraId="3D1DABA5" wp14:textId="77777777">
      <w:r w:rsidRPr="000C7AE3">
        <w:t>Add warning messages to the payroll program if the pay rate is less than the minimum wage ($5.15 an hour as of 1998) or if the employee worked more than the number of hours in a week.</w:t>
      </w:r>
    </w:p>
    <w:p xmlns:wp14="http://schemas.microsoft.com/office/word/2010/wordml" w:rsidR="000C7AE3" w:rsidP="00F37464" w:rsidRDefault="000C7AE3" w14:paraId="1F28F080" wp14:textId="77777777">
      <w:pPr>
        <w:pStyle w:val="Header1"/>
      </w:pPr>
      <w:bookmarkStart w:name="_Toc421715260" w:id="31"/>
      <w:r>
        <w:t>Centimeters -  inch</w:t>
      </w:r>
      <w:bookmarkEnd w:id="31"/>
    </w:p>
    <w:p xmlns:wp14="http://schemas.microsoft.com/office/word/2010/wordml" w:rsidR="000C7AE3" w:rsidP="000C7AE3" w:rsidRDefault="00F37464" w14:paraId="2F1D4398" wp14:textId="77777777">
      <w:r w:rsidRPr="000C7AE3">
        <w:t>There are exactly 2.54 centimeters to an inch.</w:t>
      </w:r>
    </w:p>
    <w:p xmlns:wp14="http://schemas.microsoft.com/office/word/2010/wordml" w:rsidRPr="000C7AE3" w:rsidR="00F37464" w:rsidP="000C7AE3" w:rsidRDefault="00F37464" w14:paraId="5E9A6D0C" wp14:textId="77777777">
      <w:r w:rsidRPr="000C7AE3">
        <w:t xml:space="preserve"> Write a program that takes a number of inches from the </w:t>
      </w:r>
      <w:r w:rsidR="0072692B">
        <w:t xml:space="preserve">keyboard </w:t>
      </w:r>
      <w:r w:rsidRPr="000C7AE3">
        <w:t>and converts it to centimeters.</w:t>
      </w:r>
    </w:p>
    <w:p xmlns:wp14="http://schemas.microsoft.com/office/word/2010/wordml" w:rsidR="00F37464" w:rsidP="000C7AE3" w:rsidRDefault="00F37464" w14:paraId="7EA81D9A" wp14:textId="77777777">
      <w:pPr>
        <w:ind w:left="1"/>
      </w:pPr>
      <w:r w:rsidRPr="000C7AE3">
        <w:t>Write the inverse program that reads a number of centimeters from the command line and converts it to inches.</w:t>
      </w:r>
    </w:p>
    <w:p xmlns:wp14="http://schemas.microsoft.com/office/word/2010/wordml" w:rsidR="000C7AE3" w:rsidP="000C7AE3" w:rsidRDefault="000C7AE3" w14:paraId="751A9532" wp14:textId="77777777">
      <w:pPr>
        <w:pStyle w:val="Header1"/>
      </w:pPr>
      <w:bookmarkStart w:name="_Toc421715261" w:id="32"/>
      <w:r>
        <w:t>Day of Week</w:t>
      </w:r>
      <w:bookmarkEnd w:id="32"/>
    </w:p>
    <w:p xmlns:wp14="http://schemas.microsoft.com/office/word/2010/wordml" w:rsidR="000C7AE3" w:rsidP="000C7AE3" w:rsidRDefault="000C7AE3" w14:paraId="758B5EA1" wp14:textId="77777777">
      <w:r w:rsidRPr="000C7AE3">
        <w:t xml:space="preserve">Write a program </w:t>
      </w:r>
      <w:r>
        <w:t>to accept a day of week and print it to screen like that:</w:t>
      </w:r>
    </w:p>
    <w:p xmlns:wp14="http://schemas.microsoft.com/office/word/2010/wordml" w:rsidR="000C7AE3" w:rsidP="000C7AE3" w:rsidRDefault="000C7AE3" w14:paraId="4FE8F637" wp14:textId="77777777">
      <w:r>
        <w:tab/>
      </w:r>
      <w:r>
        <w:t>1</w:t>
      </w:r>
      <w:r>
        <w:rPr>
          <w:rFonts w:ascii="Wingdings" w:hAnsi="Wingdings" w:eastAsia="Wingdings" w:cs="Wingdings"/>
        </w:rPr>
        <w:t>à</w:t>
      </w:r>
      <w:r>
        <w:t xml:space="preserve"> print: Monday</w:t>
      </w:r>
    </w:p>
    <w:p xmlns:wp14="http://schemas.microsoft.com/office/word/2010/wordml" w:rsidR="000C7AE3" w:rsidP="000C7AE3" w:rsidRDefault="000C7AE3" w14:paraId="05E218E3" wp14:textId="77777777">
      <w:r>
        <w:t xml:space="preserve">2 </w:t>
      </w:r>
      <w:r>
        <w:rPr>
          <w:rFonts w:ascii="Wingdings" w:hAnsi="Wingdings" w:eastAsia="Wingdings" w:cs="Wingdings"/>
        </w:rPr>
        <w:t>à</w:t>
      </w:r>
      <w:r>
        <w:t xml:space="preserve"> print: Tuesday</w:t>
      </w:r>
    </w:p>
    <w:p xmlns:wp14="http://schemas.microsoft.com/office/word/2010/wordml" w:rsidR="000C7AE3" w:rsidP="000C7AE3" w:rsidRDefault="000C7AE3" w14:paraId="2B3D4F80" wp14:textId="77777777">
      <w:r>
        <w:t>...</w:t>
      </w:r>
    </w:p>
    <w:p xmlns:wp14="http://schemas.microsoft.com/office/word/2010/wordml" w:rsidRPr="000C7AE3" w:rsidR="000C7AE3" w:rsidP="000C7AE3" w:rsidRDefault="000C7AE3" w14:paraId="35AECC8C" wp14:textId="77777777">
      <w:r>
        <w:t>7-&gt; print: Sunday</w:t>
      </w:r>
    </w:p>
    <w:p xmlns:wp14="http://schemas.microsoft.com/office/word/2010/wordml" w:rsidRPr="000C7AE3" w:rsidR="000C7AE3" w:rsidP="000C7AE3" w:rsidRDefault="000C7AE3" w14:paraId="34CE0A41" wp14:textId="77777777">
      <w:pPr>
        <w:ind w:left="1"/>
      </w:pPr>
    </w:p>
    <w:p xmlns:wp14="http://schemas.microsoft.com/office/word/2010/wordml" w:rsidRPr="00EE5FCC" w:rsidR="00F37464" w:rsidP="00EE5FCC" w:rsidRDefault="00F37464" w14:paraId="62EBF3C5" wp14:textId="77777777"/>
    <w:sdt>
      <w:sdtPr>
        <w:alias w:val="Topic"/>
        <w:tag w:val="8c682c56-7cdb-4497-aa31-c4f49d04eaa4"/>
        <w:id w:val="111039195"/>
        <w:placeholder>
          <w:docPart w:val="DefaultPlaceholder_22675703"/>
        </w:placeholder>
        <w:text/>
      </w:sdtPr>
      <w:sdtEndPr/>
      <w:sdtContent>
        <w:p xmlns:wp14="http://schemas.microsoft.com/office/word/2010/wordml" w:rsidR="00AC129A" w:rsidP="00AC129A" w:rsidRDefault="00AC129A" w14:paraId="08423271" wp14:textId="77777777">
          <w:pPr>
            <w:pStyle w:val="ppTopic"/>
          </w:pPr>
          <w:r>
            <w:t>Summary</w:t>
          </w:r>
        </w:p>
      </w:sdtContent>
    </w:sdt>
    <w:bookmarkEnd w:displacedByCustomXml="prev" w:id="20"/>
    <w:p xmlns:wp14="http://schemas.microsoft.com/office/word/2010/wordml" w:rsidR="00956B80" w:rsidP="00956B80" w:rsidRDefault="00D944EE" w14:paraId="236AF5F1" wp14:textId="77777777">
      <w:pPr>
        <w:pStyle w:val="ppBodyText"/>
        <w:rPr>
          <w:noProof/>
        </w:rPr>
      </w:pPr>
      <w:r w:rsidRPr="00E91656">
        <w:t>In this lab</w:t>
      </w:r>
      <w:r w:rsidRPr="00E91656" w:rsidR="00E91656">
        <w:t>,</w:t>
      </w:r>
      <w:r w:rsidRPr="00E91656">
        <w:t xml:space="preserve"> you have </w:t>
      </w:r>
      <w:r w:rsidRPr="00E91656" w:rsidR="00BE0E47">
        <w:t xml:space="preserve">learned </w:t>
      </w:r>
      <w:r w:rsidR="00956B80">
        <w:rPr>
          <w:noProof/>
        </w:rPr>
        <w:t>how to use Command-Line Arguments,</w:t>
      </w:r>
      <w:r w:rsidRPr="00956B80" w:rsidR="00956B80">
        <w:rPr>
          <w:noProof/>
        </w:rPr>
        <w:t xml:space="preserve"> </w:t>
      </w:r>
      <w:r w:rsidR="00956B80">
        <w:rPr>
          <w:noProof/>
        </w:rPr>
        <w:t xml:space="preserve"> Scanner Object, Array and String etc. You alsoe have practice with</w:t>
      </w:r>
      <w:r w:rsidR="00956B80">
        <w:t xml:space="preserve"> three basic flow control constructs - </w:t>
      </w:r>
      <w:r w:rsidR="00956B80">
        <w:rPr>
          <w:rStyle w:val="Emphasis"/>
        </w:rPr>
        <w:t>sequential</w:t>
      </w:r>
      <w:r w:rsidR="00956B80">
        <w:t xml:space="preserve">, </w:t>
      </w:r>
      <w:r w:rsidR="00956B80">
        <w:rPr>
          <w:rStyle w:val="Emphasis"/>
        </w:rPr>
        <w:t>conditional</w:t>
      </w:r>
      <w:r w:rsidR="00956B80">
        <w:t xml:space="preserve"> (or </w:t>
      </w:r>
      <w:r w:rsidR="00956B80">
        <w:rPr>
          <w:rStyle w:val="Emphasis"/>
        </w:rPr>
        <w:t>decision</w:t>
      </w:r>
      <w:r w:rsidR="00956B80">
        <w:t xml:space="preserve">), and </w:t>
      </w:r>
      <w:r w:rsidR="00956B80">
        <w:rPr>
          <w:rStyle w:val="Emphasis"/>
        </w:rPr>
        <w:t>loop</w:t>
      </w:r>
      <w:r w:rsidR="00956B80">
        <w:t xml:space="preserve"> (or </w:t>
      </w:r>
      <w:r w:rsidR="00956B80">
        <w:rPr>
          <w:rStyle w:val="Emphasis"/>
        </w:rPr>
        <w:t>iteration</w:t>
      </w:r>
      <w:r w:rsidR="00956B80">
        <w:t xml:space="preserve">) </w:t>
      </w:r>
    </w:p>
    <w:p xmlns:wp14="http://schemas.microsoft.com/office/word/2010/wordml" w:rsidR="00956B80" w:rsidP="00956B80" w:rsidRDefault="00956B80" w14:paraId="6D98A12B" wp14:textId="77777777">
      <w:pPr>
        <w:pStyle w:val="ppBodyText"/>
        <w:numPr>
          <w:ilvl w:val="0"/>
          <w:numId w:val="0"/>
        </w:numPr>
      </w:pPr>
    </w:p>
    <w:sectPr w:rsidR="00956B80" w:rsidSect="002E0E2F">
      <w:footerReference w:type="default" r:id="rId23"/>
      <w:pgSz w:w="12240" w:h="15840" w:orient="portrait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F42FAC" w:rsidRDefault="00F42FAC" w14:paraId="1F72F646" wp14:textId="77777777">
      <w:r>
        <w:separator/>
      </w:r>
    </w:p>
    <w:p xmlns:wp14="http://schemas.microsoft.com/office/word/2010/wordml" w:rsidR="00F42FAC" w:rsidRDefault="00F42FAC" w14:paraId="08CE6F91" wp14:textId="77777777"/>
  </w:endnote>
  <w:endnote w:type="continuationSeparator" w:id="0">
    <w:p xmlns:wp14="http://schemas.microsoft.com/office/word/2010/wordml" w:rsidR="00F42FAC" w:rsidRDefault="00F42FAC" w14:paraId="61CDCEAD" wp14:textId="77777777">
      <w:r>
        <w:continuationSeparator/>
      </w:r>
    </w:p>
    <w:p xmlns:wp14="http://schemas.microsoft.com/office/word/2010/wordml" w:rsidR="00F42FAC" w:rsidRDefault="00F42FAC" w14:paraId="6BB9E253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B74001" w:rsidR="00E91656" w:rsidP="00490265" w:rsidRDefault="00E91656" w14:paraId="55990F58" wp14:textId="77777777">
    <w:pPr>
      <w:pStyle w:val="Footer"/>
      <w:tabs>
        <w:tab w:val="left" w:pos="3343"/>
      </w:tabs>
      <w:spacing w:line="540" w:lineRule="atLeast"/>
      <w:jc w:val="center"/>
      <w:rPr>
        <w:rFonts w:ascii="Arial Narrow" w:hAnsi="Arial Narrow"/>
        <w:sz w:val="16"/>
        <w:szCs w:val="16"/>
      </w:rPr>
    </w:pPr>
    <w:r>
      <w:rPr>
        <w:rFonts w:cs="Arial"/>
        <w:szCs w:val="20"/>
      </w:rPr>
      <w:t>P</w:t>
    </w:r>
    <w:r w:rsidRPr="00096BD5">
      <w:rPr>
        <w:rFonts w:cs="Arial"/>
        <w:szCs w:val="20"/>
      </w:rPr>
      <w:t xml:space="preserve">age </w:t>
    </w:r>
    <w:r w:rsidR="004A1A9A">
      <w:fldChar w:fldCharType="begin"/>
    </w:r>
    <w:r w:rsidR="004A1A9A">
      <w:instrText xml:space="preserve"> PAGE </w:instrText>
    </w:r>
    <w:r w:rsidR="004A1A9A">
      <w:fldChar w:fldCharType="separate"/>
    </w:r>
    <w:r w:rsidR="00A3383B">
      <w:rPr>
        <w:noProof/>
      </w:rPr>
      <w:t>14</w:t>
    </w:r>
    <w:r w:rsidR="004A1A9A">
      <w:rPr>
        <w:noProof/>
      </w:rPr>
      <w:fldChar w:fldCharType="end"/>
    </w:r>
  </w:p>
  <w:p xmlns:wp14="http://schemas.microsoft.com/office/word/2010/wordml" w:rsidR="00E91656" w:rsidRDefault="00E91656" w14:paraId="3FE9F23F" wp14:textId="7777777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F42FAC" w:rsidRDefault="00F42FAC" w14:paraId="2946DB82" wp14:textId="77777777">
      <w:r>
        <w:separator/>
      </w:r>
    </w:p>
    <w:p xmlns:wp14="http://schemas.microsoft.com/office/word/2010/wordml" w:rsidR="00F42FAC" w:rsidRDefault="00F42FAC" w14:paraId="5997CC1D" wp14:textId="77777777"/>
  </w:footnote>
  <w:footnote w:type="continuationSeparator" w:id="0">
    <w:p xmlns:wp14="http://schemas.microsoft.com/office/word/2010/wordml" w:rsidR="00F42FAC" w:rsidRDefault="00F42FAC" w14:paraId="110FFD37" wp14:textId="77777777">
      <w:r>
        <w:continuationSeparator/>
      </w:r>
    </w:p>
    <w:p xmlns:wp14="http://schemas.microsoft.com/office/word/2010/wordml" w:rsidR="00F42FAC" w:rsidRDefault="00F42FAC" w14:paraId="6B699379" wp14:textId="7777777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64630"/>
    <w:multiLevelType w:val="hybridMultilevel"/>
    <w:tmpl w:val="9526712E"/>
    <w:lvl w:ilvl="0" w:tplc="EF923944">
      <w:start w:val="1"/>
      <w:numFmt w:val="decimal"/>
      <w:pStyle w:val="TaskSteps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F923944">
      <w:start w:val="1"/>
      <w:numFmt w:val="decimal"/>
      <w:pStyle w:val="TaskSteps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">
    <w:nsid w:val="0CAC4891"/>
    <w:multiLevelType w:val="hybridMultilevel"/>
    <w:tmpl w:val="FF9CCE2E"/>
    <w:lvl w:ilvl="0" w:tplc="766451BA">
      <w:start w:val="1"/>
      <w:numFmt w:val="bullet"/>
      <w:pStyle w:val="CoverPageBulletLis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 w:tplc="EF923944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">
    <w:nsid w:val="10EA07CD"/>
    <w:multiLevelType w:val="multilevel"/>
    <w:tmpl w:val="3BD61134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hint="default" w:ascii="Symbol" w:hAnsi="Symbol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hint="default" w:ascii="Verdana" w:hAnsi="Verdana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</w:abstractNum>
  <w:abstractNum w:abstractNumId="4">
    <w:nsid w:val="27790244"/>
    <w:multiLevelType w:val="hybridMultilevel"/>
    <w:tmpl w:val="9C6A3DFE"/>
    <w:lvl w:ilvl="0" w:tplc="8E1C684E">
      <w:start w:val="1"/>
      <w:numFmt w:val="decimal"/>
      <w:pStyle w:val="Heading3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6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7">
    <w:nsid w:val="45B165AC"/>
    <w:multiLevelType w:val="hybridMultilevel"/>
    <w:tmpl w:val="140EB502"/>
    <w:lvl w:ilvl="0" w:tplc="FA62333A">
      <w:start w:val="1"/>
      <w:numFmt w:val="decimal"/>
      <w:pStyle w:val="Header1"/>
      <w:lvlText w:val="Exercise %1: 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9">
    <w:nsid w:val="50465770"/>
    <w:multiLevelType w:val="hybridMultilevel"/>
    <w:tmpl w:val="8E68A934"/>
    <w:lvl w:ilvl="0" w:tplc="10084564">
      <w:start w:val="1"/>
      <w:numFmt w:val="decimal"/>
      <w:pStyle w:val="Heading2"/>
      <w:lvlText w:val="Task %1 - "/>
      <w:lvlJc w:val="left"/>
      <w:pPr>
        <w:ind w:left="15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12" w:hanging="360"/>
      </w:pPr>
    </w:lvl>
    <w:lvl w:ilvl="2" w:tplc="0809001B" w:tentative="1">
      <w:start w:val="1"/>
      <w:numFmt w:val="lowerRoman"/>
      <w:lvlText w:val="%3."/>
      <w:lvlJc w:val="right"/>
      <w:pPr>
        <w:ind w:left="3032" w:hanging="180"/>
      </w:pPr>
    </w:lvl>
    <w:lvl w:ilvl="3" w:tplc="0809000F" w:tentative="1">
      <w:start w:val="1"/>
      <w:numFmt w:val="decimal"/>
      <w:lvlText w:val="%4."/>
      <w:lvlJc w:val="left"/>
      <w:pPr>
        <w:ind w:left="3752" w:hanging="360"/>
      </w:pPr>
    </w:lvl>
    <w:lvl w:ilvl="4" w:tplc="08090019" w:tentative="1">
      <w:start w:val="1"/>
      <w:numFmt w:val="lowerLetter"/>
      <w:lvlText w:val="%5."/>
      <w:lvlJc w:val="left"/>
      <w:pPr>
        <w:ind w:left="4472" w:hanging="360"/>
      </w:pPr>
    </w:lvl>
    <w:lvl w:ilvl="5" w:tplc="0809001B" w:tentative="1">
      <w:start w:val="1"/>
      <w:numFmt w:val="lowerRoman"/>
      <w:lvlText w:val="%6."/>
      <w:lvlJc w:val="right"/>
      <w:pPr>
        <w:ind w:left="5192" w:hanging="180"/>
      </w:pPr>
    </w:lvl>
    <w:lvl w:ilvl="6" w:tplc="0809000F" w:tentative="1">
      <w:start w:val="1"/>
      <w:numFmt w:val="decimal"/>
      <w:lvlText w:val="%7."/>
      <w:lvlJc w:val="left"/>
      <w:pPr>
        <w:ind w:left="5912" w:hanging="360"/>
      </w:pPr>
    </w:lvl>
    <w:lvl w:ilvl="7" w:tplc="08090019" w:tentative="1">
      <w:start w:val="1"/>
      <w:numFmt w:val="lowerLetter"/>
      <w:lvlText w:val="%8."/>
      <w:lvlJc w:val="left"/>
      <w:pPr>
        <w:ind w:left="6632" w:hanging="360"/>
      </w:pPr>
    </w:lvl>
    <w:lvl w:ilvl="8" w:tplc="0809001B" w:tentative="1">
      <w:start w:val="1"/>
      <w:numFmt w:val="lowerRoman"/>
      <w:lvlText w:val="%9."/>
      <w:lvlJc w:val="right"/>
      <w:pPr>
        <w:ind w:left="7352" w:hanging="180"/>
      </w:pPr>
    </w:lvl>
  </w:abstractNum>
  <w:abstractNum w:abstractNumId="10">
    <w:nsid w:val="54AB732D"/>
    <w:multiLevelType w:val="hybridMultilevel"/>
    <w:tmpl w:val="74C41CE8"/>
    <w:lvl w:ilvl="0" w:tplc="59A46B0C">
      <w:start w:val="1"/>
      <w:numFmt w:val="bullet"/>
      <w:pStyle w:val="TaskHeading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>
    <w:nsid w:val="57937A46"/>
    <w:multiLevelType w:val="hybridMultilevel"/>
    <w:tmpl w:val="1E94638A"/>
    <w:lvl w:ilvl="0" w:tplc="E4A40D04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hint="default" w:ascii="Wingdings" w:hAnsi="Wingdings"/>
      </w:rPr>
    </w:lvl>
  </w:abstractNum>
  <w:abstractNum w:abstractNumId="12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3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4">
    <w:nsid w:val="7A8626E4"/>
    <w:multiLevelType w:val="multilevel"/>
    <w:tmpl w:val="E16689FE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5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6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1"/>
  </w:num>
  <w:num w:numId="5">
    <w:abstractNumId w:val="4"/>
    <w:lvlOverride w:ilvl="0">
      <w:startOverride w:val="1"/>
    </w:lvlOverride>
  </w:num>
  <w:num w:numId="6">
    <w:abstractNumId w:val="4"/>
  </w:num>
  <w:num w:numId="7">
    <w:abstractNumId w:val="8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5"/>
  </w:num>
  <w:num w:numId="13">
    <w:abstractNumId w:val="6"/>
  </w:num>
  <w:num w:numId="14">
    <w:abstractNumId w:val="13"/>
  </w:num>
  <w:num w:numId="15">
    <w:abstractNumId w:val="15"/>
  </w:num>
  <w:num w:numId="16">
    <w:abstractNumId w:val="7"/>
  </w:num>
  <w:num w:numId="17">
    <w:abstractNumId w:val="9"/>
  </w:num>
  <w:num w:numId="18">
    <w:abstractNumId w:val="4"/>
  </w:num>
  <w:num w:numId="19">
    <w:abstractNumId w:val="2"/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9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4"/>
    <w:lvlOverride w:ilvl="0">
      <w:startOverride w:val="1"/>
    </w:lvlOverride>
  </w:num>
  <w:num w:numId="30">
    <w:abstractNumId w:val="4"/>
    <w:lvlOverride w:ilvl="0">
      <w:startOverride w:val="1"/>
    </w:lvlOverride>
  </w:num>
  <w:num w:numId="31">
    <w:abstractNumId w:val="4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9"/>
    <w:lvlOverride w:ilvl="0">
      <w:startOverride w:val="1"/>
    </w:lvlOverride>
  </w:num>
  <w:num w:numId="34">
    <w:abstractNumId w:val="4"/>
    <w:lvlOverride w:ilvl="0">
      <w:startOverride w:val="1"/>
    </w:lvlOverride>
  </w:num>
  <w:num w:numId="35">
    <w:abstractNumId w:val="4"/>
    <w:lvlOverride w:ilvl="0">
      <w:startOverride w:val="1"/>
    </w:lvlOverride>
  </w:num>
  <w:num w:numId="36">
    <w:abstractNumId w:val="9"/>
    <w:lvlOverride w:ilvl="0">
      <w:startOverride w:val="1"/>
    </w:lvlOverride>
  </w:num>
  <w:num w:numId="37">
    <w:abstractNumId w:val="4"/>
    <w:lvlOverride w:ilvl="0">
      <w:startOverride w:val="1"/>
    </w:lvlOverride>
  </w:num>
  <w:num w:numId="38">
    <w:abstractNumId w:val="4"/>
    <w:lvlOverride w:ilvl="0">
      <w:startOverride w:val="1"/>
    </w:lvlOverride>
  </w:num>
  <w:num w:numId="39">
    <w:abstractNumId w:val="9"/>
    <w:lvlOverride w:ilvl="0">
      <w:startOverride w:val="1"/>
    </w:lvlOverride>
  </w:num>
  <w:numIdMacAtCleanup w:val="3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6EEE"/>
    <w:rsid w:val="00006666"/>
    <w:rsid w:val="00006BA8"/>
    <w:rsid w:val="00013341"/>
    <w:rsid w:val="000156F6"/>
    <w:rsid w:val="000167E6"/>
    <w:rsid w:val="00030642"/>
    <w:rsid w:val="000319AE"/>
    <w:rsid w:val="00033312"/>
    <w:rsid w:val="000333BB"/>
    <w:rsid w:val="00035ADE"/>
    <w:rsid w:val="00040578"/>
    <w:rsid w:val="00041FA3"/>
    <w:rsid w:val="00042522"/>
    <w:rsid w:val="00043272"/>
    <w:rsid w:val="00044C2E"/>
    <w:rsid w:val="000529FF"/>
    <w:rsid w:val="000540A1"/>
    <w:rsid w:val="00054DE7"/>
    <w:rsid w:val="00062888"/>
    <w:rsid w:val="00065279"/>
    <w:rsid w:val="0006572F"/>
    <w:rsid w:val="00067399"/>
    <w:rsid w:val="00080E35"/>
    <w:rsid w:val="0008328D"/>
    <w:rsid w:val="00092A03"/>
    <w:rsid w:val="0009745E"/>
    <w:rsid w:val="000A2FCF"/>
    <w:rsid w:val="000A43F5"/>
    <w:rsid w:val="000A64E5"/>
    <w:rsid w:val="000B0E83"/>
    <w:rsid w:val="000B1081"/>
    <w:rsid w:val="000B1D82"/>
    <w:rsid w:val="000B4BFC"/>
    <w:rsid w:val="000B5C52"/>
    <w:rsid w:val="000B62D1"/>
    <w:rsid w:val="000C0D35"/>
    <w:rsid w:val="000C1F42"/>
    <w:rsid w:val="000C7AE3"/>
    <w:rsid w:val="000D4028"/>
    <w:rsid w:val="000D55EA"/>
    <w:rsid w:val="000D5A1C"/>
    <w:rsid w:val="000D6620"/>
    <w:rsid w:val="000E3A18"/>
    <w:rsid w:val="000F1D6E"/>
    <w:rsid w:val="000F6F70"/>
    <w:rsid w:val="00100F58"/>
    <w:rsid w:val="0010173F"/>
    <w:rsid w:val="00106B9F"/>
    <w:rsid w:val="00113BB5"/>
    <w:rsid w:val="00114817"/>
    <w:rsid w:val="00114D59"/>
    <w:rsid w:val="00115357"/>
    <w:rsid w:val="00115ACA"/>
    <w:rsid w:val="00115C5A"/>
    <w:rsid w:val="00120540"/>
    <w:rsid w:val="00122EFE"/>
    <w:rsid w:val="0012582D"/>
    <w:rsid w:val="0013250C"/>
    <w:rsid w:val="00133514"/>
    <w:rsid w:val="00133CE0"/>
    <w:rsid w:val="00134C14"/>
    <w:rsid w:val="00135EE8"/>
    <w:rsid w:val="001379DD"/>
    <w:rsid w:val="00141441"/>
    <w:rsid w:val="00152505"/>
    <w:rsid w:val="001540B7"/>
    <w:rsid w:val="00160293"/>
    <w:rsid w:val="0016122F"/>
    <w:rsid w:val="001628A8"/>
    <w:rsid w:val="00163076"/>
    <w:rsid w:val="001751F6"/>
    <w:rsid w:val="00176A7F"/>
    <w:rsid w:val="0017782B"/>
    <w:rsid w:val="001925A1"/>
    <w:rsid w:val="00195F81"/>
    <w:rsid w:val="001A086A"/>
    <w:rsid w:val="001A756E"/>
    <w:rsid w:val="001A7A16"/>
    <w:rsid w:val="001B6CA3"/>
    <w:rsid w:val="001C021F"/>
    <w:rsid w:val="001C14AD"/>
    <w:rsid w:val="001C3CC0"/>
    <w:rsid w:val="001C498F"/>
    <w:rsid w:val="001C723B"/>
    <w:rsid w:val="001D1841"/>
    <w:rsid w:val="001D1A93"/>
    <w:rsid w:val="001D32E0"/>
    <w:rsid w:val="001E1162"/>
    <w:rsid w:val="001E2ECC"/>
    <w:rsid w:val="001E4137"/>
    <w:rsid w:val="001E4A1F"/>
    <w:rsid w:val="001E5A5D"/>
    <w:rsid w:val="001F0CED"/>
    <w:rsid w:val="001F23D9"/>
    <w:rsid w:val="001F2B1B"/>
    <w:rsid w:val="001F43BA"/>
    <w:rsid w:val="00202DCC"/>
    <w:rsid w:val="0020319F"/>
    <w:rsid w:val="002106F3"/>
    <w:rsid w:val="00210AB5"/>
    <w:rsid w:val="0022202A"/>
    <w:rsid w:val="00224C8E"/>
    <w:rsid w:val="0022605B"/>
    <w:rsid w:val="00226E01"/>
    <w:rsid w:val="00231C3D"/>
    <w:rsid w:val="0023279D"/>
    <w:rsid w:val="00232DD5"/>
    <w:rsid w:val="00233DA0"/>
    <w:rsid w:val="00234286"/>
    <w:rsid w:val="00235348"/>
    <w:rsid w:val="00240154"/>
    <w:rsid w:val="00244EAE"/>
    <w:rsid w:val="00246DB2"/>
    <w:rsid w:val="00254CA4"/>
    <w:rsid w:val="002565EE"/>
    <w:rsid w:val="00257023"/>
    <w:rsid w:val="00262232"/>
    <w:rsid w:val="0027305B"/>
    <w:rsid w:val="00276224"/>
    <w:rsid w:val="00276AA0"/>
    <w:rsid w:val="002772D7"/>
    <w:rsid w:val="002824F9"/>
    <w:rsid w:val="002841FB"/>
    <w:rsid w:val="00292C5D"/>
    <w:rsid w:val="00295FC8"/>
    <w:rsid w:val="002960CC"/>
    <w:rsid w:val="002A22FF"/>
    <w:rsid w:val="002A56BC"/>
    <w:rsid w:val="002A7D50"/>
    <w:rsid w:val="002B5677"/>
    <w:rsid w:val="002C3C22"/>
    <w:rsid w:val="002D2046"/>
    <w:rsid w:val="002D20D5"/>
    <w:rsid w:val="002D4E86"/>
    <w:rsid w:val="002D7A0B"/>
    <w:rsid w:val="002E0E2F"/>
    <w:rsid w:val="002E1F1D"/>
    <w:rsid w:val="002E2D01"/>
    <w:rsid w:val="002E690F"/>
    <w:rsid w:val="002F3394"/>
    <w:rsid w:val="002F3B8F"/>
    <w:rsid w:val="002F6F3C"/>
    <w:rsid w:val="00303976"/>
    <w:rsid w:val="0030656F"/>
    <w:rsid w:val="00311C5C"/>
    <w:rsid w:val="00316E84"/>
    <w:rsid w:val="003232CB"/>
    <w:rsid w:val="00323329"/>
    <w:rsid w:val="00323EF5"/>
    <w:rsid w:val="0033421D"/>
    <w:rsid w:val="003405D3"/>
    <w:rsid w:val="0034086A"/>
    <w:rsid w:val="00341F4A"/>
    <w:rsid w:val="00342F78"/>
    <w:rsid w:val="003453C1"/>
    <w:rsid w:val="0034578D"/>
    <w:rsid w:val="00346205"/>
    <w:rsid w:val="00353799"/>
    <w:rsid w:val="0035426D"/>
    <w:rsid w:val="00356CEA"/>
    <w:rsid w:val="003645E2"/>
    <w:rsid w:val="00365980"/>
    <w:rsid w:val="00366E71"/>
    <w:rsid w:val="003807E3"/>
    <w:rsid w:val="00391032"/>
    <w:rsid w:val="003929A1"/>
    <w:rsid w:val="00392EF9"/>
    <w:rsid w:val="00394C4E"/>
    <w:rsid w:val="00394EE9"/>
    <w:rsid w:val="00396520"/>
    <w:rsid w:val="003A2E75"/>
    <w:rsid w:val="003A5078"/>
    <w:rsid w:val="003A5B03"/>
    <w:rsid w:val="003A5CB2"/>
    <w:rsid w:val="003C1C04"/>
    <w:rsid w:val="003C2B9E"/>
    <w:rsid w:val="003C5995"/>
    <w:rsid w:val="003C73E2"/>
    <w:rsid w:val="003C778C"/>
    <w:rsid w:val="003D3B10"/>
    <w:rsid w:val="003D4765"/>
    <w:rsid w:val="003D6344"/>
    <w:rsid w:val="003E06BA"/>
    <w:rsid w:val="003E380D"/>
    <w:rsid w:val="003E3FA7"/>
    <w:rsid w:val="003E6C8E"/>
    <w:rsid w:val="003E7A5D"/>
    <w:rsid w:val="003F0CB2"/>
    <w:rsid w:val="003F4279"/>
    <w:rsid w:val="003F4EBE"/>
    <w:rsid w:val="003F6230"/>
    <w:rsid w:val="00413146"/>
    <w:rsid w:val="00413CD2"/>
    <w:rsid w:val="00415F1B"/>
    <w:rsid w:val="00420D95"/>
    <w:rsid w:val="00420F2E"/>
    <w:rsid w:val="00421C3A"/>
    <w:rsid w:val="00424C0B"/>
    <w:rsid w:val="00425262"/>
    <w:rsid w:val="00425521"/>
    <w:rsid w:val="00427088"/>
    <w:rsid w:val="00427A53"/>
    <w:rsid w:val="00430224"/>
    <w:rsid w:val="00436CC2"/>
    <w:rsid w:val="00437390"/>
    <w:rsid w:val="004452E7"/>
    <w:rsid w:val="00445751"/>
    <w:rsid w:val="00445E95"/>
    <w:rsid w:val="004538D7"/>
    <w:rsid w:val="004555F5"/>
    <w:rsid w:val="00457673"/>
    <w:rsid w:val="00461A30"/>
    <w:rsid w:val="00463E3D"/>
    <w:rsid w:val="004654D3"/>
    <w:rsid w:val="00472323"/>
    <w:rsid w:val="0047529D"/>
    <w:rsid w:val="00490265"/>
    <w:rsid w:val="00490EA2"/>
    <w:rsid w:val="0049148F"/>
    <w:rsid w:val="00493430"/>
    <w:rsid w:val="004A03C1"/>
    <w:rsid w:val="004A1A9A"/>
    <w:rsid w:val="004B147C"/>
    <w:rsid w:val="004B44D1"/>
    <w:rsid w:val="004B65AE"/>
    <w:rsid w:val="004C008F"/>
    <w:rsid w:val="004C16A7"/>
    <w:rsid w:val="004C1715"/>
    <w:rsid w:val="004C39B1"/>
    <w:rsid w:val="004D0CD5"/>
    <w:rsid w:val="004D0DED"/>
    <w:rsid w:val="004D6870"/>
    <w:rsid w:val="004D6E59"/>
    <w:rsid w:val="004F078A"/>
    <w:rsid w:val="004F37E9"/>
    <w:rsid w:val="004F45B9"/>
    <w:rsid w:val="004F7A35"/>
    <w:rsid w:val="00502B67"/>
    <w:rsid w:val="00502D25"/>
    <w:rsid w:val="00505F7E"/>
    <w:rsid w:val="005119A8"/>
    <w:rsid w:val="00511ED7"/>
    <w:rsid w:val="00520C60"/>
    <w:rsid w:val="005231A0"/>
    <w:rsid w:val="005236D3"/>
    <w:rsid w:val="005244AA"/>
    <w:rsid w:val="005306C1"/>
    <w:rsid w:val="005351E6"/>
    <w:rsid w:val="0053605A"/>
    <w:rsid w:val="00537A46"/>
    <w:rsid w:val="00541DA1"/>
    <w:rsid w:val="00547E5B"/>
    <w:rsid w:val="00551218"/>
    <w:rsid w:val="00551E5C"/>
    <w:rsid w:val="0055206B"/>
    <w:rsid w:val="005530F3"/>
    <w:rsid w:val="005533B5"/>
    <w:rsid w:val="00570016"/>
    <w:rsid w:val="005707F5"/>
    <w:rsid w:val="00571192"/>
    <w:rsid w:val="005737F8"/>
    <w:rsid w:val="0057602D"/>
    <w:rsid w:val="00584A88"/>
    <w:rsid w:val="005869B3"/>
    <w:rsid w:val="00590439"/>
    <w:rsid w:val="005937F6"/>
    <w:rsid w:val="00594277"/>
    <w:rsid w:val="005A15C2"/>
    <w:rsid w:val="005A1D09"/>
    <w:rsid w:val="005A366C"/>
    <w:rsid w:val="005A3993"/>
    <w:rsid w:val="005A4C08"/>
    <w:rsid w:val="005A4EED"/>
    <w:rsid w:val="005A6828"/>
    <w:rsid w:val="005B3B5E"/>
    <w:rsid w:val="005B58DC"/>
    <w:rsid w:val="005C2457"/>
    <w:rsid w:val="005C2D18"/>
    <w:rsid w:val="005C489C"/>
    <w:rsid w:val="005C6BF3"/>
    <w:rsid w:val="005D434B"/>
    <w:rsid w:val="005D54B9"/>
    <w:rsid w:val="005D62AB"/>
    <w:rsid w:val="005D64B9"/>
    <w:rsid w:val="005E0812"/>
    <w:rsid w:val="005F1BF8"/>
    <w:rsid w:val="005F6680"/>
    <w:rsid w:val="005F7FBC"/>
    <w:rsid w:val="006008C5"/>
    <w:rsid w:val="00605699"/>
    <w:rsid w:val="0060690E"/>
    <w:rsid w:val="00607CA4"/>
    <w:rsid w:val="00611FB9"/>
    <w:rsid w:val="0061396E"/>
    <w:rsid w:val="00615F5E"/>
    <w:rsid w:val="0062191D"/>
    <w:rsid w:val="00621F26"/>
    <w:rsid w:val="0062276C"/>
    <w:rsid w:val="00623BBB"/>
    <w:rsid w:val="00626227"/>
    <w:rsid w:val="006312CF"/>
    <w:rsid w:val="0063150A"/>
    <w:rsid w:val="0063161B"/>
    <w:rsid w:val="00631F1F"/>
    <w:rsid w:val="00637E1C"/>
    <w:rsid w:val="0064649F"/>
    <w:rsid w:val="00651988"/>
    <w:rsid w:val="00651A9C"/>
    <w:rsid w:val="0065520F"/>
    <w:rsid w:val="006614BA"/>
    <w:rsid w:val="0066353E"/>
    <w:rsid w:val="0066650F"/>
    <w:rsid w:val="006701C7"/>
    <w:rsid w:val="0068044A"/>
    <w:rsid w:val="00681F19"/>
    <w:rsid w:val="006834E1"/>
    <w:rsid w:val="00690421"/>
    <w:rsid w:val="006925A4"/>
    <w:rsid w:val="006956E8"/>
    <w:rsid w:val="00695882"/>
    <w:rsid w:val="006A018A"/>
    <w:rsid w:val="006A2C57"/>
    <w:rsid w:val="006A5E8F"/>
    <w:rsid w:val="006B0380"/>
    <w:rsid w:val="006B5D65"/>
    <w:rsid w:val="006B60CF"/>
    <w:rsid w:val="006D222E"/>
    <w:rsid w:val="006D5CE5"/>
    <w:rsid w:val="006D6356"/>
    <w:rsid w:val="006E210A"/>
    <w:rsid w:val="006E2494"/>
    <w:rsid w:val="006E370E"/>
    <w:rsid w:val="006E40AD"/>
    <w:rsid w:val="006E7785"/>
    <w:rsid w:val="006F58C5"/>
    <w:rsid w:val="00700493"/>
    <w:rsid w:val="007027F2"/>
    <w:rsid w:val="007137DE"/>
    <w:rsid w:val="00717134"/>
    <w:rsid w:val="0072061E"/>
    <w:rsid w:val="007215BB"/>
    <w:rsid w:val="0072160F"/>
    <w:rsid w:val="00721EED"/>
    <w:rsid w:val="00723176"/>
    <w:rsid w:val="007253F7"/>
    <w:rsid w:val="007263EB"/>
    <w:rsid w:val="0072692B"/>
    <w:rsid w:val="00731711"/>
    <w:rsid w:val="0073193F"/>
    <w:rsid w:val="00731FFD"/>
    <w:rsid w:val="00735C84"/>
    <w:rsid w:val="007373BB"/>
    <w:rsid w:val="00737497"/>
    <w:rsid w:val="007456FE"/>
    <w:rsid w:val="00746CF6"/>
    <w:rsid w:val="007532F4"/>
    <w:rsid w:val="00757955"/>
    <w:rsid w:val="007600FC"/>
    <w:rsid w:val="00761630"/>
    <w:rsid w:val="00764C16"/>
    <w:rsid w:val="00772B17"/>
    <w:rsid w:val="00774674"/>
    <w:rsid w:val="007754C9"/>
    <w:rsid w:val="007808CD"/>
    <w:rsid w:val="007842E1"/>
    <w:rsid w:val="00786EB2"/>
    <w:rsid w:val="00791196"/>
    <w:rsid w:val="007935A0"/>
    <w:rsid w:val="00793A4A"/>
    <w:rsid w:val="00795CE1"/>
    <w:rsid w:val="00795DDA"/>
    <w:rsid w:val="00796F66"/>
    <w:rsid w:val="007A00BF"/>
    <w:rsid w:val="007A015A"/>
    <w:rsid w:val="007A3CCD"/>
    <w:rsid w:val="007B116A"/>
    <w:rsid w:val="007B1495"/>
    <w:rsid w:val="007B4F7D"/>
    <w:rsid w:val="007C23CA"/>
    <w:rsid w:val="007C3E37"/>
    <w:rsid w:val="007D063B"/>
    <w:rsid w:val="007D54D2"/>
    <w:rsid w:val="007D7770"/>
    <w:rsid w:val="007E62BC"/>
    <w:rsid w:val="007E66CF"/>
    <w:rsid w:val="007E6AEA"/>
    <w:rsid w:val="007F3247"/>
    <w:rsid w:val="007F4FEB"/>
    <w:rsid w:val="007F4FF3"/>
    <w:rsid w:val="007F6D6B"/>
    <w:rsid w:val="00815169"/>
    <w:rsid w:val="008164A6"/>
    <w:rsid w:val="00822A62"/>
    <w:rsid w:val="00830B4A"/>
    <w:rsid w:val="008335A4"/>
    <w:rsid w:val="00835A8E"/>
    <w:rsid w:val="00847B69"/>
    <w:rsid w:val="00851908"/>
    <w:rsid w:val="00853223"/>
    <w:rsid w:val="008544DE"/>
    <w:rsid w:val="00857B01"/>
    <w:rsid w:val="0086406D"/>
    <w:rsid w:val="00866491"/>
    <w:rsid w:val="00867A8D"/>
    <w:rsid w:val="00873254"/>
    <w:rsid w:val="00874B06"/>
    <w:rsid w:val="00875908"/>
    <w:rsid w:val="008807A3"/>
    <w:rsid w:val="00892037"/>
    <w:rsid w:val="008925F4"/>
    <w:rsid w:val="008A57F3"/>
    <w:rsid w:val="008B19DD"/>
    <w:rsid w:val="008B50B3"/>
    <w:rsid w:val="008B7B9A"/>
    <w:rsid w:val="008C079D"/>
    <w:rsid w:val="008C1E45"/>
    <w:rsid w:val="008C2EFD"/>
    <w:rsid w:val="008C6007"/>
    <w:rsid w:val="008C68EB"/>
    <w:rsid w:val="008E05EA"/>
    <w:rsid w:val="008E0932"/>
    <w:rsid w:val="008F4A2E"/>
    <w:rsid w:val="008F58B3"/>
    <w:rsid w:val="00902483"/>
    <w:rsid w:val="00903937"/>
    <w:rsid w:val="00905F5A"/>
    <w:rsid w:val="00910345"/>
    <w:rsid w:val="00914CF4"/>
    <w:rsid w:val="00914F9A"/>
    <w:rsid w:val="00916DE4"/>
    <w:rsid w:val="0092029E"/>
    <w:rsid w:val="009217EA"/>
    <w:rsid w:val="009231DE"/>
    <w:rsid w:val="00923C06"/>
    <w:rsid w:val="009255AE"/>
    <w:rsid w:val="00931433"/>
    <w:rsid w:val="00934669"/>
    <w:rsid w:val="00942848"/>
    <w:rsid w:val="00943A19"/>
    <w:rsid w:val="009454E2"/>
    <w:rsid w:val="009456A4"/>
    <w:rsid w:val="009466E7"/>
    <w:rsid w:val="009469B2"/>
    <w:rsid w:val="009513E4"/>
    <w:rsid w:val="0095165D"/>
    <w:rsid w:val="00956B80"/>
    <w:rsid w:val="00967532"/>
    <w:rsid w:val="00976B76"/>
    <w:rsid w:val="009836D3"/>
    <w:rsid w:val="00983784"/>
    <w:rsid w:val="009843F5"/>
    <w:rsid w:val="00985932"/>
    <w:rsid w:val="00996370"/>
    <w:rsid w:val="00997960"/>
    <w:rsid w:val="009A37B4"/>
    <w:rsid w:val="009A4395"/>
    <w:rsid w:val="009A687B"/>
    <w:rsid w:val="009A74DA"/>
    <w:rsid w:val="009B4D79"/>
    <w:rsid w:val="009C5AE1"/>
    <w:rsid w:val="009C7033"/>
    <w:rsid w:val="009C7AA7"/>
    <w:rsid w:val="009D4FDC"/>
    <w:rsid w:val="009D5906"/>
    <w:rsid w:val="009D60D6"/>
    <w:rsid w:val="009D671B"/>
    <w:rsid w:val="009E66FC"/>
    <w:rsid w:val="009E7A3E"/>
    <w:rsid w:val="009F779F"/>
    <w:rsid w:val="00A00203"/>
    <w:rsid w:val="00A00235"/>
    <w:rsid w:val="00A01EA1"/>
    <w:rsid w:val="00A04543"/>
    <w:rsid w:val="00A05084"/>
    <w:rsid w:val="00A05500"/>
    <w:rsid w:val="00A0567A"/>
    <w:rsid w:val="00A062AC"/>
    <w:rsid w:val="00A11077"/>
    <w:rsid w:val="00A12AF3"/>
    <w:rsid w:val="00A158D9"/>
    <w:rsid w:val="00A16861"/>
    <w:rsid w:val="00A30936"/>
    <w:rsid w:val="00A31317"/>
    <w:rsid w:val="00A313AF"/>
    <w:rsid w:val="00A3383B"/>
    <w:rsid w:val="00A34BF4"/>
    <w:rsid w:val="00A40963"/>
    <w:rsid w:val="00A4238D"/>
    <w:rsid w:val="00A508BC"/>
    <w:rsid w:val="00A515EF"/>
    <w:rsid w:val="00A572E6"/>
    <w:rsid w:val="00A576DB"/>
    <w:rsid w:val="00A66A20"/>
    <w:rsid w:val="00A67590"/>
    <w:rsid w:val="00A71743"/>
    <w:rsid w:val="00A72BB9"/>
    <w:rsid w:val="00A776E4"/>
    <w:rsid w:val="00A81331"/>
    <w:rsid w:val="00A82C21"/>
    <w:rsid w:val="00A90339"/>
    <w:rsid w:val="00A96650"/>
    <w:rsid w:val="00A97301"/>
    <w:rsid w:val="00AA5F7F"/>
    <w:rsid w:val="00AA7E4D"/>
    <w:rsid w:val="00AB34B4"/>
    <w:rsid w:val="00AB3FC0"/>
    <w:rsid w:val="00AB4562"/>
    <w:rsid w:val="00AB5B9E"/>
    <w:rsid w:val="00AC129A"/>
    <w:rsid w:val="00AC1497"/>
    <w:rsid w:val="00AC33A6"/>
    <w:rsid w:val="00AC53FA"/>
    <w:rsid w:val="00AD06B4"/>
    <w:rsid w:val="00AD2EF9"/>
    <w:rsid w:val="00AD373A"/>
    <w:rsid w:val="00AE0784"/>
    <w:rsid w:val="00AE5D22"/>
    <w:rsid w:val="00AE6A13"/>
    <w:rsid w:val="00AE6B4F"/>
    <w:rsid w:val="00AE6F61"/>
    <w:rsid w:val="00AE7E7C"/>
    <w:rsid w:val="00AF1C0F"/>
    <w:rsid w:val="00B142A4"/>
    <w:rsid w:val="00B147B0"/>
    <w:rsid w:val="00B17542"/>
    <w:rsid w:val="00B21EAA"/>
    <w:rsid w:val="00B236E5"/>
    <w:rsid w:val="00B23B55"/>
    <w:rsid w:val="00B25684"/>
    <w:rsid w:val="00B309BB"/>
    <w:rsid w:val="00B3103D"/>
    <w:rsid w:val="00B3256A"/>
    <w:rsid w:val="00B37901"/>
    <w:rsid w:val="00B437E6"/>
    <w:rsid w:val="00B463CB"/>
    <w:rsid w:val="00B4785B"/>
    <w:rsid w:val="00B50197"/>
    <w:rsid w:val="00B52451"/>
    <w:rsid w:val="00B615A2"/>
    <w:rsid w:val="00B65A72"/>
    <w:rsid w:val="00B7023F"/>
    <w:rsid w:val="00B74001"/>
    <w:rsid w:val="00B77300"/>
    <w:rsid w:val="00B81ECC"/>
    <w:rsid w:val="00B86504"/>
    <w:rsid w:val="00B87613"/>
    <w:rsid w:val="00B9234D"/>
    <w:rsid w:val="00B93391"/>
    <w:rsid w:val="00B93DBF"/>
    <w:rsid w:val="00B96055"/>
    <w:rsid w:val="00BA033C"/>
    <w:rsid w:val="00BA1F25"/>
    <w:rsid w:val="00BA6CA4"/>
    <w:rsid w:val="00BB1420"/>
    <w:rsid w:val="00BB2F95"/>
    <w:rsid w:val="00BB4B36"/>
    <w:rsid w:val="00BC4C81"/>
    <w:rsid w:val="00BC73C2"/>
    <w:rsid w:val="00BC76EC"/>
    <w:rsid w:val="00BD6EEE"/>
    <w:rsid w:val="00BE095B"/>
    <w:rsid w:val="00BE0E47"/>
    <w:rsid w:val="00BE0FA8"/>
    <w:rsid w:val="00BF4B25"/>
    <w:rsid w:val="00BF4DD3"/>
    <w:rsid w:val="00BF78CB"/>
    <w:rsid w:val="00C01385"/>
    <w:rsid w:val="00C04DB6"/>
    <w:rsid w:val="00C05C18"/>
    <w:rsid w:val="00C101BE"/>
    <w:rsid w:val="00C124B3"/>
    <w:rsid w:val="00C12B4F"/>
    <w:rsid w:val="00C155DB"/>
    <w:rsid w:val="00C1587F"/>
    <w:rsid w:val="00C15B71"/>
    <w:rsid w:val="00C16F94"/>
    <w:rsid w:val="00C2028C"/>
    <w:rsid w:val="00C20814"/>
    <w:rsid w:val="00C24216"/>
    <w:rsid w:val="00C26035"/>
    <w:rsid w:val="00C30D41"/>
    <w:rsid w:val="00C31E18"/>
    <w:rsid w:val="00C3234E"/>
    <w:rsid w:val="00C324F4"/>
    <w:rsid w:val="00C331BC"/>
    <w:rsid w:val="00C33969"/>
    <w:rsid w:val="00C3746E"/>
    <w:rsid w:val="00C41094"/>
    <w:rsid w:val="00C473F9"/>
    <w:rsid w:val="00C532A8"/>
    <w:rsid w:val="00C54890"/>
    <w:rsid w:val="00C54A36"/>
    <w:rsid w:val="00C5625E"/>
    <w:rsid w:val="00C57D6A"/>
    <w:rsid w:val="00C63C0D"/>
    <w:rsid w:val="00C64F3E"/>
    <w:rsid w:val="00C66637"/>
    <w:rsid w:val="00C71DD0"/>
    <w:rsid w:val="00C81E6D"/>
    <w:rsid w:val="00C865DD"/>
    <w:rsid w:val="00C86B66"/>
    <w:rsid w:val="00C874E5"/>
    <w:rsid w:val="00C90B18"/>
    <w:rsid w:val="00C9171E"/>
    <w:rsid w:val="00C92B47"/>
    <w:rsid w:val="00C92FA5"/>
    <w:rsid w:val="00CA2EB6"/>
    <w:rsid w:val="00CA3DCE"/>
    <w:rsid w:val="00CA60A4"/>
    <w:rsid w:val="00CA6839"/>
    <w:rsid w:val="00CB53BD"/>
    <w:rsid w:val="00CB694E"/>
    <w:rsid w:val="00CC0AA6"/>
    <w:rsid w:val="00CC0C48"/>
    <w:rsid w:val="00CC19B5"/>
    <w:rsid w:val="00CC1BB8"/>
    <w:rsid w:val="00CC2E49"/>
    <w:rsid w:val="00CD71D3"/>
    <w:rsid w:val="00CE0CE9"/>
    <w:rsid w:val="00CE6F10"/>
    <w:rsid w:val="00CF7AB3"/>
    <w:rsid w:val="00D00B1C"/>
    <w:rsid w:val="00D06BB5"/>
    <w:rsid w:val="00D10374"/>
    <w:rsid w:val="00D13F3B"/>
    <w:rsid w:val="00D14715"/>
    <w:rsid w:val="00D1716D"/>
    <w:rsid w:val="00D20F0E"/>
    <w:rsid w:val="00D25745"/>
    <w:rsid w:val="00D274D9"/>
    <w:rsid w:val="00D279B3"/>
    <w:rsid w:val="00D34A98"/>
    <w:rsid w:val="00D36AAE"/>
    <w:rsid w:val="00D3715B"/>
    <w:rsid w:val="00D43B55"/>
    <w:rsid w:val="00D442D9"/>
    <w:rsid w:val="00D47DC8"/>
    <w:rsid w:val="00D54E9A"/>
    <w:rsid w:val="00D55892"/>
    <w:rsid w:val="00D618E1"/>
    <w:rsid w:val="00D7000E"/>
    <w:rsid w:val="00D73F6E"/>
    <w:rsid w:val="00D75C3A"/>
    <w:rsid w:val="00D803F7"/>
    <w:rsid w:val="00D86CC0"/>
    <w:rsid w:val="00D87C43"/>
    <w:rsid w:val="00D908E6"/>
    <w:rsid w:val="00D944EE"/>
    <w:rsid w:val="00D970E3"/>
    <w:rsid w:val="00DA0BC7"/>
    <w:rsid w:val="00DA129B"/>
    <w:rsid w:val="00DA47F2"/>
    <w:rsid w:val="00DB2AAB"/>
    <w:rsid w:val="00DB2EB7"/>
    <w:rsid w:val="00DB3A4D"/>
    <w:rsid w:val="00DB58EA"/>
    <w:rsid w:val="00DC373D"/>
    <w:rsid w:val="00DC422E"/>
    <w:rsid w:val="00DC54B4"/>
    <w:rsid w:val="00DC5F3E"/>
    <w:rsid w:val="00DC77D4"/>
    <w:rsid w:val="00DD4B91"/>
    <w:rsid w:val="00DD4FE6"/>
    <w:rsid w:val="00DE14FB"/>
    <w:rsid w:val="00DE26A6"/>
    <w:rsid w:val="00DE3986"/>
    <w:rsid w:val="00DE5DE4"/>
    <w:rsid w:val="00DE7A99"/>
    <w:rsid w:val="00DF1051"/>
    <w:rsid w:val="00DF5576"/>
    <w:rsid w:val="00DF6E7A"/>
    <w:rsid w:val="00DF730D"/>
    <w:rsid w:val="00DF7DF2"/>
    <w:rsid w:val="00E1266B"/>
    <w:rsid w:val="00E13CD2"/>
    <w:rsid w:val="00E15136"/>
    <w:rsid w:val="00E1515D"/>
    <w:rsid w:val="00E20B55"/>
    <w:rsid w:val="00E21CAC"/>
    <w:rsid w:val="00E25142"/>
    <w:rsid w:val="00E253DB"/>
    <w:rsid w:val="00E2785D"/>
    <w:rsid w:val="00E3311E"/>
    <w:rsid w:val="00E332AC"/>
    <w:rsid w:val="00E338DE"/>
    <w:rsid w:val="00E34D81"/>
    <w:rsid w:val="00E42C2F"/>
    <w:rsid w:val="00E468C3"/>
    <w:rsid w:val="00E528F2"/>
    <w:rsid w:val="00E53195"/>
    <w:rsid w:val="00E547CA"/>
    <w:rsid w:val="00E54C5D"/>
    <w:rsid w:val="00E5634E"/>
    <w:rsid w:val="00E61420"/>
    <w:rsid w:val="00E63AF9"/>
    <w:rsid w:val="00E65784"/>
    <w:rsid w:val="00E71B82"/>
    <w:rsid w:val="00E73E13"/>
    <w:rsid w:val="00E77070"/>
    <w:rsid w:val="00E8028F"/>
    <w:rsid w:val="00E80442"/>
    <w:rsid w:val="00E824D3"/>
    <w:rsid w:val="00E8573D"/>
    <w:rsid w:val="00E85F40"/>
    <w:rsid w:val="00E90B81"/>
    <w:rsid w:val="00E91656"/>
    <w:rsid w:val="00E92398"/>
    <w:rsid w:val="00E93345"/>
    <w:rsid w:val="00EC1817"/>
    <w:rsid w:val="00EC2BB1"/>
    <w:rsid w:val="00EC6884"/>
    <w:rsid w:val="00ED1403"/>
    <w:rsid w:val="00ED661A"/>
    <w:rsid w:val="00ED7A5F"/>
    <w:rsid w:val="00EE0A3E"/>
    <w:rsid w:val="00EE23FC"/>
    <w:rsid w:val="00EE2C31"/>
    <w:rsid w:val="00EE5FCC"/>
    <w:rsid w:val="00EF13D7"/>
    <w:rsid w:val="00EF1850"/>
    <w:rsid w:val="00EF1916"/>
    <w:rsid w:val="00EF6196"/>
    <w:rsid w:val="00F01BF0"/>
    <w:rsid w:val="00F02C68"/>
    <w:rsid w:val="00F076CF"/>
    <w:rsid w:val="00F11563"/>
    <w:rsid w:val="00F11E31"/>
    <w:rsid w:val="00F123D0"/>
    <w:rsid w:val="00F14552"/>
    <w:rsid w:val="00F14812"/>
    <w:rsid w:val="00F21495"/>
    <w:rsid w:val="00F22034"/>
    <w:rsid w:val="00F23289"/>
    <w:rsid w:val="00F26A9F"/>
    <w:rsid w:val="00F33DC4"/>
    <w:rsid w:val="00F37464"/>
    <w:rsid w:val="00F42FAC"/>
    <w:rsid w:val="00F4653A"/>
    <w:rsid w:val="00F51CB4"/>
    <w:rsid w:val="00F53657"/>
    <w:rsid w:val="00F548C6"/>
    <w:rsid w:val="00F60C5E"/>
    <w:rsid w:val="00F63F66"/>
    <w:rsid w:val="00F71779"/>
    <w:rsid w:val="00F75024"/>
    <w:rsid w:val="00F807D5"/>
    <w:rsid w:val="00F819CD"/>
    <w:rsid w:val="00F91314"/>
    <w:rsid w:val="00F91D98"/>
    <w:rsid w:val="00F95AD1"/>
    <w:rsid w:val="00FA0479"/>
    <w:rsid w:val="00FA5403"/>
    <w:rsid w:val="00FA5BF9"/>
    <w:rsid w:val="00FB2B68"/>
    <w:rsid w:val="00FB32A0"/>
    <w:rsid w:val="00FB56B0"/>
    <w:rsid w:val="00FB7D03"/>
    <w:rsid w:val="00FC696F"/>
    <w:rsid w:val="00FD0A7D"/>
    <w:rsid w:val="00FD2151"/>
    <w:rsid w:val="00FD379C"/>
    <w:rsid w:val="00FD7785"/>
    <w:rsid w:val="00FE4AF6"/>
    <w:rsid w:val="00FE6DE2"/>
    <w:rsid w:val="00FF0086"/>
    <w:rsid w:val="00FF48B7"/>
    <w:rsid w:val="00FF5374"/>
    <w:rsid w:val="00FF6BD5"/>
    <w:rsid w:val="16E1F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3D3FF7"/>
  <w15:docId w15:val="{57EE35A6-EA8A-4015-A5F7-23C7F9BA83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pacing w:before="200" w:after="120" w:line="276" w:lineRule="auto"/>
        <w:ind w:left="284"/>
      </w:pPr>
    </w:pPrDefault>
  </w:docDefaults>
  <w:latentStyles w:defLockedState="0" w:defUIPriority="0" w:defSemiHidden="0" w:defUnhideWhenUsed="0" w:defQFormat="0" w:count="267"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footnote text" w:uiPriority="99"/>
    <w:lsdException w:name="header" w:uiPriority="99"/>
    <w:lsdException w:name="footer" w:uiPriority="99"/>
    <w:lsdException w:name="caption" w:uiPriority="35" w:semiHidden="1" w:unhideWhenUsed="1" w:qFormat="1"/>
    <w:lsdException w:name="Title" w:uiPriority="10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Code" w:uiPriority="99"/>
    <w:lsdException w:name="HTML Preformatted" w:uiPriority="99"/>
    <w:lsdException w:name="No List" w:uiPriority="99"/>
    <w:lsdException w:name="Balloon Text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unhideWhenUsed/>
    <w:rsid w:val="000A2FCF"/>
    <w:pPr>
      <w:ind w:left="0"/>
    </w:pPr>
    <w:rPr>
      <w:rFonts w:asciiTheme="minorHAnsi" w:hAnsiTheme="minorHAnsi" w:eastAsiaTheme="minorEastAsia" w:cstheme="minorBidi"/>
      <w:sz w:val="22"/>
      <w:szCs w:val="22"/>
      <w:lang w:bidi="en-US"/>
    </w:rPr>
  </w:style>
  <w:style w:type="paragraph" w:styleId="Heading1">
    <w:name w:val="heading 1"/>
    <w:basedOn w:val="Normal"/>
    <w:next w:val="ppBodyText"/>
    <w:link w:val="Heading1Char"/>
    <w:rsid w:val="00262232"/>
    <w:pPr>
      <w:keepNext/>
      <w:keepLines/>
      <w:spacing w:before="12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A2FCF"/>
    <w:pPr>
      <w:keepNext/>
      <w:keepLines/>
      <w:numPr>
        <w:numId w:val="17"/>
      </w:numPr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0A2FCF"/>
    <w:pPr>
      <w:keepNext/>
      <w:keepLines/>
      <w:numPr>
        <w:numId w:val="18"/>
      </w:numPr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ppBodyText"/>
    <w:link w:val="Heading4Char"/>
    <w:unhideWhenUsed/>
    <w:rsid w:val="000A2FCF"/>
    <w:pPr>
      <w:keepNext/>
      <w:keepLines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abHeading" w:customStyle="1">
    <w:name w:val="LabHeading"/>
    <w:basedOn w:val="Normal"/>
    <w:link w:val="LabHeadingChar"/>
    <w:rsid w:val="00DF6E7A"/>
    <w:rPr>
      <w:rFonts w:ascii="Arial Narrow" w:hAnsi="Arial Narrow"/>
      <w:b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9A37B4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A37B4"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  <w:rsid w:val="00DB3A4D"/>
  </w:style>
  <w:style w:type="character" w:styleId="Hyperlink">
    <w:name w:val="Hyperlink"/>
    <w:basedOn w:val="DefaultParagraphFont"/>
    <w:uiPriority w:val="99"/>
    <w:rsid w:val="00DB3A4D"/>
    <w:rPr>
      <w:color w:val="0000FF"/>
      <w:u w:val="single"/>
    </w:rPr>
  </w:style>
  <w:style w:type="paragraph" w:styleId="ExerciseHeading" w:customStyle="1">
    <w:name w:val="Exercise Heading"/>
    <w:basedOn w:val="LabHeading"/>
    <w:rsid w:val="00DF6E7A"/>
  </w:style>
  <w:style w:type="paragraph" w:styleId="ExcerciseSubheading" w:customStyle="1">
    <w:name w:val="Excercise Subheading"/>
    <w:basedOn w:val="LabHeading"/>
    <w:next w:val="ExerciseExplaination"/>
    <w:rsid w:val="00DB3A4D"/>
    <w:pPr>
      <w:spacing w:after="240"/>
    </w:pPr>
    <w:rPr>
      <w:b w:val="0"/>
      <w:sz w:val="32"/>
      <w:szCs w:val="32"/>
    </w:rPr>
  </w:style>
  <w:style w:type="paragraph" w:styleId="TaskSteps" w:customStyle="1">
    <w:name w:val="Task Steps"/>
    <w:basedOn w:val="ExerciseExplaination"/>
    <w:rsid w:val="004654D3"/>
    <w:pPr>
      <w:numPr>
        <w:numId w:val="1"/>
      </w:numPr>
    </w:pPr>
    <w:rPr>
      <w:szCs w:val="22"/>
    </w:rPr>
  </w:style>
  <w:style w:type="paragraph" w:styleId="ExerciseExplaination" w:customStyle="1">
    <w:name w:val="Exercise Explaination"/>
    <w:basedOn w:val="LabHeading"/>
    <w:link w:val="ExerciseExplainationChar"/>
    <w:rsid w:val="004654D3"/>
    <w:pPr>
      <w:ind w:left="720"/>
    </w:pPr>
    <w:rPr>
      <w:rFonts w:ascii="Times New Roman" w:hAnsi="Times New Roman"/>
      <w:b w:val="0"/>
      <w:sz w:val="22"/>
      <w:szCs w:val="20"/>
    </w:rPr>
  </w:style>
  <w:style w:type="paragraph" w:styleId="TaskHeading" w:customStyle="1">
    <w:name w:val="Task Heading"/>
    <w:basedOn w:val="ExerciseExplaination"/>
    <w:next w:val="TaskExplaination"/>
    <w:rsid w:val="00C81E6D"/>
    <w:pPr>
      <w:numPr>
        <w:numId w:val="3"/>
      </w:numPr>
      <w:tabs>
        <w:tab w:val="clear" w:pos="720"/>
        <w:tab w:val="num" w:pos="1080"/>
      </w:tabs>
      <w:spacing w:before="120"/>
      <w:ind w:left="1080"/>
    </w:pPr>
    <w:rPr>
      <w:b/>
      <w:sz w:val="24"/>
      <w:szCs w:val="24"/>
    </w:rPr>
  </w:style>
  <w:style w:type="paragraph" w:styleId="InlineNote" w:customStyle="1">
    <w:name w:val="Inline Note"/>
    <w:basedOn w:val="TaskSteps"/>
    <w:rsid w:val="004654D3"/>
    <w:pPr>
      <w:numPr>
        <w:numId w:val="0"/>
      </w:numPr>
      <w:spacing w:before="120"/>
      <w:ind w:left="1620"/>
    </w:pPr>
    <w:rPr>
      <w:i/>
    </w:rPr>
  </w:style>
  <w:style w:type="character" w:styleId="LabHeadingChar" w:customStyle="1">
    <w:name w:val="LabHeading Char"/>
    <w:basedOn w:val="DefaultParagraphFont"/>
    <w:link w:val="LabHeading"/>
    <w:rsid w:val="00DF6E7A"/>
    <w:rPr>
      <w:rFonts w:ascii="Arial Narrow" w:hAnsi="Arial Narrow"/>
      <w:b/>
      <w:sz w:val="36"/>
      <w:szCs w:val="36"/>
      <w:lang w:val="en-US" w:eastAsia="en-US" w:bidi="ar-SA"/>
    </w:rPr>
  </w:style>
  <w:style w:type="character" w:styleId="ExerciseExplainationChar" w:customStyle="1">
    <w:name w:val="Exercise Explaination Char"/>
    <w:basedOn w:val="LabHeadingChar"/>
    <w:link w:val="ExerciseExplaination"/>
    <w:rsid w:val="004654D3"/>
    <w:rPr>
      <w:rFonts w:ascii="Arial Narrow" w:hAnsi="Arial Narrow"/>
      <w:b/>
      <w:sz w:val="22"/>
      <w:szCs w:val="36"/>
      <w:lang w:val="en-US" w:eastAsia="en-US" w:bidi="ar-SA"/>
    </w:rPr>
  </w:style>
  <w:style w:type="paragraph" w:styleId="CoverPageTitle" w:customStyle="1">
    <w:name w:val="Cover Page Title"/>
    <w:basedOn w:val="ExerciseHeading"/>
    <w:rsid w:val="00A72BB9"/>
    <w:pPr>
      <w:pBdr>
        <w:top w:val="thickThinSmallGap" w:color="auto" w:sz="24" w:space="1"/>
        <w:bottom w:val="single" w:color="auto" w:sz="12" w:space="1"/>
      </w:pBdr>
    </w:pPr>
    <w:rPr>
      <w:rFonts w:cs="Arial"/>
      <w:b w:val="0"/>
      <w:sz w:val="72"/>
      <w:szCs w:val="52"/>
    </w:rPr>
  </w:style>
  <w:style w:type="paragraph" w:styleId="CoverPageHeading" w:customStyle="1">
    <w:name w:val="Cover Page Heading"/>
    <w:basedOn w:val="Normal"/>
    <w:next w:val="CoverPageText"/>
    <w:rsid w:val="00C81E6D"/>
    <w:pPr>
      <w:ind w:left="1440"/>
    </w:pPr>
    <w:rPr>
      <w:b/>
    </w:rPr>
  </w:style>
  <w:style w:type="paragraph" w:styleId="CoverPageText" w:customStyle="1">
    <w:name w:val="Cover Page Text"/>
    <w:basedOn w:val="Normal"/>
    <w:rsid w:val="00C81E6D"/>
    <w:pPr>
      <w:ind w:left="1440"/>
    </w:pPr>
  </w:style>
  <w:style w:type="paragraph" w:styleId="CoverPageBulletList" w:customStyle="1">
    <w:name w:val="Cover Page Bullet List"/>
    <w:basedOn w:val="TaskHeading"/>
    <w:rsid w:val="00C81E6D"/>
    <w:pPr>
      <w:numPr>
        <w:numId w:val="2"/>
      </w:numPr>
      <w:tabs>
        <w:tab w:val="clear" w:pos="1440"/>
        <w:tab w:val="num" w:pos="1800"/>
        <w:tab w:val="left" w:pos="2340"/>
      </w:tabs>
      <w:ind w:left="1800"/>
    </w:pPr>
    <w:rPr>
      <w:b w:val="0"/>
      <w:sz w:val="22"/>
      <w:szCs w:val="22"/>
    </w:rPr>
  </w:style>
  <w:style w:type="paragraph" w:styleId="TaskExplaination" w:customStyle="1">
    <w:name w:val="Task Explaination"/>
    <w:basedOn w:val="TaskSteps"/>
    <w:next w:val="TaskSteps"/>
    <w:rsid w:val="00B74001"/>
    <w:pPr>
      <w:numPr>
        <w:numId w:val="0"/>
      </w:numPr>
      <w:spacing w:before="120"/>
      <w:ind w:left="1080"/>
    </w:pPr>
  </w:style>
  <w:style w:type="paragraph" w:styleId="ListParagraph">
    <w:name w:val="List Paragraph"/>
    <w:basedOn w:val="Normal"/>
    <w:link w:val="ListParagraphChar"/>
    <w:uiPriority w:val="34"/>
    <w:qFormat/>
    <w:rsid w:val="000A2FCF"/>
    <w:pPr>
      <w:ind w:left="720"/>
    </w:pPr>
    <w:rPr>
      <w:rFonts w:ascii="Calibri" w:hAnsi="Calibri" w:cs="Calibri" w:eastAsiaTheme="minorHAnsi"/>
    </w:rPr>
  </w:style>
  <w:style w:type="character" w:styleId="Heading2Char" w:customStyle="1">
    <w:name w:val="Heading 2 Char"/>
    <w:basedOn w:val="DefaultParagraphFont"/>
    <w:link w:val="Heading2"/>
    <w:rsid w:val="000A2FCF"/>
    <w:rPr>
      <w:rFonts w:asciiTheme="minorHAnsi" w:hAnsiTheme="minorHAnsi" w:eastAsiaTheme="majorEastAsia" w:cstheme="majorBidi"/>
      <w:b/>
      <w:bCs/>
      <w:sz w:val="22"/>
      <w:szCs w:val="26"/>
      <w:lang w:bidi="en-US"/>
    </w:rPr>
  </w:style>
  <w:style w:type="character" w:styleId="Heading3Char" w:customStyle="1">
    <w:name w:val="Heading 3 Char"/>
    <w:basedOn w:val="DefaultParagraphFont"/>
    <w:link w:val="Heading3"/>
    <w:rsid w:val="000A2FCF"/>
    <w:rPr>
      <w:rFonts w:asciiTheme="minorHAnsi" w:hAnsiTheme="minorHAnsi" w:eastAsiaTheme="majorEastAsia" w:cstheme="majorBidi"/>
      <w:bCs/>
      <w:sz w:val="22"/>
      <w:szCs w:val="22"/>
      <w:lang w:bidi="en-US"/>
    </w:rPr>
  </w:style>
  <w:style w:type="character" w:styleId="Heading4Char" w:customStyle="1">
    <w:name w:val="Heading 4 Char"/>
    <w:basedOn w:val="DefaultParagraphFont"/>
    <w:link w:val="Heading4"/>
    <w:rsid w:val="000A2FCF"/>
    <w:rPr>
      <w:rFonts w:asciiTheme="majorHAnsi" w:hAnsiTheme="majorHAnsi" w:eastAsiaTheme="majorEastAsia" w:cstheme="majorBidi"/>
      <w:b/>
      <w:bCs/>
      <w:i/>
      <w:iCs/>
      <w:color w:val="4F81BD" w:themeColor="accent1"/>
      <w:sz w:val="22"/>
      <w:szCs w:val="22"/>
      <w:lang w:bidi="en-US"/>
    </w:rPr>
  </w:style>
  <w:style w:type="character" w:styleId="Heading1Char" w:customStyle="1">
    <w:name w:val="Heading 1 Char"/>
    <w:basedOn w:val="DefaultParagraphFont"/>
    <w:link w:val="Heading1"/>
    <w:rsid w:val="00262232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lang w:bidi="en-US"/>
    </w:rPr>
  </w:style>
  <w:style w:type="paragraph" w:styleId="ppBodyText" w:customStyle="1">
    <w:name w:val="pp Body Text"/>
    <w:link w:val="ppBodyTextChar"/>
    <w:rsid w:val="000A2FCF"/>
    <w:pPr>
      <w:numPr>
        <w:ilvl w:val="1"/>
        <w:numId w:val="7"/>
      </w:numPr>
    </w:pPr>
    <w:rPr>
      <w:rFonts w:asciiTheme="minorHAnsi" w:hAnsiTheme="minorHAnsi" w:eastAsiaTheme="minorEastAsia" w:cstheme="minorBidi"/>
      <w:sz w:val="22"/>
      <w:szCs w:val="22"/>
      <w:lang w:bidi="en-US"/>
    </w:rPr>
  </w:style>
  <w:style w:type="paragraph" w:styleId="ppBodyTextIndent" w:customStyle="1">
    <w:name w:val="pp Body Text Indent"/>
    <w:basedOn w:val="ppBodyText"/>
    <w:rsid w:val="009A37B4"/>
    <w:pPr>
      <w:numPr>
        <w:ilvl w:val="2"/>
      </w:numPr>
    </w:pPr>
  </w:style>
  <w:style w:type="paragraph" w:styleId="ppBodyTextIndent2" w:customStyle="1">
    <w:name w:val="pp Body Text Indent 2"/>
    <w:basedOn w:val="ppBodyTextIndent"/>
    <w:rsid w:val="009A37B4"/>
    <w:pPr>
      <w:numPr>
        <w:ilvl w:val="3"/>
      </w:numPr>
    </w:pPr>
  </w:style>
  <w:style w:type="paragraph" w:styleId="ppBulletList" w:customStyle="1">
    <w:name w:val="pp Bullet List"/>
    <w:basedOn w:val="ppNumberList"/>
    <w:link w:val="ppBulletListChar"/>
    <w:rsid w:val="000A2FCF"/>
    <w:pPr>
      <w:numPr>
        <w:numId w:val="8"/>
      </w:numPr>
      <w:tabs>
        <w:tab w:val="clear" w:pos="1440"/>
      </w:tabs>
    </w:pPr>
  </w:style>
  <w:style w:type="paragraph" w:styleId="ppBulletListIndent" w:customStyle="1">
    <w:name w:val="pp Bullet List Indent"/>
    <w:basedOn w:val="ppBulletList"/>
    <w:rsid w:val="009A37B4"/>
    <w:pPr>
      <w:numPr>
        <w:ilvl w:val="2"/>
      </w:numPr>
      <w:ind w:left="1434" w:hanging="357"/>
    </w:pPr>
  </w:style>
  <w:style w:type="paragraph" w:styleId="ppBulletListTable" w:customStyle="1">
    <w:name w:val="pp Bullet List Table"/>
    <w:basedOn w:val="Normal"/>
    <w:uiPriority w:val="11"/>
    <w:rsid w:val="009A37B4"/>
    <w:pPr>
      <w:numPr>
        <w:numId w:val="4"/>
      </w:numPr>
      <w:tabs>
        <w:tab w:val="left" w:pos="403"/>
      </w:tabs>
      <w:spacing w:before="100"/>
    </w:pPr>
    <w:rPr>
      <w:sz w:val="18"/>
    </w:rPr>
  </w:style>
  <w:style w:type="paragraph" w:styleId="ppChapterNumber" w:customStyle="1">
    <w:name w:val="pp Chapter Number"/>
    <w:next w:val="Normal"/>
    <w:uiPriority w:val="14"/>
    <w:rsid w:val="009A37B4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hAnsi="Franklin Gothic Condensed"/>
      <w:sz w:val="152"/>
      <w:szCs w:val="152"/>
    </w:rPr>
  </w:style>
  <w:style w:type="paragraph" w:styleId="ppChapterTitle" w:customStyle="1">
    <w:name w:val="pp Chapter Title"/>
    <w:next w:val="Normal"/>
    <w:uiPriority w:val="14"/>
    <w:rsid w:val="009A37B4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hAnsi="Franklin Gothic Condensed"/>
      <w:spacing w:val="15"/>
      <w:sz w:val="60"/>
      <w:szCs w:val="60"/>
    </w:rPr>
  </w:style>
  <w:style w:type="table" w:styleId="ppTableList" w:customStyle="1">
    <w:name w:val="pp Table List"/>
    <w:basedOn w:val="TableNormal"/>
    <w:rsid w:val="009A37B4"/>
    <w:pPr>
      <w:spacing w:before="340"/>
    </w:pPr>
    <w:rPr>
      <w:rFonts w:ascii="Arial" w:hAnsi="Arial"/>
    </w:rPr>
    <w:tblPr>
      <w:tblStyleRowBandSize w:val="1"/>
      <w:tblStyleColBandSize w:val="1"/>
      <w:tblInd w:w="864" w:type="dxa"/>
      <w:tblBorders>
        <w:top w:val="single" w:color="999999" w:sz="12" w:space="0"/>
        <w:bottom w:val="single" w:color="999999" w:sz="12" w:space="0"/>
        <w:insideH w:val="single" w:color="999999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color="999999" w:sz="12" w:space="0"/>
          <w:left w:val="nil"/>
          <w:bottom w:val="single" w:color="999999" w:sz="12" w:space="0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styleId="ppChecklist" w:customStyle="1">
    <w:name w:val="pp Checklist"/>
    <w:basedOn w:val="ppTableList"/>
    <w:rsid w:val="009A37B4"/>
    <w:tblPr>
      <w:tblStyleRowBandSize w:val="1"/>
      <w:tblStyleColBandSize w:val="1"/>
      <w:tblInd w:w="864" w:type="dxa"/>
      <w:tblBorders>
        <w:top w:val="single" w:color="999999" w:sz="12" w:space="0"/>
        <w:bottom w:val="single" w:color="999999" w:sz="12" w:space="0"/>
        <w:insideH w:val="single" w:color="999999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color="999999" w:sz="12" w:space="0"/>
          <w:left w:val="nil"/>
          <w:bottom w:val="single" w:color="999999" w:sz="12" w:space="0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styleId="ppCode" w:customStyle="1">
    <w:name w:val="pp Code"/>
    <w:qFormat/>
    <w:rsid w:val="005351E6"/>
    <w:pPr>
      <w:numPr>
        <w:ilvl w:val="1"/>
        <w:numId w:val="10"/>
      </w:numPr>
      <w:pBdr>
        <w:top w:val="single" w:color="808080" w:sz="2" w:space="1"/>
        <w:left w:val="single" w:color="808080" w:sz="2" w:space="4"/>
        <w:bottom w:val="single" w:color="808080" w:sz="2" w:space="1"/>
        <w:right w:val="single" w:color="808080" w:sz="2" w:space="4"/>
      </w:pBdr>
      <w:shd w:val="clear" w:color="auto" w:fill="EAEAEA"/>
      <w:tabs>
        <w:tab w:val="left" w:pos="1134"/>
        <w:tab w:val="left" w:pos="1701"/>
        <w:tab w:val="left" w:pos="2268"/>
        <w:tab w:val="left" w:pos="2835"/>
      </w:tabs>
      <w:autoSpaceDE w:val="0"/>
      <w:autoSpaceDN w:val="0"/>
      <w:adjustRightInd w:val="0"/>
      <w:spacing w:line="260" w:lineRule="atLeast"/>
      <w:contextualSpacing/>
    </w:pPr>
    <w:rPr>
      <w:rFonts w:ascii="Consolas" w:hAnsi="Consolas" w:cstheme="minorBidi"/>
      <w:szCs w:val="22"/>
      <w:lang w:bidi="en-US"/>
    </w:rPr>
  </w:style>
  <w:style w:type="paragraph" w:styleId="ppCodeIndent" w:customStyle="1">
    <w:name w:val="pp Code Indent"/>
    <w:basedOn w:val="ppCode"/>
    <w:rsid w:val="009A37B4"/>
    <w:pPr>
      <w:numPr>
        <w:ilvl w:val="2"/>
      </w:numPr>
      <w:ind w:left="720"/>
    </w:pPr>
  </w:style>
  <w:style w:type="paragraph" w:styleId="ppCodeIndent2" w:customStyle="1">
    <w:name w:val="pp Code Indent 2"/>
    <w:basedOn w:val="ppCodeIndent"/>
    <w:rsid w:val="009A37B4"/>
    <w:pPr>
      <w:numPr>
        <w:ilvl w:val="3"/>
      </w:numPr>
      <w:ind w:left="1440"/>
    </w:pPr>
  </w:style>
  <w:style w:type="paragraph" w:styleId="ppCodeLanguage" w:customStyle="1">
    <w:name w:val="pp Code Language"/>
    <w:basedOn w:val="Normal"/>
    <w:next w:val="ppCode"/>
    <w:rsid w:val="000A2FCF"/>
    <w:pPr>
      <w:numPr>
        <w:ilvl w:val="1"/>
        <w:numId w:val="11"/>
      </w:numPr>
      <w:pBdr>
        <w:bottom w:val="single" w:color="C8CDDE" w:sz="2" w:space="1"/>
      </w:pBdr>
      <w:shd w:val="clear" w:color="auto" w:fill="EFEFF7"/>
      <w:spacing w:after="0"/>
    </w:pPr>
    <w:rPr>
      <w:b/>
      <w:color w:val="000066"/>
    </w:rPr>
  </w:style>
  <w:style w:type="paragraph" w:styleId="ppCodeLanguageIndent" w:customStyle="1">
    <w:name w:val="pp Code Language Indent"/>
    <w:basedOn w:val="ppCodeLanguage"/>
    <w:next w:val="ppCodeIndent"/>
    <w:rsid w:val="009A37B4"/>
    <w:pPr>
      <w:numPr>
        <w:ilvl w:val="2"/>
      </w:numPr>
      <w:ind w:left="720"/>
    </w:pPr>
  </w:style>
  <w:style w:type="paragraph" w:styleId="ppCodeLanguageIndent2" w:customStyle="1">
    <w:name w:val="pp Code Language Indent 2"/>
    <w:basedOn w:val="ppCodeLanguageIndent"/>
    <w:next w:val="ppCodeIndent2"/>
    <w:rsid w:val="009A37B4"/>
    <w:pPr>
      <w:numPr>
        <w:ilvl w:val="3"/>
      </w:numPr>
      <w:ind w:left="1440"/>
    </w:pPr>
  </w:style>
  <w:style w:type="paragraph" w:styleId="ppCodeLanguageTable" w:customStyle="1">
    <w:name w:val="pp Code Language Table"/>
    <w:basedOn w:val="ppCodeLanguage"/>
    <w:next w:val="Normal"/>
    <w:rsid w:val="009A37B4"/>
    <w:pPr>
      <w:numPr>
        <w:ilvl w:val="0"/>
        <w:numId w:val="0"/>
      </w:numPr>
    </w:pPr>
  </w:style>
  <w:style w:type="paragraph" w:styleId="ppCodeTable" w:customStyle="1">
    <w:name w:val="pp Code Table"/>
    <w:basedOn w:val="ppCode"/>
    <w:rsid w:val="009A37B4"/>
    <w:pPr>
      <w:numPr>
        <w:ilvl w:val="0"/>
        <w:numId w:val="0"/>
      </w:numPr>
    </w:pPr>
  </w:style>
  <w:style w:type="paragraph" w:styleId="ppFigure" w:customStyle="1">
    <w:name w:val="pp Figure"/>
    <w:basedOn w:val="Normal"/>
    <w:next w:val="Normal"/>
    <w:qFormat/>
    <w:rsid w:val="000A2FCF"/>
    <w:pPr>
      <w:numPr>
        <w:ilvl w:val="1"/>
        <w:numId w:val="13"/>
      </w:numPr>
      <w:spacing w:after="0"/>
    </w:pPr>
  </w:style>
  <w:style w:type="paragraph" w:styleId="ppFigureCaption" w:customStyle="1">
    <w:name w:val="pp Figure Caption"/>
    <w:basedOn w:val="Normal"/>
    <w:next w:val="ppBodyText"/>
    <w:qFormat/>
    <w:rsid w:val="000A2FCF"/>
    <w:pPr>
      <w:numPr>
        <w:ilvl w:val="1"/>
        <w:numId w:val="14"/>
      </w:numPr>
    </w:pPr>
    <w:rPr>
      <w:i/>
    </w:rPr>
  </w:style>
  <w:style w:type="paragraph" w:styleId="ppFigureCaptionIndent" w:customStyle="1">
    <w:name w:val="pp Figure Caption Indent"/>
    <w:basedOn w:val="ppFigureCaption"/>
    <w:next w:val="ppBodyTextIndent"/>
    <w:rsid w:val="009A37B4"/>
    <w:pPr>
      <w:numPr>
        <w:ilvl w:val="2"/>
      </w:numPr>
      <w:ind w:left="720"/>
    </w:pPr>
  </w:style>
  <w:style w:type="paragraph" w:styleId="ppFigureCaptionIndent2" w:customStyle="1">
    <w:name w:val="pp Figure Caption Indent 2"/>
    <w:basedOn w:val="ppFigureCaptionIndent"/>
    <w:next w:val="ppBodyTextIndent2"/>
    <w:rsid w:val="009A37B4"/>
    <w:pPr>
      <w:numPr>
        <w:ilvl w:val="3"/>
      </w:numPr>
      <w:ind w:left="1440"/>
    </w:pPr>
  </w:style>
  <w:style w:type="paragraph" w:styleId="ppFigureIndent" w:customStyle="1">
    <w:name w:val="pp Figure Indent"/>
    <w:basedOn w:val="ppFigure"/>
    <w:next w:val="Normal"/>
    <w:rsid w:val="009A37B4"/>
    <w:pPr>
      <w:numPr>
        <w:ilvl w:val="2"/>
      </w:numPr>
      <w:ind w:left="720"/>
    </w:pPr>
  </w:style>
  <w:style w:type="paragraph" w:styleId="ppFigureIndent2" w:customStyle="1">
    <w:name w:val="pp Figure Indent 2"/>
    <w:basedOn w:val="ppFigureIndent"/>
    <w:next w:val="Normal"/>
    <w:rsid w:val="009A37B4"/>
    <w:pPr>
      <w:numPr>
        <w:ilvl w:val="3"/>
      </w:numPr>
      <w:ind w:left="1440"/>
    </w:pPr>
  </w:style>
  <w:style w:type="paragraph" w:styleId="ppFigureNumber" w:customStyle="1">
    <w:name w:val="pp Figure Number"/>
    <w:basedOn w:val="Normal"/>
    <w:next w:val="ppFigureCaption"/>
    <w:rsid w:val="009A37B4"/>
    <w:pPr>
      <w:numPr>
        <w:ilvl w:val="1"/>
        <w:numId w:val="15"/>
      </w:numPr>
      <w:spacing w:after="0"/>
    </w:pPr>
    <w:rPr>
      <w:b/>
    </w:rPr>
  </w:style>
  <w:style w:type="paragraph" w:styleId="ppFigureNumberIndent" w:customStyle="1">
    <w:name w:val="pp Figure Number Indent"/>
    <w:basedOn w:val="ppFigureNumber"/>
    <w:next w:val="ppFigureCaptionIndent"/>
    <w:rsid w:val="009A37B4"/>
    <w:pPr>
      <w:numPr>
        <w:ilvl w:val="2"/>
      </w:numPr>
      <w:ind w:left="720"/>
    </w:pPr>
  </w:style>
  <w:style w:type="paragraph" w:styleId="ppFigureNumberIndent2" w:customStyle="1">
    <w:name w:val="pp Figure Number Indent 2"/>
    <w:basedOn w:val="ppFigureNumberIndent"/>
    <w:next w:val="ppFigureCaptionIndent2"/>
    <w:rsid w:val="009A37B4"/>
    <w:pPr>
      <w:numPr>
        <w:ilvl w:val="3"/>
      </w:numPr>
      <w:ind w:left="1440"/>
    </w:pPr>
  </w:style>
  <w:style w:type="paragraph" w:styleId="ppListBodyText" w:customStyle="1">
    <w:name w:val="pp List Body Text"/>
    <w:basedOn w:val="Normal"/>
    <w:rsid w:val="009A37B4"/>
  </w:style>
  <w:style w:type="paragraph" w:styleId="ppNumberList" w:customStyle="1">
    <w:name w:val="pp Number List"/>
    <w:basedOn w:val="Normal"/>
    <w:link w:val="ppNumberListChar"/>
    <w:rsid w:val="009A37B4"/>
    <w:pPr>
      <w:numPr>
        <w:ilvl w:val="1"/>
        <w:numId w:val="9"/>
      </w:numPr>
      <w:tabs>
        <w:tab w:val="left" w:pos="1440"/>
      </w:tabs>
    </w:pPr>
  </w:style>
  <w:style w:type="paragraph" w:styleId="ppListEnd" w:customStyle="1">
    <w:name w:val="pp List End"/>
    <w:next w:val="Normal"/>
    <w:rsid w:val="001925A1"/>
    <w:pPr>
      <w:widowControl w:val="0"/>
    </w:pPr>
    <w:rPr>
      <w:rFonts w:asciiTheme="minorHAnsi" w:hAnsiTheme="minorHAnsi" w:eastAsiaTheme="minorEastAsia" w:cstheme="minorBidi"/>
      <w:sz w:val="24"/>
      <w:lang w:bidi="en-US"/>
    </w:rPr>
  </w:style>
  <w:style w:type="paragraph" w:styleId="ppNote" w:customStyle="1">
    <w:name w:val="pp Note"/>
    <w:basedOn w:val="Normal"/>
    <w:link w:val="ppNoteChar"/>
    <w:qFormat/>
    <w:rsid w:val="000A2FCF"/>
    <w:pPr>
      <w:numPr>
        <w:ilvl w:val="1"/>
        <w:numId w:val="12"/>
      </w:numPr>
      <w:pBdr>
        <w:top w:val="single" w:color="999999" w:sz="12" w:space="1"/>
        <w:left w:val="single" w:color="999999" w:sz="12" w:space="4"/>
        <w:bottom w:val="single" w:color="999999" w:sz="12" w:space="1"/>
        <w:right w:val="single" w:color="999999" w:sz="12" w:space="4"/>
      </w:pBdr>
      <w:shd w:val="clear" w:color="auto" w:fill="EAF1DD" w:themeFill="accent3" w:themeFillTint="33"/>
    </w:pPr>
  </w:style>
  <w:style w:type="paragraph" w:styleId="ppNoteBullet" w:customStyle="1">
    <w:name w:val="pp Note Bullet"/>
    <w:basedOn w:val="ppNote"/>
    <w:rsid w:val="009A37B4"/>
    <w:pPr>
      <w:numPr>
        <w:ilvl w:val="0"/>
        <w:numId w:val="0"/>
      </w:numPr>
    </w:pPr>
  </w:style>
  <w:style w:type="paragraph" w:styleId="ppNoteIndent" w:customStyle="1">
    <w:name w:val="pp Note Indent"/>
    <w:basedOn w:val="ppNote"/>
    <w:rsid w:val="009A37B4"/>
    <w:pPr>
      <w:numPr>
        <w:ilvl w:val="2"/>
      </w:numPr>
      <w:ind w:left="862"/>
    </w:pPr>
  </w:style>
  <w:style w:type="paragraph" w:styleId="ppNoteIndent2" w:customStyle="1">
    <w:name w:val="pp Note Indent 2"/>
    <w:basedOn w:val="ppNoteIndent"/>
    <w:rsid w:val="009A37B4"/>
    <w:pPr>
      <w:numPr>
        <w:ilvl w:val="3"/>
      </w:numPr>
      <w:ind w:left="1584"/>
    </w:pPr>
  </w:style>
  <w:style w:type="paragraph" w:styleId="ppNumberListIndent" w:customStyle="1">
    <w:name w:val="pp Number List Indent"/>
    <w:basedOn w:val="ppNumberList"/>
    <w:rsid w:val="009A37B4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styleId="ppNumberListTable" w:customStyle="1">
    <w:name w:val="pp Number List Table"/>
    <w:basedOn w:val="ppNumberList"/>
    <w:rsid w:val="009A37B4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styleId="ppProcedureStart" w:customStyle="1">
    <w:name w:val="pp Procedure Start"/>
    <w:basedOn w:val="Normal"/>
    <w:next w:val="ppNumberList"/>
    <w:rsid w:val="009A37B4"/>
    <w:pPr>
      <w:spacing w:before="80" w:after="80"/>
    </w:pPr>
    <w:rPr>
      <w:rFonts w:cs="Arial"/>
      <w:b/>
      <w:szCs w:val="20"/>
    </w:rPr>
  </w:style>
  <w:style w:type="paragraph" w:styleId="ppSection" w:customStyle="1">
    <w:name w:val="pp Section"/>
    <w:basedOn w:val="Heading1"/>
    <w:next w:val="Normal"/>
    <w:rsid w:val="009A37B4"/>
    <w:rPr>
      <w:color w:val="333399"/>
    </w:rPr>
  </w:style>
  <w:style w:type="paragraph" w:styleId="ppShowMe" w:customStyle="1">
    <w:name w:val="pp Show Me"/>
    <w:basedOn w:val="Normal"/>
    <w:next w:val="ppBodyText"/>
    <w:rsid w:val="009A37B4"/>
    <w:rPr>
      <w:rFonts w:ascii="Britannic Bold" w:hAnsi="Britannic Bold"/>
      <w:color w:val="000080"/>
      <w:szCs w:val="20"/>
    </w:rPr>
  </w:style>
  <w:style w:type="table" w:styleId="ppTableGrid" w:customStyle="1">
    <w:name w:val="pp Table Grid"/>
    <w:basedOn w:val="ppTableList"/>
    <w:rsid w:val="009A37B4"/>
    <w:tblPr>
      <w:tblStyleRowBandSize w:val="1"/>
      <w:tblStyleColBandSize w:val="1"/>
      <w:tblInd w:w="864" w:type="dxa"/>
      <w:tblBorders>
        <w:top w:val="single" w:color="999999" w:sz="12" w:space="0"/>
        <w:left w:val="single" w:color="999999" w:sz="12" w:space="0"/>
        <w:bottom w:val="single" w:color="999999" w:sz="12" w:space="0"/>
        <w:right w:val="single" w:color="999999" w:sz="12" w:space="0"/>
        <w:insideH w:val="single" w:color="999999" w:sz="12" w:space="0"/>
        <w:insideV w:val="single" w:color="999999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color="999999" w:sz="12" w:space="0"/>
          <w:left w:val="single" w:color="999999" w:sz="12" w:space="0"/>
          <w:bottom w:val="nil"/>
          <w:right w:val="single" w:color="999999" w:sz="12" w:space="0"/>
          <w:insideH w:val="nil"/>
          <w:insideV w:val="single" w:color="999999" w:sz="12" w:space="0"/>
          <w:tl2br w:val="nil"/>
          <w:tr2bl w:val="nil"/>
        </w:tcBorders>
        <w:shd w:val="clear" w:color="auto" w:fill="E6E6E6"/>
      </w:tcPr>
    </w:tblStylePr>
  </w:style>
  <w:style w:type="table" w:styleId="ppTableGridIndent" w:customStyle="1">
    <w:name w:val="pp Table Grid Indent"/>
    <w:basedOn w:val="ppTableGrid"/>
    <w:rsid w:val="009A37B4"/>
    <w:tblPr>
      <w:tblStyleRowBandSize w:val="1"/>
      <w:tblStyleColBandSize w:val="1"/>
      <w:tblInd w:w="1584" w:type="dxa"/>
      <w:tblBorders>
        <w:top w:val="single" w:color="999999" w:sz="12" w:space="0"/>
        <w:left w:val="single" w:color="999999" w:sz="12" w:space="0"/>
        <w:bottom w:val="single" w:color="999999" w:sz="12" w:space="0"/>
        <w:right w:val="single" w:color="999999" w:sz="12" w:space="0"/>
        <w:insideH w:val="single" w:color="999999" w:sz="12" w:space="0"/>
        <w:insideV w:val="single" w:color="999999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color="999999" w:sz="12" w:space="0"/>
          <w:left w:val="single" w:color="999999" w:sz="12" w:space="0"/>
          <w:bottom w:val="nil"/>
          <w:right w:val="single" w:color="999999" w:sz="12" w:space="0"/>
          <w:insideH w:val="nil"/>
          <w:insideV w:val="single" w:color="999999" w:sz="12" w:space="0"/>
          <w:tl2br w:val="nil"/>
          <w:tr2bl w:val="nil"/>
        </w:tcBorders>
        <w:shd w:val="clear" w:color="auto" w:fill="E6E6E6"/>
      </w:tcPr>
    </w:tblStylePr>
  </w:style>
  <w:style w:type="table" w:styleId="ppTableListIndent" w:customStyle="1">
    <w:name w:val="pp Table List Indent"/>
    <w:basedOn w:val="ppTableList"/>
    <w:rsid w:val="009A37B4"/>
    <w:tblPr>
      <w:tblStyleRowBandSize w:val="1"/>
      <w:tblStyleColBandSize w:val="1"/>
      <w:tblInd w:w="1584" w:type="dxa"/>
      <w:tblBorders>
        <w:top w:val="single" w:color="999999" w:sz="12" w:space="0"/>
        <w:bottom w:val="single" w:color="999999" w:sz="12" w:space="0"/>
        <w:insideH w:val="single" w:color="999999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color="999999" w:sz="12" w:space="0"/>
          <w:left w:val="nil"/>
          <w:bottom w:val="single" w:color="999999" w:sz="12" w:space="0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styleId="ppTableText" w:customStyle="1">
    <w:name w:val="pp Table Text"/>
    <w:rsid w:val="009A37B4"/>
    <w:pPr>
      <w:autoSpaceDE w:val="0"/>
      <w:autoSpaceDN w:val="0"/>
      <w:adjustRightInd w:val="0"/>
      <w:spacing w:before="60" w:after="60" w:line="260" w:lineRule="atLeast"/>
    </w:pPr>
    <w:rPr>
      <w:rFonts w:ascii="Arial" w:hAnsi="Arial"/>
      <w:color w:val="000000"/>
      <w:sz w:val="18"/>
    </w:rPr>
  </w:style>
  <w:style w:type="paragraph" w:styleId="ppTopic" w:customStyle="1">
    <w:name w:val="pp Topic"/>
    <w:basedOn w:val="Title"/>
    <w:next w:val="Normal"/>
    <w:rsid w:val="009A37B4"/>
  </w:style>
  <w:style w:type="table" w:styleId="TableGrid">
    <w:name w:val="Table Grid"/>
    <w:basedOn w:val="TableNormal"/>
    <w:rsid w:val="009A37B4"/>
    <w:pPr>
      <w:spacing w:before="340"/>
    </w:pPr>
    <w:rPr>
      <w:rFonts w:eastAsia="Batang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9A37B4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9A37B4"/>
    <w:rPr>
      <w:rFonts w:asciiTheme="minorHAnsi" w:hAnsiTheme="minorHAnsi" w:eastAsiaTheme="minorEastAsia" w:cstheme="minorBidi"/>
      <w:sz w:val="22"/>
      <w:lang w:bidi="en-US"/>
    </w:rPr>
  </w:style>
  <w:style w:type="character" w:styleId="HeaderChar" w:customStyle="1">
    <w:name w:val="Header Char"/>
    <w:basedOn w:val="DefaultParagraphFont"/>
    <w:link w:val="Header"/>
    <w:uiPriority w:val="99"/>
    <w:rsid w:val="009A37B4"/>
    <w:rPr>
      <w:rFonts w:asciiTheme="minorHAnsi" w:hAnsiTheme="minorHAnsi" w:eastAsiaTheme="minorEastAsia" w:cstheme="minorBidi"/>
      <w:sz w:val="22"/>
      <w:szCs w:val="22"/>
      <w:lang w:bidi="en-US"/>
    </w:rPr>
  </w:style>
  <w:style w:type="character" w:styleId="FooterChar" w:customStyle="1">
    <w:name w:val="Footer Char"/>
    <w:basedOn w:val="DefaultParagraphFont"/>
    <w:link w:val="Footer"/>
    <w:uiPriority w:val="99"/>
    <w:rsid w:val="009A37B4"/>
    <w:rPr>
      <w:rFonts w:asciiTheme="minorHAnsi" w:hAnsiTheme="minorHAnsi" w:eastAsiaTheme="minorEastAsia" w:cstheme="minorBidi"/>
      <w:sz w:val="22"/>
      <w:szCs w:val="22"/>
      <w:lang w:bidi="en-US"/>
    </w:rPr>
  </w:style>
  <w:style w:type="character" w:styleId="ppBulletListChar" w:customStyle="1">
    <w:name w:val="pp Bullet List Char"/>
    <w:basedOn w:val="DefaultParagraphFont"/>
    <w:link w:val="ppBulletList"/>
    <w:rsid w:val="000A2FCF"/>
    <w:rPr>
      <w:rFonts w:asciiTheme="minorHAnsi" w:hAnsiTheme="minorHAnsi" w:eastAsiaTheme="minorEastAsia" w:cstheme="minorBidi"/>
      <w:sz w:val="22"/>
      <w:szCs w:val="22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0A2FCF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0A2FC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9A37B4"/>
    <w:rPr>
      <w:color w:val="808080"/>
    </w:rPr>
  </w:style>
  <w:style w:type="paragraph" w:styleId="BalloonText">
    <w:name w:val="Balloon Text"/>
    <w:basedOn w:val="Normal"/>
    <w:link w:val="BalloonTextChar"/>
    <w:uiPriority w:val="99"/>
    <w:unhideWhenUsed/>
    <w:rsid w:val="009A3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rsid w:val="009A37B4"/>
    <w:rPr>
      <w:rFonts w:ascii="Tahoma" w:hAnsi="Tahoma" w:cs="Tahoma" w:eastAsiaTheme="minorEastAsi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0A2FC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ppTable" w:customStyle="1">
    <w:name w:val="pp Table"/>
    <w:basedOn w:val="TableNormal"/>
    <w:uiPriority w:val="99"/>
    <w:rsid w:val="009A37B4"/>
    <w:rPr>
      <w:rFonts w:ascii="Arial" w:hAnsi="Arial" w:eastAsiaTheme="minorHAnsi" w:cstheme="minorBidi"/>
      <w:szCs w:val="22"/>
    </w:rPr>
    <w:tblPr>
      <w:tblInd w:w="0" w:type="dxa"/>
      <w:tblBorders>
        <w:top w:val="single" w:color="969696" w:sz="12" w:space="0"/>
        <w:left w:val="single" w:color="969696" w:sz="12" w:space="0"/>
        <w:bottom w:val="single" w:color="969696" w:sz="12" w:space="0"/>
        <w:right w:val="single" w:color="969696" w:sz="12" w:space="0"/>
        <w:insideH w:val="single" w:color="969696" w:sz="12" w:space="0"/>
        <w:insideV w:val="single" w:color="969696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ppBodyTextIndent3" w:customStyle="1">
    <w:name w:val="pp Body Text Indent 3"/>
    <w:basedOn w:val="ppBodyTextIndent2"/>
    <w:rsid w:val="009A37B4"/>
    <w:pPr>
      <w:numPr>
        <w:ilvl w:val="4"/>
      </w:numPr>
    </w:pPr>
  </w:style>
  <w:style w:type="paragraph" w:styleId="ppBulletListIndent2" w:customStyle="1">
    <w:name w:val="pp Bullet List Indent 2"/>
    <w:basedOn w:val="ppBulletListIndent"/>
    <w:rsid w:val="000A2FCF"/>
    <w:pPr>
      <w:numPr>
        <w:ilvl w:val="3"/>
      </w:numPr>
    </w:pPr>
  </w:style>
  <w:style w:type="paragraph" w:styleId="ppNumberListIndent2" w:customStyle="1">
    <w:name w:val="pp Number List Indent 2"/>
    <w:basedOn w:val="ppNumberListIndent"/>
    <w:qFormat/>
    <w:rsid w:val="000A2FCF"/>
    <w:pPr>
      <w:numPr>
        <w:ilvl w:val="3"/>
      </w:numPr>
    </w:pPr>
  </w:style>
  <w:style w:type="paragraph" w:styleId="ppCodeIndent3" w:customStyle="1">
    <w:name w:val="pp Code Indent 3"/>
    <w:basedOn w:val="ppCodeIndent2"/>
    <w:rsid w:val="000A2FCF"/>
    <w:pPr>
      <w:numPr>
        <w:ilvl w:val="4"/>
      </w:numPr>
    </w:pPr>
  </w:style>
  <w:style w:type="paragraph" w:styleId="ppCodeLanguageIndent3" w:customStyle="1">
    <w:name w:val="pp Code Language Indent 3"/>
    <w:basedOn w:val="ppCodeLanguageIndent2"/>
    <w:next w:val="ppCodeIndent3"/>
    <w:rsid w:val="000A2FCF"/>
    <w:pPr>
      <w:numPr>
        <w:ilvl w:val="4"/>
      </w:numPr>
    </w:pPr>
  </w:style>
  <w:style w:type="paragraph" w:styleId="ppNoteIndent3" w:customStyle="1">
    <w:name w:val="pp Note Indent 3"/>
    <w:basedOn w:val="ppNoteIndent2"/>
    <w:qFormat/>
    <w:rsid w:val="000A2FCF"/>
    <w:pPr>
      <w:numPr>
        <w:ilvl w:val="4"/>
      </w:numPr>
    </w:pPr>
  </w:style>
  <w:style w:type="paragraph" w:styleId="ppFigureIndent3" w:customStyle="1">
    <w:name w:val="pp Figure Indent 3"/>
    <w:basedOn w:val="ppFigureIndent2"/>
    <w:qFormat/>
    <w:rsid w:val="000A2FCF"/>
    <w:pPr>
      <w:numPr>
        <w:ilvl w:val="4"/>
      </w:numPr>
    </w:pPr>
  </w:style>
  <w:style w:type="paragraph" w:styleId="ppFigureCaptionIndent3" w:customStyle="1">
    <w:name w:val="pp Figure Caption Indent 3"/>
    <w:basedOn w:val="ppFigureCaptionIndent2"/>
    <w:qFormat/>
    <w:rsid w:val="000A2FCF"/>
    <w:pPr>
      <w:numPr>
        <w:ilvl w:val="4"/>
      </w:numPr>
    </w:pPr>
  </w:style>
  <w:style w:type="paragraph" w:styleId="ppFigureNumberIndent3" w:customStyle="1">
    <w:name w:val="pp Figure Number Indent 3"/>
    <w:basedOn w:val="ppFigureNumberIndent2"/>
    <w:qFormat/>
    <w:rsid w:val="000A2FCF"/>
    <w:pPr>
      <w:numPr>
        <w:ilvl w:val="4"/>
      </w:numPr>
    </w:pPr>
  </w:style>
  <w:style w:type="paragraph" w:styleId="Bodynoindent" w:customStyle="1">
    <w:name w:val="Body no indent"/>
    <w:basedOn w:val="Normal"/>
    <w:next w:val="Normal"/>
    <w:rsid w:val="00490265"/>
    <w:pPr>
      <w:widowControl w:val="0"/>
      <w:spacing w:line="-280" w:lineRule="auto"/>
    </w:pPr>
    <w:rPr>
      <w:rFonts w:ascii="Arial" w:hAnsi="Arial" w:eastAsia="Batang" w:cs="Times New Roman"/>
      <w:szCs w:val="20"/>
      <w:lang w:eastAsia="ko-KR"/>
    </w:rPr>
  </w:style>
  <w:style w:type="paragraph" w:styleId="HOLDescription" w:customStyle="1">
    <w:name w:val="HOL Description"/>
    <w:basedOn w:val="Heading3"/>
    <w:rsid w:val="00490265"/>
    <w:pPr>
      <w:pBdr>
        <w:top w:val="thinThickSmallGap" w:color="auto" w:sz="24" w:space="1"/>
      </w:pBdr>
      <w:spacing w:before="0" w:line="240" w:lineRule="auto"/>
    </w:pPr>
    <w:rPr>
      <w:rFonts w:ascii="Times New Roman" w:hAnsi="Times New Roman" w:eastAsia="Calibri"/>
      <w:i/>
      <w:szCs w:val="20"/>
      <w:lang w:val="en-NZ"/>
    </w:rPr>
  </w:style>
  <w:style w:type="paragraph" w:styleId="HOLTitle1" w:customStyle="1">
    <w:name w:val="HOL Title 1"/>
    <w:basedOn w:val="Normal"/>
    <w:rsid w:val="00490265"/>
    <w:pPr>
      <w:spacing w:after="0" w:line="240" w:lineRule="auto"/>
    </w:pPr>
    <w:rPr>
      <w:rFonts w:ascii="Arial Black" w:hAnsi="Arial Black" w:eastAsia="Batang" w:cs="Times New Roman"/>
      <w:sz w:val="72"/>
      <w:szCs w:val="20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0A2FCF"/>
    <w:pPr>
      <w:tabs>
        <w:tab w:val="right" w:leader="dot" w:pos="9344"/>
      </w:tabs>
      <w:spacing w:before="280" w:after="0" w:line="280" w:lineRule="atLeast"/>
    </w:pPr>
    <w:rPr>
      <w:rFonts w:ascii="Arial" w:hAnsi="Arial" w:eastAsia="Batang" w:cs="Arial"/>
      <w:b/>
      <w:bCs/>
      <w:caps/>
      <w:noProof/>
      <w:sz w:val="20"/>
      <w:szCs w:val="20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90265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character" w:styleId="ppBodyTextChar" w:customStyle="1">
    <w:name w:val="pp Body Text Char"/>
    <w:basedOn w:val="DefaultParagraphFont"/>
    <w:link w:val="ppBodyText"/>
    <w:locked/>
    <w:rsid w:val="000A2FCF"/>
    <w:rPr>
      <w:rFonts w:asciiTheme="minorHAnsi" w:hAnsiTheme="minorHAnsi" w:eastAsiaTheme="minorEastAsia" w:cstheme="minorBidi"/>
      <w:sz w:val="22"/>
      <w:szCs w:val="22"/>
      <w:lang w:bidi="en-US"/>
    </w:rPr>
  </w:style>
  <w:style w:type="character" w:styleId="CommentReference">
    <w:name w:val="annotation reference"/>
    <w:basedOn w:val="DefaultParagraphFont"/>
    <w:rsid w:val="00D944E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44E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D944EE"/>
    <w:rPr>
      <w:rFonts w:asciiTheme="minorHAnsi" w:hAnsiTheme="minorHAnsi" w:eastAsiaTheme="minorEastAsia" w:cstheme="minorBidi"/>
      <w:lang w:bidi="en-US"/>
    </w:rPr>
  </w:style>
  <w:style w:type="paragraph" w:styleId="CommentSubject">
    <w:name w:val="annotation subject"/>
    <w:basedOn w:val="CommentText"/>
    <w:next w:val="CommentText"/>
    <w:link w:val="CommentSubjectChar"/>
    <w:rsid w:val="00D944EE"/>
    <w:rPr>
      <w:b/>
      <w:bCs/>
    </w:rPr>
  </w:style>
  <w:style w:type="character" w:styleId="CommentSubjectChar" w:customStyle="1">
    <w:name w:val="Comment Subject Char"/>
    <w:basedOn w:val="CommentTextChar"/>
    <w:link w:val="CommentSubject"/>
    <w:rsid w:val="00D944EE"/>
    <w:rPr>
      <w:rFonts w:asciiTheme="minorHAnsi" w:hAnsiTheme="minorHAnsi" w:eastAsiaTheme="minorEastAsia" w:cstheme="minorBidi"/>
      <w:b/>
      <w:bCs/>
      <w:lang w:bidi="en-US"/>
    </w:rPr>
  </w:style>
  <w:style w:type="character" w:styleId="ppNumberListChar" w:customStyle="1">
    <w:name w:val="pp Number List Char"/>
    <w:basedOn w:val="DefaultParagraphFont"/>
    <w:link w:val="ppNumberList"/>
    <w:rsid w:val="007A3CCD"/>
    <w:rPr>
      <w:rFonts w:asciiTheme="minorHAnsi" w:hAnsiTheme="minorHAnsi" w:eastAsiaTheme="minorEastAsia" w:cstheme="minorBidi"/>
      <w:sz w:val="22"/>
      <w:szCs w:val="22"/>
      <w:lang w:bidi="en-US"/>
    </w:rPr>
  </w:style>
  <w:style w:type="paragraph" w:styleId="TOC3">
    <w:name w:val="toc 3"/>
    <w:basedOn w:val="Normal"/>
    <w:next w:val="Normal"/>
    <w:autoRedefine/>
    <w:uiPriority w:val="39"/>
    <w:rsid w:val="00EC1817"/>
    <w:pPr>
      <w:spacing w:after="100"/>
      <w:ind w:left="440"/>
    </w:pPr>
  </w:style>
  <w:style w:type="character" w:styleId="ppNoteChar" w:customStyle="1">
    <w:name w:val="pp Note Char"/>
    <w:basedOn w:val="DefaultParagraphFont"/>
    <w:link w:val="ppNote"/>
    <w:rsid w:val="000A2FCF"/>
    <w:rPr>
      <w:rFonts w:asciiTheme="minorHAnsi" w:hAnsiTheme="minorHAnsi" w:eastAsiaTheme="minorEastAsia" w:cstheme="minorBidi"/>
      <w:sz w:val="22"/>
      <w:szCs w:val="22"/>
      <w:shd w:val="clear" w:color="auto" w:fill="EAF1DD" w:themeFill="accent3" w:themeFillTint="33"/>
      <w:lang w:bidi="en-US"/>
    </w:rPr>
  </w:style>
  <w:style w:type="paragraph" w:styleId="Revision">
    <w:name w:val="Revision"/>
    <w:hidden/>
    <w:uiPriority w:val="99"/>
    <w:semiHidden/>
    <w:rsid w:val="001C14AD"/>
    <w:rPr>
      <w:rFonts w:asciiTheme="minorHAnsi" w:hAnsiTheme="minorHAnsi" w:eastAsiaTheme="minorEastAsia" w:cstheme="minorBidi"/>
      <w:sz w:val="22"/>
      <w:szCs w:val="22"/>
      <w:lang w:bidi="en-US"/>
    </w:rPr>
  </w:style>
  <w:style w:type="paragraph" w:styleId="Header1" w:customStyle="1">
    <w:name w:val="Header 1"/>
    <w:basedOn w:val="Heading1"/>
    <w:link w:val="Header1Char"/>
    <w:qFormat/>
    <w:rsid w:val="000A2FCF"/>
    <w:pPr>
      <w:numPr>
        <w:numId w:val="16"/>
      </w:numPr>
    </w:pPr>
    <w:rPr>
      <w:rFonts w:eastAsia="Arial Unicode MS"/>
      <w:noProof/>
    </w:rPr>
  </w:style>
  <w:style w:type="character" w:styleId="Header1Char" w:customStyle="1">
    <w:name w:val="Header 1 Char"/>
    <w:basedOn w:val="Heading1Char"/>
    <w:link w:val="Header1"/>
    <w:rsid w:val="000A2FCF"/>
    <w:rPr>
      <w:rFonts w:eastAsia="Arial Unicode MS" w:asciiTheme="majorHAnsi" w:hAnsiTheme="majorHAnsi" w:cstheme="majorBidi"/>
      <w:b/>
      <w:bCs/>
      <w:noProof/>
      <w:color w:val="365F91" w:themeColor="accent1" w:themeShade="BF"/>
      <w:sz w:val="28"/>
      <w:szCs w:val="28"/>
      <w:lang w:bidi="en-US"/>
    </w:rPr>
  </w:style>
  <w:style w:type="paragraph" w:styleId="DocumentMap">
    <w:name w:val="Document Map"/>
    <w:basedOn w:val="Normal"/>
    <w:link w:val="DocumentMapChar"/>
    <w:rsid w:val="00A50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rsid w:val="00A508BC"/>
    <w:rPr>
      <w:rFonts w:ascii="Tahoma" w:hAnsi="Tahoma" w:cs="Tahoma" w:eastAsiaTheme="minorEastAsia"/>
      <w:sz w:val="16"/>
      <w:szCs w:val="16"/>
      <w:lang w:bidi="en-US"/>
    </w:rPr>
  </w:style>
  <w:style w:type="character" w:styleId="Emphasis">
    <w:name w:val="Emphasis"/>
    <w:basedOn w:val="DefaultParagraphFont"/>
    <w:uiPriority w:val="20"/>
    <w:qFormat/>
    <w:rsid w:val="00A776E4"/>
    <w:rPr>
      <w:i/>
      <w:iCs/>
    </w:rPr>
  </w:style>
  <w:style w:type="character" w:styleId="line-heading" w:customStyle="1">
    <w:name w:val="line-heading"/>
    <w:basedOn w:val="DefaultParagraphFont"/>
    <w:rsid w:val="00DB58EA"/>
  </w:style>
  <w:style w:type="character" w:styleId="HTMLCode">
    <w:name w:val="HTML Code"/>
    <w:basedOn w:val="DefaultParagraphFont"/>
    <w:uiPriority w:val="99"/>
    <w:unhideWhenUsed/>
    <w:rsid w:val="000A64E5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6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val="en-GB" w:eastAsia="en-GB" w:bidi="ar-S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0A64E5"/>
    <w:rPr>
      <w:rFonts w:ascii="Courier New" w:hAnsi="Courier New" w:cs="Courier New"/>
      <w:lang w:val="en-GB" w:eastAsia="en-GB"/>
    </w:rPr>
  </w:style>
  <w:style w:type="character" w:styleId="code-comment" w:customStyle="1">
    <w:name w:val="code-comment"/>
    <w:basedOn w:val="DefaultParagraphFont"/>
    <w:rsid w:val="000A64E5"/>
  </w:style>
  <w:style w:type="paragraph" w:styleId="Tieude2" w:customStyle="1">
    <w:name w:val="Tieude 2"/>
    <w:basedOn w:val="Heading2"/>
    <w:link w:val="Tieude2Char"/>
    <w:rsid w:val="00D20F0E"/>
  </w:style>
  <w:style w:type="paragraph" w:styleId="Tieude1" w:customStyle="1">
    <w:name w:val="Tieude1"/>
    <w:basedOn w:val="Header1"/>
    <w:link w:val="Tieude1Char"/>
    <w:qFormat/>
    <w:rsid w:val="00851908"/>
  </w:style>
  <w:style w:type="character" w:styleId="Tieude2Char" w:customStyle="1">
    <w:name w:val="Tieude 2 Char"/>
    <w:basedOn w:val="Heading2Char"/>
    <w:link w:val="Tieude2"/>
    <w:rsid w:val="00D20F0E"/>
    <w:rPr>
      <w:rFonts w:asciiTheme="minorHAnsi" w:hAnsiTheme="minorHAnsi" w:eastAsiaTheme="majorEastAsia" w:cstheme="majorBidi"/>
      <w:b/>
      <w:bCs/>
      <w:sz w:val="22"/>
      <w:szCs w:val="26"/>
      <w:lang w:bidi="en-US"/>
    </w:rPr>
  </w:style>
  <w:style w:type="paragraph" w:styleId="Tieude20" w:customStyle="1">
    <w:name w:val="Tieude2"/>
    <w:basedOn w:val="Tieude2"/>
    <w:link w:val="Tieude2Char0"/>
    <w:qFormat/>
    <w:rsid w:val="00490EA2"/>
    <w:pPr>
      <w:ind w:left="425" w:hanging="357"/>
      <w:outlineLvl w:val="9"/>
    </w:pPr>
  </w:style>
  <w:style w:type="character" w:styleId="Tieude1Char" w:customStyle="1">
    <w:name w:val="Tieude1 Char"/>
    <w:basedOn w:val="Header1Char"/>
    <w:link w:val="Tieude1"/>
    <w:rsid w:val="00851908"/>
    <w:rPr>
      <w:rFonts w:eastAsia="Arial Unicode MS" w:asciiTheme="majorHAnsi" w:hAnsiTheme="majorHAnsi" w:cstheme="majorBidi"/>
      <w:b/>
      <w:bCs/>
      <w:noProof/>
      <w:color w:val="365F91" w:themeColor="accent1" w:themeShade="BF"/>
      <w:sz w:val="28"/>
      <w:szCs w:val="28"/>
      <w:lang w:bidi="en-US"/>
    </w:rPr>
  </w:style>
  <w:style w:type="paragraph" w:styleId="Tieude3" w:customStyle="1">
    <w:name w:val="Tieude3"/>
    <w:basedOn w:val="Heading3"/>
    <w:link w:val="Tieude3Char"/>
    <w:qFormat/>
    <w:rsid w:val="00C63C0D"/>
  </w:style>
  <w:style w:type="character" w:styleId="Tieude2Char0" w:customStyle="1">
    <w:name w:val="Tieude2 Char"/>
    <w:basedOn w:val="Tieude2Char"/>
    <w:link w:val="Tieude20"/>
    <w:rsid w:val="00490EA2"/>
    <w:rPr>
      <w:rFonts w:asciiTheme="minorHAnsi" w:hAnsiTheme="minorHAnsi" w:eastAsiaTheme="majorEastAsia" w:cstheme="majorBidi"/>
      <w:b/>
      <w:bCs/>
      <w:sz w:val="22"/>
      <w:szCs w:val="26"/>
      <w:lang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3FA"/>
    <w:pPr>
      <w:spacing w:before="480" w:after="0"/>
      <w:outlineLvl w:val="9"/>
    </w:pPr>
  </w:style>
  <w:style w:type="character" w:styleId="Tieude3Char" w:customStyle="1">
    <w:name w:val="Tieude3 Char"/>
    <w:basedOn w:val="Heading3Char"/>
    <w:link w:val="Tieude3"/>
    <w:rsid w:val="00C63C0D"/>
    <w:rPr>
      <w:rFonts w:asciiTheme="minorHAnsi" w:hAnsiTheme="minorHAnsi" w:eastAsiaTheme="majorEastAsia" w:cstheme="majorBidi"/>
      <w:bCs/>
      <w:sz w:val="22"/>
      <w:szCs w:val="22"/>
      <w:lang w:bidi="en-US"/>
    </w:rPr>
  </w:style>
  <w:style w:type="paragraph" w:styleId="Index1">
    <w:name w:val="index 1"/>
    <w:basedOn w:val="Normal"/>
    <w:next w:val="Normal"/>
    <w:autoRedefine/>
    <w:rsid w:val="00DE26A6"/>
    <w:pPr>
      <w:spacing w:before="0" w:after="0" w:line="240" w:lineRule="auto"/>
      <w:ind w:left="220" w:hanging="220"/>
    </w:pPr>
  </w:style>
  <w:style w:type="character" w:styleId="underline" w:customStyle="1">
    <w:name w:val="underline"/>
    <w:basedOn w:val="DefaultParagraphFont"/>
    <w:rsid w:val="0047529D"/>
  </w:style>
  <w:style w:type="character" w:styleId="FollowedHyperlink">
    <w:name w:val="FollowedHyperlink"/>
    <w:basedOn w:val="DefaultParagraphFont"/>
    <w:rsid w:val="0047529D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B2B68"/>
    <w:rPr>
      <w:b/>
      <w:bCs/>
    </w:rPr>
  </w:style>
  <w:style w:type="paragraph" w:styleId="Bullet" w:customStyle="1">
    <w:name w:val="Bullet"/>
    <w:basedOn w:val="ListParagraph"/>
    <w:link w:val="BulletChar"/>
    <w:qFormat/>
    <w:rsid w:val="00C31E18"/>
    <w:pPr>
      <w:numPr>
        <w:numId w:val="19"/>
      </w:numPr>
      <w:ind w:left="1135" w:hanging="284"/>
    </w:pPr>
  </w:style>
  <w:style w:type="paragraph" w:styleId="manguon" w:customStyle="1">
    <w:name w:val="manguon"/>
    <w:basedOn w:val="Normal"/>
    <w:link w:val="manguonChar"/>
    <w:rsid w:val="00B17542"/>
    <w:pPr>
      <w:pBdr>
        <w:top w:val="single" w:color="808080" w:sz="2" w:space="1"/>
        <w:left w:val="single" w:color="808080" w:sz="2" w:space="4"/>
        <w:bottom w:val="single" w:color="808080" w:sz="2" w:space="1"/>
        <w:right w:val="single" w:color="808080" w:sz="2" w:space="4"/>
      </w:pBdr>
      <w:shd w:val="clear" w:color="auto" w:fill="DDDDDD"/>
      <w:tabs>
        <w:tab w:val="left" w:pos="567"/>
        <w:tab w:val="left" w:pos="1134"/>
        <w:tab w:val="left" w:pos="1701"/>
        <w:tab w:val="left" w:pos="2268"/>
      </w:tabs>
      <w:autoSpaceDE w:val="0"/>
      <w:autoSpaceDN w:val="0"/>
      <w:adjustRightInd w:val="0"/>
      <w:spacing w:before="0" w:after="0" w:line="240" w:lineRule="auto"/>
      <w:ind w:left="1134"/>
    </w:pPr>
    <w:rPr>
      <w:rFonts w:ascii="Courier New" w:hAnsi="Courier New" w:eastAsia="Times New Roman" w:cs="Courier New"/>
      <w:bCs/>
      <w:color w:val="7F0055"/>
      <w:sz w:val="20"/>
      <w:szCs w:val="20"/>
      <w:lang w:val="en-GB" w:bidi="ar-SA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1E5A5D"/>
    <w:rPr>
      <w:rFonts w:ascii="Calibri" w:hAnsi="Calibri" w:cs="Calibri" w:eastAsiaTheme="minorHAnsi"/>
      <w:sz w:val="22"/>
      <w:szCs w:val="22"/>
      <w:lang w:bidi="en-US"/>
    </w:rPr>
  </w:style>
  <w:style w:type="character" w:styleId="BulletChar" w:customStyle="1">
    <w:name w:val="Bullet Char"/>
    <w:basedOn w:val="ListParagraphChar"/>
    <w:link w:val="Bullet"/>
    <w:rsid w:val="00C31E18"/>
    <w:rPr>
      <w:rFonts w:ascii="Calibri" w:hAnsi="Calibri" w:cs="Calibri" w:eastAsiaTheme="minorHAnsi"/>
      <w:sz w:val="22"/>
      <w:szCs w:val="22"/>
      <w:lang w:bidi="en-US"/>
    </w:rPr>
  </w:style>
  <w:style w:type="character" w:styleId="manguonChar" w:customStyle="1">
    <w:name w:val="manguon Char"/>
    <w:basedOn w:val="DefaultParagraphFont"/>
    <w:link w:val="manguon"/>
    <w:rsid w:val="00B17542"/>
    <w:rPr>
      <w:rFonts w:ascii="Courier New" w:hAnsi="Courier New" w:cs="Courier New"/>
      <w:bCs/>
      <w:color w:val="7F0055"/>
      <w:shd w:val="clear" w:color="auto" w:fill="DDDDDD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8" /><Relationship Type="http://schemas.openxmlformats.org/officeDocument/2006/relationships/footnotes" Target="footnotes.xml" Id="rId13" /><Relationship Type="http://schemas.openxmlformats.org/officeDocument/2006/relationships/image" Target="media/image4.png" Id="rId1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image" Target="media/image7.png" Id="rId21" /><Relationship Type="http://schemas.openxmlformats.org/officeDocument/2006/relationships/customXml" Target="../customXml/item7.xml" Id="rId7" /><Relationship Type="http://schemas.openxmlformats.org/officeDocument/2006/relationships/webSettings" Target="webSettings.xml" Id="rId12" /><Relationship Type="http://schemas.openxmlformats.org/officeDocument/2006/relationships/image" Target="media/image3.png" Id="rId17" /><Relationship Type="http://schemas.openxmlformats.org/officeDocument/2006/relationships/glossaryDocument" Target="glossary/document.xml" Id="rId25" /><Relationship Type="http://schemas.openxmlformats.org/officeDocument/2006/relationships/customXml" Target="../customXml/item2.xml" Id="rId2" /><Relationship Type="http://schemas.openxmlformats.org/officeDocument/2006/relationships/image" Target="media/image2.png" Id="rId16" /><Relationship Type="http://schemas.openxmlformats.org/officeDocument/2006/relationships/image" Target="media/image6.png" Id="rId20" /><Relationship Type="http://schemas.openxmlformats.org/officeDocument/2006/relationships/customXml" Target="../customXml/item1.xml" Id="rId1" /><Relationship Type="http://schemas.openxmlformats.org/officeDocument/2006/relationships/customXml" Target="../customXml/item6.xml" Id="rId6" /><Relationship Type="http://schemas.openxmlformats.org/officeDocument/2006/relationships/settings" Target="settings.xml" Id="rId11" /><Relationship Type="http://schemas.openxmlformats.org/officeDocument/2006/relationships/fontTable" Target="fontTable.xml" Id="rId24" /><Relationship Type="http://schemas.openxmlformats.org/officeDocument/2006/relationships/customXml" Target="../customXml/item5.xml" Id="rId5" /><Relationship Type="http://schemas.openxmlformats.org/officeDocument/2006/relationships/image" Target="media/image1.png" Id="rId15" /><Relationship Type="http://schemas.openxmlformats.org/officeDocument/2006/relationships/footer" Target="footer1.xml" Id="rId23" /><Relationship Type="http://schemas.microsoft.com/office/2007/relationships/stylesWithEffects" Target="stylesWithEffects.xml" Id="rId10" /><Relationship Type="http://schemas.openxmlformats.org/officeDocument/2006/relationships/image" Target="media/image5.png" Id="rId19" /><Relationship Type="http://schemas.openxmlformats.org/officeDocument/2006/relationships/customXml" Target="../customXml/item4.xml" Id="rId4" /><Relationship Type="http://schemas.openxmlformats.org/officeDocument/2006/relationships/styles" Target="styles.xml" Id="rId9" /><Relationship Type="http://schemas.openxmlformats.org/officeDocument/2006/relationships/endnotes" Target="endnotes.xml" Id="rId14" /><Relationship Type="http://schemas.openxmlformats.org/officeDocument/2006/relationships/image" Target="media/image8.png" Id="rId2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oot\users\mconverti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FB24D-FDDE-4FDC-9C44-F876BCA5B645}"/>
      </w:docPartPr>
      <w:docPartBody>
        <w:p xmlns:wp14="http://schemas.microsoft.com/office/word/2010/wordml" w:rsidR="00BB4579" w:rsidRDefault="00006BA8" w14:paraId="720703D0" wp14:textId="77777777">
          <w:r w:rsidRPr="00465C69">
            <w:rPr>
              <w:rStyle w:val="PlaceholderText"/>
            </w:rPr>
            <w:t>Click here to enter text.</w:t>
          </w:r>
        </w:p>
      </w:docPartBody>
    </w:docPart>
    <w:docPart>
      <w:docPartPr>
        <w:name w:val="61A72D7915B343999D15FD302D700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1D1B6-D511-428C-87C3-A2CFD1B030F5}"/>
      </w:docPartPr>
      <w:docPartBody>
        <w:p xmlns:wp14="http://schemas.microsoft.com/office/word/2010/wordml" w:rsidR="00F47771" w:rsidP="00CA3DCE" w:rsidRDefault="00CA3DCE" w14:paraId="46586F3A" wp14:textId="77777777">
          <w:pPr>
            <w:pStyle w:val="61A72D7915B343999D15FD302D7005A3"/>
          </w:pPr>
          <w:r w:rsidRPr="00465C6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06BA8"/>
    <w:rsid w:val="00006BA8"/>
    <w:rsid w:val="00016BF3"/>
    <w:rsid w:val="000A7010"/>
    <w:rsid w:val="000E24FF"/>
    <w:rsid w:val="0017324A"/>
    <w:rsid w:val="001D1D21"/>
    <w:rsid w:val="00212388"/>
    <w:rsid w:val="002837BC"/>
    <w:rsid w:val="0031654E"/>
    <w:rsid w:val="003334A2"/>
    <w:rsid w:val="003F6875"/>
    <w:rsid w:val="0051270B"/>
    <w:rsid w:val="00553ABA"/>
    <w:rsid w:val="00637625"/>
    <w:rsid w:val="0066284C"/>
    <w:rsid w:val="006A741E"/>
    <w:rsid w:val="006F1F25"/>
    <w:rsid w:val="00710DC8"/>
    <w:rsid w:val="00732A73"/>
    <w:rsid w:val="0078377A"/>
    <w:rsid w:val="007C2901"/>
    <w:rsid w:val="00865770"/>
    <w:rsid w:val="008A17CD"/>
    <w:rsid w:val="008C0167"/>
    <w:rsid w:val="008D7424"/>
    <w:rsid w:val="009537F8"/>
    <w:rsid w:val="00AD2BD1"/>
    <w:rsid w:val="00AF0BF8"/>
    <w:rsid w:val="00B43FEC"/>
    <w:rsid w:val="00BB4579"/>
    <w:rsid w:val="00BF2879"/>
    <w:rsid w:val="00C1346E"/>
    <w:rsid w:val="00CA3DCE"/>
    <w:rsid w:val="00CB1106"/>
    <w:rsid w:val="00D27948"/>
    <w:rsid w:val="00D67048"/>
    <w:rsid w:val="00DB4EDF"/>
    <w:rsid w:val="00DB710F"/>
    <w:rsid w:val="00E01DFE"/>
    <w:rsid w:val="00E22825"/>
    <w:rsid w:val="00E62336"/>
    <w:rsid w:val="00E84B1B"/>
    <w:rsid w:val="00F0566D"/>
    <w:rsid w:val="00F151D2"/>
    <w:rsid w:val="00F22372"/>
    <w:rsid w:val="00F47771"/>
    <w:rsid w:val="00F9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3DCE"/>
    <w:rPr>
      <w:color w:val="808080"/>
    </w:rPr>
  </w:style>
  <w:style w:type="paragraph" w:customStyle="1" w:styleId="B01575B894884ED2B5F5ACCA6DC32FAC">
    <w:name w:val="B01575B894884ED2B5F5ACCA6DC32FAC"/>
    <w:rsid w:val="00AF0BF8"/>
  </w:style>
  <w:style w:type="paragraph" w:customStyle="1" w:styleId="61A72D7915B343999D15FD302D7005A3">
    <w:name w:val="61A72D7915B343999D15FD302D7005A3"/>
    <w:rsid w:val="00CA3DCE"/>
    <w:rPr>
      <w:lang w:val="en-GB" w:eastAsia="en-GB"/>
    </w:rPr>
  </w:style>
  <w:style w:type="paragraph" w:customStyle="1" w:styleId="81713FFB268A438EB46198D7A54CF9FA">
    <w:name w:val="81713FFB268A438EB46198D7A54CF9FA"/>
    <w:rsid w:val="00CA3DCE"/>
    <w:rPr>
      <w:lang w:val="en-GB" w:eastAsia="en-GB"/>
    </w:rPr>
  </w:style>
  <w:style w:type="paragraph" w:customStyle="1" w:styleId="651C2D20A2194460A0D67729B9F5C398">
    <w:name w:val="651C2D20A2194460A0D67729B9F5C398"/>
    <w:rsid w:val="00CA3DCE"/>
    <w:rPr>
      <w:lang w:val="en-GB" w:eastAsia="en-GB"/>
    </w:rPr>
  </w:style>
  <w:style w:type="paragraph" w:customStyle="1" w:styleId="90E07F7B4B0F4D4F93C077BF7541E631">
    <w:name w:val="90E07F7B4B0F4D4F93C077BF7541E631"/>
    <w:rsid w:val="00CA3DCE"/>
    <w:rPr>
      <w:lang w:val="en-GB" w:eastAsia="en-GB"/>
    </w:rPr>
  </w:style>
  <w:style w:type="paragraph" w:customStyle="1" w:styleId="1ABF0A30EF624E21A3715550160E1EA5">
    <w:name w:val="1ABF0A30EF624E21A3715550160E1EA5"/>
    <w:rsid w:val="00CA3DCE"/>
    <w:rPr>
      <w:lang w:val="en-GB" w:eastAsia="en-GB"/>
    </w:rPr>
  </w:style>
  <w:style w:type="paragraph" w:customStyle="1" w:styleId="BBCCEA76C23548DEB106916AD2B77A70">
    <w:name w:val="BBCCEA76C23548DEB106916AD2B77A70"/>
    <w:rsid w:val="00CA3DCE"/>
    <w:rPr>
      <w:lang w:val="en-GB" w:eastAsia="en-GB"/>
    </w:rPr>
  </w:style>
  <w:style w:type="paragraph" w:customStyle="1" w:styleId="C1F0E1031DF2466E82DD0DEB872E194C">
    <w:name w:val="C1F0E1031DF2466E82DD0DEB872E194C"/>
    <w:rsid w:val="00CA3DCE"/>
    <w:rPr>
      <w:lang w:val="en-GB" w:eastAsia="en-GB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��< ? x m l   v e r s i o n = " 1 . 0 "   e n c o d i n g = " u t f - 1 6 " ? > < D o c S e t t i n g s   x m l n s : x s i = " h t t p : / / w w w . w 3 . o r g / 2 0 0 1 / X M L S c h e m a - i n s t a n c e "   x m l n s : x s d = " h t t p : / / w w w . w 3 . o r g / 2 0 0 1 / X M L S c h e m a " >  
     < R e v i e w > t r u e < / R e v i e w >  
     < R e v i e w M o d e > A l l < / R e v i e w M o d e >  
     < S u p r e s s i o n s >  
         < I g n o r e   I d = " F I 0 7 "   L i n e = " 1 " / >  
         < I g n o r e   I d = " F I 0 1 "   L i n e = " 2 " / >  
         < I g n o r e   I d = " F I 0 2 "   L i n e = " 3 " / >  
         < I g n o r e   I d = " F I 0 4 "   L i n e = " 3 " / >  
         < I g n o r e   I d = " F I 0 6 "   L i n e = " 2 1 " / >  
         < I g n o r e   I d = " F I 0 1 "   L i n e = " 2 3 " / >  
         < I g n o r e   I d = " F I 0 3 "   L i n e = " 3 7 " / >  
         < I g n o r e   I d = " F I 0 4 "   L i n e = " 3 7 " / >  
         < I g n o r e   I d = " F I 0 7 "   L i n e = " 0 " / >  
     < / S u p r e s s i o n s >  
 < / D o c S e t t i n g s > 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b 3 8 5 8 d e 9 - d 6 2 6 - 4 1 6 f - 8 d f 0 - e 8 d d 3 b 8 c 5 8 1 4 "   t i t l e = " O v e r v i e w "   s t y l e = " T o p i c " / >  
     < t o p i c   i d = " 4 2 7 b 2 0 e e - 3 1 7 4 - 4 f 1 3 - 8 3 5 d - a 8 7 9 0 1 f 1 0 e 7 f "   t i t l e = " E x e r c i s e   1 :   C r e a t i n g   t h e   A p p l i c a t i o n  s   D a t a   S c a f f o l d i n g ,   M a k i n g   B a s i c   C u s t o m i z a t i o n s "   s t y l e = " T o p i c " / >  
     < t o p i c   i d = " 4 2 a 4 c d 6 c - 8 8 1 f - 4 7 d 3 - b d 6 a - 6 2 8 e c 4 3 6 0 9 6 3 "   t i t l e = " E x e r c i s e   2 :   C r e a t i n g   M a s t e r - D e t a i l   D a t a   S c a f f o l d i n g ,   M a k i n g   M o r e   D e t a i l e d   C u s t o m i z a t i o n s "   s t y l e = " T o p i c " / >  
     < t o p i c   i d = " e 1 8 c 6 2 7 d - f 5 6 2 - 4 c 6 d - b f e 4 - 1 5 a f 1 8 9 0 e 1 d b "   t i t l e = " E x e r c i s e   3 :   C r e a t i n g   a n d   U s i n g   R e s o u r c e s "   s t y l e = " T o p i c " / >  
     < t o p i c   i d = " 8 c 6 8 2 c 5 6 - 7 c d b - 4 4 9 7 - a a 3 1 - c 4 f 4 9 d 0 4 e a a 4 "   t i t l e = " S u m m a r y "   s t y l e = " T o p i c " / >  
 < / t o c > 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A0BE25B557034794DC16B2F65ABE12" ma:contentTypeVersion="0" ma:contentTypeDescription="Create a new document." ma:contentTypeScope="" ma:versionID="f59055eda6e2a1cdfcb6b240a2857c0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6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2009-07-08T13:54:00Z</outs:dateTime>
      <outs:isPinned>true</outs:isPinned>
    </outs:relatedDate>
    <outs:relatedDate>
      <outs:type>2</outs:type>
      <outs:displayName>Created</outs:displayName>
      <outs:dateTime>2009-04-08T22:12:00Z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Microsoft Developer and Platform Evangelism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Stripped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E7583-9BC2-4A16-97B2-4F4DFBEFEAA7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F550C145-B46F-49EF-816B-D8C443D804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9266E6-2975-4F35-AFDE-8DA07FAB7631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AD00B0F-469A-4D26-B188-9E9E54002C43}">
  <ds:schemaRefs>
    <ds:schemaRef ds:uri="http://www.w3.org/2001/XMLSchema"/>
  </ds:schemaRefs>
</ds:datastoreItem>
</file>

<file path=customXml/itemProps5.xml><?xml version="1.0" encoding="utf-8"?>
<ds:datastoreItem xmlns:ds="http://schemas.openxmlformats.org/officeDocument/2006/customXml" ds:itemID="{0BE2DF18-0473-4E6C-8A5F-53F7E594BE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6.xml><?xml version="1.0" encoding="utf-8"?>
<ds:datastoreItem xmlns:ds="http://schemas.openxmlformats.org/officeDocument/2006/customXml" ds:itemID="{8585DF4F-B41D-49C9-8731-C3838051BE3B}">
  <ds:schemaRefs>
    <ds:schemaRef ds:uri="http://schemas.microsoft.com/office/2009/outspace/metadata"/>
  </ds:schemaRefs>
</ds:datastoreItem>
</file>

<file path=customXml/itemProps7.xml><?xml version="1.0" encoding="utf-8"?>
<ds:datastoreItem xmlns:ds="http://schemas.openxmlformats.org/officeDocument/2006/customXml" ds:itemID="{6994E31C-0A0C-427F-9941-ABD2EBA913B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ppContent</ap:Template>
  <ap:Application>Microsoft Word for the web</ap:Application>
  <ap:DocSecurity>0</ap:DocSecurity>
  <ap:ScaleCrop>false</ap:ScaleCrop>
  <ap:Company>Microsoft Corporation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JAVA LANGUAGE</dc:title>
  <dc:creator>Lampx83</dc:creator>
  <dc:description>In this lab you will learn all the necessary steps for creating and customizing a master-detail business form in WPF 4 using Visual Studio 2010 tools. The application being built in this lab is a simple read-only representation of the sort of application that might be used to manage and view entries in a real estate agent's office. The techniques used could easily be applied to nearly any data-driven client application scenario.
by drobbins
</dc:description>
  <lastModifiedBy>duy hà</lastModifiedBy>
  <revision>712</revision>
  <lastPrinted>2011-11-12T11:02:00.0000000Z</lastPrinted>
  <dcterms:created xsi:type="dcterms:W3CDTF">2011-07-15T01:36:00.0000000Z</dcterms:created>
  <dcterms:modified xsi:type="dcterms:W3CDTF">2025-08-05T15:01:25.6754483Z</dcterms:modified>
  <version>1.1.0</version>
</coreProperties>
</file>